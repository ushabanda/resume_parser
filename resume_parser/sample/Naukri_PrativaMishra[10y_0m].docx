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37D94" w14:paraId="3A0E30EC" w14:textId="77777777">
      <w:pPr>
        <w:jc w:val="center"/>
        <w:outlineLvl w:val="0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PRATIVA</w:t>
      </w:r>
      <w:r w:rsidR="00FF5FEA">
        <w:rPr>
          <w:b/>
          <w:bCs/>
          <w:sz w:val="24"/>
          <w:lang w:val="en-GB"/>
        </w:rPr>
        <w:t xml:space="preserve"> MISHRA</w:t>
      </w:r>
    </w:p>
    <w:p w:rsidR="00337D94" w14:paraId="3A0E30ED" w14:textId="77777777">
      <w:pPr>
        <w:widowControl w:val="0"/>
        <w:jc w:val="center"/>
        <w:outlineLvl w:val="0"/>
        <w:rPr>
          <w:rFonts w:cs="Arial"/>
          <w:lang w:val="en-GB"/>
        </w:rPr>
      </w:pPr>
      <w:r>
        <w:rPr>
          <w:rFonts w:ascii="Wingdings" w:hAnsi="Wingdings"/>
          <w:szCs w:val="20"/>
        </w:rPr>
        <w:sym w:font="Wingdings" w:char="F02C"/>
      </w:r>
      <w:r>
        <w:rPr>
          <w:rFonts w:ascii="Wingdings" w:hAnsi="Wingdings"/>
          <w:szCs w:val="20"/>
        </w:rPr>
        <w:sym w:font="Wingdings" w:char="F020"/>
      </w:r>
      <w:r w:rsidR="00503218">
        <w:rPr>
          <w:rFonts w:cs="Arial"/>
          <w:szCs w:val="20"/>
        </w:rPr>
        <w:t>Bangalore</w:t>
      </w:r>
      <w:r w:rsidR="00B2476C">
        <w:rPr>
          <w:rFonts w:cs="Arial"/>
          <w:szCs w:val="20"/>
        </w:rPr>
        <w:t>, India</w:t>
      </w:r>
    </w:p>
    <w:p w:rsidR="00337D94" w14:paraId="3A0E30EE" w14:textId="77777777">
      <w:pPr>
        <w:widowControl w:val="0"/>
        <w:jc w:val="center"/>
        <w:outlineLvl w:val="0"/>
        <w:rPr>
          <w:rFonts w:cs="Arial"/>
          <w:lang w:val="en-GB"/>
        </w:rPr>
      </w:pPr>
      <w:r>
        <w:rPr>
          <w:rFonts w:ascii="Wingdings" w:hAnsi="Wingdings"/>
          <w:szCs w:val="20"/>
        </w:rPr>
        <w:sym w:font="Wingdings" w:char="F028"/>
      </w:r>
      <w:r>
        <w:rPr>
          <w:rFonts w:ascii="Wingdings" w:hAnsi="Wingdings"/>
          <w:szCs w:val="20"/>
        </w:rPr>
        <w:sym w:font="Wingdings" w:char="F020"/>
      </w:r>
      <w:r w:rsidR="00503218">
        <w:rPr>
          <w:rFonts w:cs="Arial"/>
          <w:szCs w:val="20"/>
        </w:rPr>
        <w:t>7090656460</w:t>
      </w:r>
    </w:p>
    <w:p w:rsidR="00337D94" w14:paraId="3A0E30EF" w14:textId="77777777">
      <w:pPr>
        <w:widowControl w:val="0"/>
        <w:jc w:val="center"/>
        <w:outlineLvl w:val="0"/>
        <w:rPr>
          <w:rFonts w:cs="Arial"/>
          <w:szCs w:val="20"/>
          <w:lang w:val="en-GB"/>
        </w:rPr>
      </w:pPr>
      <w:r>
        <w:rPr>
          <w:rFonts w:ascii="Wingdings" w:hAnsi="Wingdings"/>
          <w:szCs w:val="20"/>
        </w:rPr>
        <w:sym w:font="Wingdings" w:char="F02A"/>
      </w:r>
      <w:r>
        <w:rPr>
          <w:rFonts w:ascii="Wingdings" w:hAnsi="Wingdings"/>
          <w:szCs w:val="20"/>
        </w:rPr>
        <w:sym w:font="Wingdings" w:char="F020"/>
      </w:r>
      <w:hyperlink r:id="rId4" w:history="1">
        <w:r w:rsidRPr="006E2D32" w:rsidR="00463DEF">
          <w:rPr>
            <w:rStyle w:val="Hyperlink"/>
            <w:rFonts w:cs="Arial"/>
            <w:szCs w:val="20"/>
          </w:rPr>
          <w:t>pratibha.priti@gmail.com</w:t>
        </w:r>
      </w:hyperlink>
    </w:p>
    <w:p w:rsidR="00337D94" w14:paraId="3A0E30F0" w14:textId="77777777">
      <w:pPr>
        <w:widowControl w:val="0"/>
        <w:jc w:val="center"/>
        <w:rPr>
          <w:rFonts w:cs="Arial"/>
          <w:szCs w:val="20"/>
          <w:lang w:val="en-GB"/>
        </w:rPr>
      </w:pPr>
    </w:p>
    <w:p w:rsidR="00337D94" w14:paraId="3A0E30F1" w14:textId="77777777">
      <w:pPr>
        <w:widowControl w:val="0"/>
        <w:shd w:val="clear" w:color="auto" w:fill="E6E6E6"/>
        <w:outlineLvl w:val="0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Skills Summary</w:t>
      </w:r>
    </w:p>
    <w:p w:rsidR="00337D94" w14:paraId="3A0E30F2" w14:textId="77777777">
      <w:pPr>
        <w:widowControl w:val="0"/>
        <w:rPr>
          <w:rFonts w:cs="Arial"/>
          <w:b/>
          <w:bCs/>
          <w:lang w:val="en-GB"/>
        </w:rPr>
      </w:pPr>
    </w:p>
    <w:p w:rsidR="00337D94" w14:paraId="3A0E30F3" w14:textId="5543C678">
      <w:pPr>
        <w:widowControl w:val="0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A</w:t>
      </w:r>
      <w:r w:rsidR="000957B3">
        <w:rPr>
          <w:rFonts w:cs="Arial"/>
          <w:szCs w:val="20"/>
          <w:lang w:val="en-GB"/>
        </w:rPr>
        <w:t>round 10</w:t>
      </w:r>
      <w:r w:rsidR="009B2F48">
        <w:rPr>
          <w:rFonts w:cs="Arial"/>
          <w:szCs w:val="20"/>
          <w:lang w:val="en-GB"/>
        </w:rPr>
        <w:t xml:space="preserve"> years</w:t>
      </w:r>
      <w:r w:rsidR="00962157">
        <w:rPr>
          <w:rFonts w:cs="Arial"/>
          <w:szCs w:val="20"/>
          <w:lang w:val="en-GB"/>
        </w:rPr>
        <w:t xml:space="preserve"> of </w:t>
      </w:r>
      <w:r w:rsidR="009D2019">
        <w:rPr>
          <w:rFonts w:cs="Arial"/>
          <w:szCs w:val="20"/>
          <w:lang w:val="en-GB"/>
        </w:rPr>
        <w:t xml:space="preserve">experience in </w:t>
      </w:r>
      <w:r w:rsidR="00463DEF">
        <w:rPr>
          <w:rFonts w:cs="Arial"/>
          <w:szCs w:val="20"/>
          <w:lang w:val="en-GB"/>
        </w:rPr>
        <w:t>teaching and education domain. Have taught various computer science papers to B</w:t>
      </w:r>
      <w:r w:rsidR="001D24CA">
        <w:rPr>
          <w:rFonts w:cs="Arial"/>
          <w:szCs w:val="20"/>
          <w:lang w:val="en-GB"/>
        </w:rPr>
        <w:t>.Tech, MCA,</w:t>
      </w:r>
      <w:r w:rsidR="003908EA">
        <w:rPr>
          <w:rFonts w:cs="Arial"/>
          <w:szCs w:val="20"/>
          <w:lang w:val="en-GB"/>
        </w:rPr>
        <w:t xml:space="preserve"> </w:t>
      </w:r>
      <w:r w:rsidR="00967B72">
        <w:rPr>
          <w:rFonts w:cs="Arial"/>
          <w:szCs w:val="20"/>
          <w:lang w:val="en-GB"/>
        </w:rPr>
        <w:t>MBA, BBA,</w:t>
      </w:r>
      <w:r w:rsidR="001D24CA">
        <w:rPr>
          <w:rFonts w:cs="Arial"/>
          <w:szCs w:val="20"/>
          <w:lang w:val="en-GB"/>
        </w:rPr>
        <w:t xml:space="preserve"> BCA ,</w:t>
      </w:r>
      <w:r w:rsidR="00463DEF">
        <w:rPr>
          <w:rFonts w:cs="Arial"/>
          <w:szCs w:val="20"/>
          <w:lang w:val="en-GB"/>
        </w:rPr>
        <w:t xml:space="preserve"> Diploma </w:t>
      </w:r>
      <w:r w:rsidR="001D24CA">
        <w:rPr>
          <w:rFonts w:cs="Arial"/>
          <w:szCs w:val="20"/>
          <w:lang w:val="en-GB"/>
        </w:rPr>
        <w:t xml:space="preserve"> and School </w:t>
      </w:r>
      <w:r w:rsidR="00463DEF">
        <w:rPr>
          <w:rFonts w:cs="Arial"/>
          <w:szCs w:val="20"/>
          <w:lang w:val="en-GB"/>
        </w:rPr>
        <w:t>students.</w:t>
      </w:r>
      <w:r w:rsidR="00434F00">
        <w:rPr>
          <w:rFonts w:cs="Arial"/>
          <w:szCs w:val="20"/>
          <w:lang w:val="en-GB"/>
        </w:rPr>
        <w:t xml:space="preserve"> Experience in managing report card generation, other online activities in school.</w:t>
      </w:r>
    </w:p>
    <w:p w:rsidR="00463DEF" w14:paraId="3A0E30F4" w14:textId="77777777">
      <w:pPr>
        <w:widowControl w:val="0"/>
        <w:rPr>
          <w:rFonts w:cs="Arial"/>
          <w:szCs w:val="20"/>
          <w:lang w:val="en-GB"/>
        </w:rPr>
      </w:pPr>
    </w:p>
    <w:p w:rsidR="00337D94" w14:paraId="3A0E30F5" w14:textId="77777777">
      <w:pPr>
        <w:widowControl w:val="0"/>
        <w:shd w:val="clear" w:color="auto" w:fill="E6E6E6"/>
        <w:outlineLvl w:val="0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Experience</w:t>
      </w:r>
    </w:p>
    <w:p w:rsidR="000957B3" w:rsidRPr="000957B3" w14:paraId="525125E5" w14:textId="1916DF62">
      <w:pPr>
        <w:widowControl w:val="0"/>
        <w:rPr>
          <w:rFonts w:cs="Arial"/>
          <w:b/>
          <w:szCs w:val="20"/>
          <w:lang w:val="en-GB"/>
        </w:rPr>
      </w:pPr>
      <w:r w:rsidRPr="000957B3">
        <w:rPr>
          <w:rFonts w:cs="Arial"/>
          <w:b/>
          <w:szCs w:val="20"/>
          <w:lang w:val="en-GB"/>
        </w:rPr>
        <w:t>Assistant Professor in CMR University (College of Engineering and Technology) – Aug 2022 to Present</w:t>
      </w:r>
    </w:p>
    <w:p w:rsidR="004527D1" w14:paraId="6C5E91CE" w14:textId="0DAD743E">
      <w:pPr>
        <w:widowControl w:val="0"/>
        <w:rPr>
          <w:rFonts w:cs="Arial"/>
          <w:bCs/>
          <w:szCs w:val="20"/>
          <w:lang w:val="en-GB"/>
        </w:rPr>
      </w:pPr>
      <w:r>
        <w:rPr>
          <w:rFonts w:cs="Arial"/>
          <w:bCs/>
          <w:szCs w:val="20"/>
          <w:lang w:val="en-GB"/>
        </w:rPr>
        <w:t xml:space="preserve">Teaching faculty/Lecturer in CMR University, Bangalore </w:t>
      </w:r>
      <w:r w:rsidR="00E82EB6">
        <w:rPr>
          <w:rFonts w:cs="Arial"/>
          <w:bCs/>
          <w:szCs w:val="20"/>
          <w:lang w:val="en-GB"/>
        </w:rPr>
        <w:t>–</w:t>
      </w:r>
      <w:r>
        <w:rPr>
          <w:rFonts w:cs="Arial"/>
          <w:bCs/>
          <w:szCs w:val="20"/>
          <w:lang w:val="en-GB"/>
        </w:rPr>
        <w:t xml:space="preserve"> </w:t>
      </w:r>
      <w:r w:rsidR="00E82EB6">
        <w:rPr>
          <w:rFonts w:cs="Arial"/>
          <w:bCs/>
          <w:szCs w:val="20"/>
          <w:lang w:val="en-GB"/>
        </w:rPr>
        <w:t>June 2015 to November 2016</w:t>
      </w:r>
      <w:r w:rsidR="00640647">
        <w:rPr>
          <w:rFonts w:cs="Arial"/>
          <w:bCs/>
          <w:szCs w:val="20"/>
          <w:lang w:val="en-GB"/>
        </w:rPr>
        <w:t xml:space="preserve"> (Took Maternity Break)</w:t>
      </w:r>
    </w:p>
    <w:p w:rsidR="00337D94" w:rsidRPr="00FF7375" w14:paraId="3A0E30F6" w14:textId="0A82BDDB">
      <w:pPr>
        <w:widowControl w:val="0"/>
        <w:rPr>
          <w:rFonts w:cs="Arial"/>
          <w:bCs/>
          <w:szCs w:val="20"/>
          <w:lang w:val="en-GB"/>
        </w:rPr>
      </w:pPr>
      <w:r w:rsidRPr="00FF7375">
        <w:rPr>
          <w:rFonts w:cs="Arial"/>
          <w:bCs/>
          <w:szCs w:val="20"/>
          <w:lang w:val="en-GB"/>
        </w:rPr>
        <w:t>PGT Computer science at</w:t>
      </w:r>
      <w:r w:rsidR="00234A07">
        <w:rPr>
          <w:rFonts w:cs="Arial"/>
          <w:bCs/>
          <w:szCs w:val="20"/>
          <w:lang w:val="en-GB"/>
        </w:rPr>
        <w:t xml:space="preserve"> Pragyan S</w:t>
      </w:r>
      <w:r w:rsidRPr="00FF7375">
        <w:rPr>
          <w:rFonts w:cs="Arial"/>
          <w:bCs/>
          <w:szCs w:val="20"/>
          <w:lang w:val="en-GB"/>
        </w:rPr>
        <w:t>chool,</w:t>
      </w:r>
      <w:r w:rsidR="00B068F9">
        <w:rPr>
          <w:rFonts w:cs="Arial"/>
          <w:bCs/>
          <w:szCs w:val="20"/>
          <w:lang w:val="en-GB"/>
        </w:rPr>
        <w:t xml:space="preserve"> </w:t>
      </w:r>
      <w:r w:rsidRPr="00FF7375">
        <w:rPr>
          <w:rFonts w:cs="Arial"/>
          <w:bCs/>
          <w:szCs w:val="20"/>
          <w:lang w:val="en-GB"/>
        </w:rPr>
        <w:t xml:space="preserve">Greater Noida ---July 2013 to </w:t>
      </w:r>
      <w:r w:rsidR="004527D1">
        <w:rPr>
          <w:rFonts w:cs="Arial"/>
          <w:bCs/>
          <w:szCs w:val="20"/>
          <w:lang w:val="en-GB"/>
        </w:rPr>
        <w:t>November 2014</w:t>
      </w:r>
    </w:p>
    <w:p w:rsidR="00ED62B5" w:rsidRPr="00ED62B5" w14:paraId="3A0E30F7" w14:textId="77777777">
      <w:pPr>
        <w:widowControl w:val="0"/>
        <w:rPr>
          <w:rFonts w:cs="Arial"/>
          <w:bCs/>
          <w:szCs w:val="20"/>
          <w:lang w:val="en-GB"/>
        </w:rPr>
      </w:pPr>
      <w:r>
        <w:rPr>
          <w:rFonts w:cs="Arial"/>
          <w:szCs w:val="20"/>
          <w:lang w:val="en-GB"/>
        </w:rPr>
        <w:t xml:space="preserve">Assistant Professor </w:t>
      </w:r>
      <w:r w:rsidR="00FF7375">
        <w:rPr>
          <w:rFonts w:cs="Arial"/>
          <w:bCs/>
          <w:szCs w:val="20"/>
          <w:lang w:val="en-GB"/>
        </w:rPr>
        <w:t>in</w:t>
      </w:r>
      <w:r w:rsidRPr="00ED62B5">
        <w:rPr>
          <w:rFonts w:cs="Arial"/>
          <w:bCs/>
          <w:szCs w:val="20"/>
          <w:lang w:val="en-GB"/>
        </w:rPr>
        <w:t xml:space="preserve"> IMI, Gre</w:t>
      </w:r>
      <w:r w:rsidR="001269F8">
        <w:rPr>
          <w:rFonts w:cs="Arial"/>
          <w:bCs/>
          <w:szCs w:val="20"/>
          <w:lang w:val="en-GB"/>
        </w:rPr>
        <w:t>ater Noida – Jan 2013 to July 2013</w:t>
      </w:r>
    </w:p>
    <w:p w:rsidR="009D2019" w14:paraId="3A0E30F8" w14:textId="77777777">
      <w:pPr>
        <w:widowControl w:val="0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 xml:space="preserve">Assistant Professor in Guru Govind Singh Education Society Technical Campus </w:t>
      </w:r>
      <w:r w:rsidR="00192C50">
        <w:rPr>
          <w:rFonts w:cs="Arial"/>
          <w:szCs w:val="20"/>
          <w:lang w:val="en-GB"/>
        </w:rPr>
        <w:t>– Nov</w:t>
      </w:r>
      <w:r w:rsidR="0082370D">
        <w:rPr>
          <w:rFonts w:cs="Arial"/>
          <w:szCs w:val="20"/>
          <w:lang w:val="en-GB"/>
        </w:rPr>
        <w:t xml:space="preserve"> 2011</w:t>
      </w:r>
      <w:r w:rsidR="00ED62B5">
        <w:rPr>
          <w:rFonts w:cs="Arial"/>
          <w:szCs w:val="20"/>
          <w:lang w:val="en-GB"/>
        </w:rPr>
        <w:t xml:space="preserve"> to June 2012</w:t>
      </w:r>
    </w:p>
    <w:p w:rsidR="00337D94" w14:paraId="3A0E30F9" w14:textId="77777777">
      <w:pPr>
        <w:widowControl w:val="0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Lecturer</w:t>
      </w:r>
      <w:r w:rsidR="0082370D">
        <w:rPr>
          <w:rFonts w:cs="Arial"/>
          <w:szCs w:val="20"/>
          <w:lang w:val="en-GB"/>
        </w:rPr>
        <w:t xml:space="preserve"> in Government Women’s Polytechnic </w:t>
      </w:r>
      <w:r w:rsidR="00192C50">
        <w:rPr>
          <w:rFonts w:cs="Arial"/>
          <w:szCs w:val="20"/>
          <w:lang w:val="en-GB"/>
        </w:rPr>
        <w:t>– Oct</w:t>
      </w:r>
      <w:r w:rsidR="0082370D">
        <w:rPr>
          <w:rFonts w:cs="Arial"/>
          <w:szCs w:val="20"/>
          <w:lang w:val="en-GB"/>
        </w:rPr>
        <w:t xml:space="preserve"> 2009 to Nov 2011</w:t>
      </w:r>
    </w:p>
    <w:p w:rsidR="0082370D" w14:paraId="3A0E30FA" w14:textId="77777777">
      <w:pPr>
        <w:widowControl w:val="0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Trainee in Tata Consultancy Software – Jan 2009 to April 2009</w:t>
      </w:r>
    </w:p>
    <w:p w:rsidR="0047747A" w14:paraId="3A0E30FB" w14:textId="77777777">
      <w:pPr>
        <w:widowControl w:val="0"/>
        <w:outlineLvl w:val="0"/>
        <w:rPr>
          <w:rFonts w:cs="Arial"/>
          <w:szCs w:val="20"/>
          <w:lang w:val="en-GB"/>
        </w:rPr>
      </w:pPr>
    </w:p>
    <w:p w:rsidR="0047747A" w:rsidRPr="001E47EA" w:rsidP="00142559" w14:paraId="3A0E30FC" w14:textId="77777777">
      <w:pPr>
        <w:widowControl w:val="0"/>
        <w:shd w:val="clear" w:color="auto" w:fill="E6E6E6"/>
        <w:outlineLvl w:val="0"/>
        <w:rPr>
          <w:rFonts w:ascii="Tahoma" w:hAnsi="Tahoma" w:cs="Tahoma"/>
          <w:b/>
          <w:bCs/>
          <w:color w:val="000000"/>
          <w:lang w:val="en-GB"/>
        </w:rPr>
      </w:pPr>
      <w:r>
        <w:rPr>
          <w:rFonts w:ascii="Tahoma" w:hAnsi="Tahoma" w:cs="Tahoma"/>
          <w:b/>
          <w:bCs/>
          <w:color w:val="000000"/>
          <w:lang w:val="en-GB"/>
        </w:rPr>
        <w:t>Assignments:</w:t>
      </w:r>
    </w:p>
    <w:p w:rsidR="0047747A" w:rsidP="0047747A" w14:paraId="3A0E30FD" w14:textId="5FB2B518">
      <w:pPr>
        <w:spacing w:before="40" w:after="40"/>
        <w:jc w:val="both"/>
        <w:rPr>
          <w:szCs w:val="20"/>
          <w:lang w:val="en-GB"/>
        </w:rPr>
      </w:pPr>
      <w:r>
        <w:rPr>
          <w:szCs w:val="20"/>
          <w:lang w:val="en-GB"/>
        </w:rPr>
        <w:t>The details of the various assignments that I have handled are listed here, in chronological order.</w:t>
      </w:r>
    </w:p>
    <w:p w:rsidR="000957B3" w:rsidP="000957B3" w14:paraId="7F85A048" w14:textId="77777777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="40" w:after="40"/>
        <w:ind w:left="360" w:hanging="360"/>
        <w:rPr>
          <w:b/>
          <w:bCs/>
          <w:color w:val="00007F"/>
          <w:szCs w:val="20"/>
          <w:lang w:val="en-GB"/>
        </w:rPr>
      </w:pPr>
      <w:r>
        <w:rPr>
          <w:b/>
          <w:bCs/>
          <w:color w:val="00007F"/>
          <w:szCs w:val="20"/>
          <w:lang w:val="en-GB"/>
        </w:rPr>
        <w:t>School</w:t>
      </w:r>
      <w:r w:rsidRPr="00215D61">
        <w:rPr>
          <w:b/>
          <w:bCs/>
          <w:color w:val="00007F"/>
          <w:szCs w:val="20"/>
          <w:lang w:val="en-GB"/>
        </w:rPr>
        <w:t xml:space="preserve">: </w:t>
      </w:r>
      <w:r>
        <w:rPr>
          <w:b/>
          <w:bCs/>
          <w:color w:val="00007F"/>
          <w:szCs w:val="20"/>
          <w:lang w:val="en-GB"/>
        </w:rPr>
        <w:t>CMR University, Bangalore</w:t>
      </w:r>
    </w:p>
    <w:p w:rsidR="000957B3" w:rsidRPr="00215D61" w:rsidP="000957B3" w14:paraId="4462DFCB" w14:textId="77777777">
      <w:pPr>
        <w:tabs>
          <w:tab w:val="left" w:pos="360"/>
        </w:tabs>
        <w:spacing w:before="40" w:after="40"/>
        <w:ind w:left="360"/>
        <w:rPr>
          <w:b/>
          <w:bCs/>
          <w:color w:val="00007F"/>
          <w:szCs w:val="20"/>
          <w:lang w:val="en-GB"/>
        </w:rPr>
      </w:pPr>
    </w:p>
    <w:tbl>
      <w:tblPr>
        <w:tblW w:w="9000" w:type="dxa"/>
        <w:tblInd w:w="108" w:type="dxa"/>
        <w:tblLayout w:type="fixed"/>
        <w:tblLook w:val="0000"/>
      </w:tblPr>
      <w:tblGrid>
        <w:gridCol w:w="1710"/>
        <w:gridCol w:w="7290"/>
      </w:tblGrid>
      <w:tr w14:paraId="788C5696" w14:textId="77777777" w:rsidTr="00E7710B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957B3" w:rsidP="00E7710B" w14:paraId="20304F7B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Designation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957B3" w:rsidRPr="00046216" w:rsidP="00E7710B" w14:paraId="7865E843" w14:textId="2C5D95EF">
            <w:pPr>
              <w:spacing w:before="40" w:after="40"/>
              <w:jc w:val="both"/>
              <w:rPr>
                <w:b/>
                <w:szCs w:val="20"/>
                <w:lang w:val="en-GB"/>
              </w:rPr>
            </w:pPr>
            <w:r>
              <w:rPr>
                <w:rFonts w:cs="Arial"/>
                <w:b/>
                <w:szCs w:val="20"/>
                <w:lang w:val="en-GB"/>
              </w:rPr>
              <w:t>Assistant Professor</w:t>
            </w:r>
            <w:r>
              <w:rPr>
                <w:rFonts w:cs="Arial"/>
                <w:b/>
                <w:szCs w:val="20"/>
                <w:lang w:val="en-GB"/>
              </w:rPr>
              <w:t xml:space="preserve"> </w:t>
            </w:r>
          </w:p>
        </w:tc>
      </w:tr>
      <w:tr w14:paraId="7E5AA506" w14:textId="77777777" w:rsidTr="00E7710B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7B3" w:rsidP="00E7710B" w14:paraId="3AE2A943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Description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7B3" w:rsidP="00E7710B" w14:paraId="2484310E" w14:textId="22A3FD97">
            <w:pPr>
              <w:tabs>
                <w:tab w:val="left" w:pos="0"/>
              </w:tabs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Teaching various Computer science papers to </w:t>
            </w:r>
            <w:r>
              <w:rPr>
                <w:szCs w:val="20"/>
                <w:lang w:val="en-GB"/>
              </w:rPr>
              <w:t>MCA/CS/IT students</w:t>
            </w:r>
          </w:p>
        </w:tc>
      </w:tr>
      <w:tr w14:paraId="1A7E9E7B" w14:textId="77777777" w:rsidTr="00E7710B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7B3" w:rsidP="00E7710B" w14:paraId="7679C732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Responsibility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7B3" w:rsidRPr="00A30ECB" w:rsidP="00E7710B" w14:paraId="38DBB849" w14:textId="3C0457EA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Taught </w:t>
            </w:r>
            <w:r>
              <w:rPr>
                <w:szCs w:val="20"/>
                <w:lang w:val="en-GB"/>
              </w:rPr>
              <w:t>DBMS, cloud computing security etc</w:t>
            </w:r>
          </w:p>
          <w:p w:rsidR="000957B3" w:rsidRPr="00A30ECB" w:rsidP="00E7710B" w14:paraId="60398A61" w14:textId="77777777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Cs w:val="20"/>
                <w:lang w:val="en-GB"/>
              </w:rPr>
            </w:pPr>
          </w:p>
        </w:tc>
      </w:tr>
    </w:tbl>
    <w:p w:rsidR="000957B3" w:rsidP="0047747A" w14:paraId="65DA373A" w14:textId="77777777">
      <w:pPr>
        <w:spacing w:before="40" w:after="40"/>
        <w:jc w:val="both"/>
        <w:rPr>
          <w:szCs w:val="20"/>
          <w:lang w:val="en-GB"/>
        </w:rPr>
      </w:pPr>
    </w:p>
    <w:p w:rsidR="00375E71" w:rsidP="00375E71" w14:paraId="6571D6AF" w14:textId="585BC9AC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="40" w:after="40"/>
        <w:ind w:left="360" w:hanging="360"/>
        <w:rPr>
          <w:b/>
          <w:bCs/>
          <w:color w:val="00007F"/>
          <w:szCs w:val="20"/>
          <w:lang w:val="en-GB"/>
        </w:rPr>
      </w:pPr>
      <w:r>
        <w:rPr>
          <w:b/>
          <w:bCs/>
          <w:color w:val="00007F"/>
          <w:szCs w:val="20"/>
          <w:lang w:val="en-GB"/>
        </w:rPr>
        <w:t>School</w:t>
      </w:r>
      <w:r w:rsidRPr="00215D61">
        <w:rPr>
          <w:b/>
          <w:bCs/>
          <w:color w:val="00007F"/>
          <w:szCs w:val="20"/>
          <w:lang w:val="en-GB"/>
        </w:rPr>
        <w:t xml:space="preserve">: </w:t>
      </w:r>
      <w:r>
        <w:rPr>
          <w:b/>
          <w:bCs/>
          <w:color w:val="00007F"/>
          <w:szCs w:val="20"/>
          <w:lang w:val="en-GB"/>
        </w:rPr>
        <w:t>CMR University</w:t>
      </w:r>
      <w:r w:rsidR="00B5604C">
        <w:rPr>
          <w:b/>
          <w:bCs/>
          <w:color w:val="00007F"/>
          <w:szCs w:val="20"/>
          <w:lang w:val="en-GB"/>
        </w:rPr>
        <w:t>, Bangalore</w:t>
      </w:r>
    </w:p>
    <w:p w:rsidR="00375E71" w:rsidRPr="00215D61" w:rsidP="00375E71" w14:paraId="5B45DF33" w14:textId="77777777">
      <w:pPr>
        <w:tabs>
          <w:tab w:val="left" w:pos="360"/>
        </w:tabs>
        <w:spacing w:before="40" w:after="40"/>
        <w:ind w:left="360"/>
        <w:rPr>
          <w:b/>
          <w:bCs/>
          <w:color w:val="00007F"/>
          <w:szCs w:val="20"/>
          <w:lang w:val="en-GB"/>
        </w:rPr>
      </w:pPr>
    </w:p>
    <w:tbl>
      <w:tblPr>
        <w:tblW w:w="9000" w:type="dxa"/>
        <w:tblInd w:w="108" w:type="dxa"/>
        <w:tblLayout w:type="fixed"/>
        <w:tblLook w:val="0000"/>
      </w:tblPr>
      <w:tblGrid>
        <w:gridCol w:w="1710"/>
        <w:gridCol w:w="7290"/>
      </w:tblGrid>
      <w:tr w14:paraId="1B5CC7FB" w14:textId="77777777" w:rsidTr="002B5007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75E71" w:rsidP="002B5007" w14:paraId="22908963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Designation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75E71" w:rsidRPr="00046216" w:rsidP="002B5007" w14:paraId="1DF356FC" w14:textId="42D81E9B">
            <w:pPr>
              <w:spacing w:before="40" w:after="40"/>
              <w:jc w:val="both"/>
              <w:rPr>
                <w:b/>
                <w:szCs w:val="20"/>
                <w:lang w:val="en-GB"/>
              </w:rPr>
            </w:pPr>
            <w:r>
              <w:rPr>
                <w:rFonts w:cs="Arial"/>
                <w:b/>
                <w:szCs w:val="20"/>
                <w:lang w:val="en-GB"/>
              </w:rPr>
              <w:t xml:space="preserve">Teaching Faculty/Lecturer </w:t>
            </w:r>
          </w:p>
        </w:tc>
      </w:tr>
      <w:tr w14:paraId="0AC6B805" w14:textId="77777777" w:rsidTr="002B5007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E71" w:rsidP="002B5007" w14:paraId="5170B822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Description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E71" w:rsidP="002B5007" w14:paraId="6C54C2EC" w14:textId="28AFE42F">
            <w:pPr>
              <w:tabs>
                <w:tab w:val="left" w:pos="0"/>
              </w:tabs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Teaching various Computer science papers </w:t>
            </w:r>
            <w:r w:rsidR="00FC25CA">
              <w:rPr>
                <w:szCs w:val="20"/>
                <w:lang w:val="en-GB"/>
              </w:rPr>
              <w:t xml:space="preserve">to </w:t>
            </w:r>
            <w:r w:rsidR="00CF2933">
              <w:rPr>
                <w:szCs w:val="20"/>
                <w:lang w:val="en-GB"/>
              </w:rPr>
              <w:t>BBA,</w:t>
            </w:r>
            <w:r w:rsidR="00FC25CA">
              <w:rPr>
                <w:szCs w:val="20"/>
                <w:lang w:val="en-GB"/>
              </w:rPr>
              <w:t xml:space="preserve">MBA and </w:t>
            </w:r>
            <w:r w:rsidR="00CF2933">
              <w:rPr>
                <w:szCs w:val="20"/>
                <w:lang w:val="en-GB"/>
              </w:rPr>
              <w:t xml:space="preserve">BCom, </w:t>
            </w:r>
            <w:r w:rsidR="00FC25CA">
              <w:rPr>
                <w:szCs w:val="20"/>
                <w:lang w:val="en-GB"/>
              </w:rPr>
              <w:t>Mcom students</w:t>
            </w:r>
          </w:p>
        </w:tc>
      </w:tr>
      <w:tr w14:paraId="5F3216A5" w14:textId="77777777" w:rsidTr="002B5007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E71" w:rsidP="002B5007" w14:paraId="048E5B08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Responsibility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2933" w:rsidRPr="00A30ECB" w:rsidP="00CF2933" w14:paraId="6446F2C2" w14:textId="218CC443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Taught </w:t>
            </w:r>
            <w:r w:rsidR="005214D6">
              <w:rPr>
                <w:szCs w:val="20"/>
                <w:lang w:val="en-GB"/>
              </w:rPr>
              <w:t>Big Data, Analytics, Software Engineering</w:t>
            </w:r>
            <w:r w:rsidR="00634842">
              <w:rPr>
                <w:szCs w:val="20"/>
                <w:lang w:val="en-GB"/>
              </w:rPr>
              <w:t>, G</w:t>
            </w:r>
            <w:r w:rsidR="000D73D4">
              <w:rPr>
                <w:szCs w:val="20"/>
                <w:lang w:val="en-GB"/>
              </w:rPr>
              <w:t>lobal business foundation</w:t>
            </w:r>
          </w:p>
          <w:p w:rsidR="00375E71" w:rsidRPr="00A30ECB" w:rsidP="002B5007" w14:paraId="10DBE6CE" w14:textId="501C928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Cs w:val="20"/>
                <w:lang w:val="en-GB"/>
              </w:rPr>
            </w:pPr>
          </w:p>
        </w:tc>
      </w:tr>
    </w:tbl>
    <w:p w:rsidR="00375E71" w:rsidP="0047747A" w14:paraId="61C5343C" w14:textId="77777777">
      <w:pPr>
        <w:spacing w:before="40" w:after="40"/>
        <w:jc w:val="both"/>
        <w:rPr>
          <w:szCs w:val="20"/>
          <w:lang w:val="en-GB"/>
        </w:rPr>
      </w:pPr>
    </w:p>
    <w:p w:rsidR="00FF7375" w:rsidP="00FF7375" w14:paraId="3A0E30FE" w14:textId="5454B415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="40" w:after="40"/>
        <w:ind w:left="360" w:hanging="360"/>
        <w:rPr>
          <w:b/>
          <w:bCs/>
          <w:color w:val="00007F"/>
          <w:szCs w:val="20"/>
          <w:lang w:val="en-GB"/>
        </w:rPr>
      </w:pPr>
      <w:r>
        <w:rPr>
          <w:b/>
          <w:bCs/>
          <w:color w:val="00007F"/>
          <w:szCs w:val="20"/>
          <w:lang w:val="en-GB"/>
        </w:rPr>
        <w:t>School</w:t>
      </w:r>
      <w:r w:rsidRPr="00215D61">
        <w:rPr>
          <w:b/>
          <w:bCs/>
          <w:color w:val="00007F"/>
          <w:szCs w:val="20"/>
          <w:lang w:val="en-GB"/>
        </w:rPr>
        <w:t xml:space="preserve">: </w:t>
      </w:r>
      <w:r>
        <w:rPr>
          <w:b/>
          <w:bCs/>
          <w:color w:val="00007F"/>
          <w:szCs w:val="20"/>
          <w:lang w:val="en-GB"/>
        </w:rPr>
        <w:t>Pragyan school</w:t>
      </w:r>
      <w:r w:rsidR="001D24CA">
        <w:rPr>
          <w:b/>
          <w:bCs/>
          <w:color w:val="00007F"/>
          <w:szCs w:val="20"/>
          <w:lang w:val="en-GB"/>
        </w:rPr>
        <w:t xml:space="preserve"> </w:t>
      </w:r>
      <w:r>
        <w:rPr>
          <w:b/>
          <w:bCs/>
          <w:color w:val="00007F"/>
          <w:szCs w:val="20"/>
          <w:lang w:val="en-GB"/>
        </w:rPr>
        <w:t>(CBSE)</w:t>
      </w:r>
      <w:r w:rsidR="004511BD">
        <w:rPr>
          <w:b/>
          <w:bCs/>
          <w:color w:val="00007F"/>
          <w:szCs w:val="20"/>
          <w:lang w:val="en-GB"/>
        </w:rPr>
        <w:t>,</w:t>
      </w:r>
      <w:r w:rsidR="00B5604C">
        <w:rPr>
          <w:b/>
          <w:bCs/>
          <w:color w:val="00007F"/>
          <w:szCs w:val="20"/>
          <w:lang w:val="en-GB"/>
        </w:rPr>
        <w:t xml:space="preserve"> </w:t>
      </w:r>
      <w:r w:rsidR="004511BD">
        <w:rPr>
          <w:b/>
          <w:bCs/>
          <w:color w:val="00007F"/>
          <w:szCs w:val="20"/>
          <w:lang w:val="en-GB"/>
        </w:rPr>
        <w:t>Noida</w:t>
      </w:r>
    </w:p>
    <w:p w:rsidR="00FF7375" w:rsidRPr="00215D61" w:rsidP="00FF7375" w14:paraId="3A0E30FF" w14:textId="77777777">
      <w:pPr>
        <w:tabs>
          <w:tab w:val="left" w:pos="360"/>
        </w:tabs>
        <w:spacing w:before="40" w:after="40"/>
        <w:ind w:left="360"/>
        <w:rPr>
          <w:b/>
          <w:bCs/>
          <w:color w:val="00007F"/>
          <w:szCs w:val="20"/>
          <w:lang w:val="en-GB"/>
        </w:rPr>
      </w:pPr>
    </w:p>
    <w:tbl>
      <w:tblPr>
        <w:tblW w:w="9000" w:type="dxa"/>
        <w:tblInd w:w="108" w:type="dxa"/>
        <w:tblLayout w:type="fixed"/>
        <w:tblLook w:val="0000"/>
      </w:tblPr>
      <w:tblGrid>
        <w:gridCol w:w="1710"/>
        <w:gridCol w:w="7290"/>
      </w:tblGrid>
      <w:tr w14:paraId="3A0E3102" w14:textId="77777777" w:rsidTr="005A0156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F7375" w:rsidP="005A0156" w14:paraId="3A0E3100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Designation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F7375" w:rsidRPr="00046216" w:rsidP="005A0156" w14:paraId="3A0E3101" w14:textId="0618CDAA">
            <w:pPr>
              <w:spacing w:before="40" w:after="40"/>
              <w:jc w:val="both"/>
              <w:rPr>
                <w:b/>
                <w:szCs w:val="20"/>
                <w:lang w:val="en-GB"/>
              </w:rPr>
            </w:pPr>
            <w:r w:rsidRPr="00046216">
              <w:rPr>
                <w:rFonts w:cs="Arial"/>
                <w:b/>
                <w:szCs w:val="20"/>
                <w:lang w:val="en-GB"/>
              </w:rPr>
              <w:t>Computer Teacher</w:t>
            </w:r>
            <w:r w:rsidR="006279AC">
              <w:rPr>
                <w:rFonts w:cs="Arial"/>
                <w:b/>
                <w:szCs w:val="20"/>
                <w:lang w:val="en-GB"/>
              </w:rPr>
              <w:t xml:space="preserve"> </w:t>
            </w:r>
            <w:r w:rsidRPr="00046216">
              <w:rPr>
                <w:rFonts w:cs="Arial"/>
                <w:b/>
                <w:szCs w:val="20"/>
                <w:lang w:val="en-GB"/>
              </w:rPr>
              <w:t>(PGT)</w:t>
            </w:r>
          </w:p>
        </w:tc>
      </w:tr>
      <w:tr w14:paraId="3A0E3105" w14:textId="77777777" w:rsidTr="005A0156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75" w:rsidP="005A0156" w14:paraId="3A0E3103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Description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75" w:rsidP="005A0156" w14:paraId="3A0E3104" w14:textId="77777777">
            <w:pPr>
              <w:tabs>
                <w:tab w:val="left" w:pos="0"/>
              </w:tabs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Teaching various Compu</w:t>
            </w:r>
            <w:r w:rsidR="003136BE">
              <w:rPr>
                <w:szCs w:val="20"/>
                <w:lang w:val="en-GB"/>
              </w:rPr>
              <w:t>ter science papers  from class 6</w:t>
            </w:r>
            <w:r w:rsidRPr="00FF7375">
              <w:rPr>
                <w:szCs w:val="20"/>
                <w:vertAlign w:val="superscript"/>
                <w:lang w:val="en-GB"/>
              </w:rPr>
              <w:t>th</w:t>
            </w:r>
            <w:r>
              <w:rPr>
                <w:szCs w:val="20"/>
                <w:lang w:val="en-GB"/>
              </w:rPr>
              <w:t xml:space="preserve"> to 12</w:t>
            </w:r>
            <w:r w:rsidRPr="00FF7375">
              <w:rPr>
                <w:szCs w:val="20"/>
                <w:vertAlign w:val="superscript"/>
                <w:lang w:val="en-GB"/>
              </w:rPr>
              <w:t>th</w:t>
            </w:r>
            <w:r>
              <w:rPr>
                <w:szCs w:val="20"/>
                <w:lang w:val="en-GB"/>
              </w:rPr>
              <w:t>.</w:t>
            </w:r>
          </w:p>
        </w:tc>
      </w:tr>
      <w:tr w14:paraId="3A0E3109" w14:textId="77777777" w:rsidTr="005A0156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75" w:rsidP="005A0156" w14:paraId="3A0E3106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Responsibility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75" w:rsidP="00FF7375" w14:paraId="3A0E3107" w14:textId="77777777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Taught Java  Net Beans, C++, MySql , XML, HTML,</w:t>
            </w:r>
            <w:r w:rsidR="003136BE">
              <w:rPr>
                <w:szCs w:val="20"/>
                <w:lang w:val="en-GB"/>
              </w:rPr>
              <w:t xml:space="preserve"> Information Technology, Photoshop, Word, Excel,</w:t>
            </w:r>
            <w:r>
              <w:rPr>
                <w:szCs w:val="20"/>
                <w:lang w:val="en-GB"/>
              </w:rPr>
              <w:t xml:space="preserve"> </w:t>
            </w:r>
            <w:r w:rsidR="00B67CA6">
              <w:rPr>
                <w:szCs w:val="20"/>
                <w:lang w:val="en-GB"/>
              </w:rPr>
              <w:t xml:space="preserve">Visual Basic, </w:t>
            </w:r>
            <w:r w:rsidR="00B67CA6">
              <w:t xml:space="preserve">MS-Office, </w:t>
            </w:r>
            <w:r>
              <w:rPr>
                <w:szCs w:val="20"/>
                <w:lang w:val="en-GB"/>
              </w:rPr>
              <w:t>Networking</w:t>
            </w:r>
          </w:p>
          <w:p w:rsidR="00434F00" w:rsidRPr="00A30ECB" w:rsidP="00FF7375" w14:paraId="3A0E3108" w14:textId="77777777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Worked with 360 for report card generation and other online activities.</w:t>
            </w:r>
          </w:p>
        </w:tc>
      </w:tr>
    </w:tbl>
    <w:p w:rsidR="00D66B59" w:rsidP="0047747A" w14:paraId="3A0E310A" w14:textId="77777777">
      <w:pPr>
        <w:spacing w:before="40" w:after="40"/>
        <w:jc w:val="both"/>
        <w:rPr>
          <w:szCs w:val="20"/>
          <w:lang w:val="en-GB"/>
        </w:rPr>
      </w:pPr>
    </w:p>
    <w:p w:rsidR="00D66B59" w:rsidP="00D66B59" w14:paraId="3A0E310B" w14:textId="77777777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="40" w:after="40"/>
        <w:ind w:left="360" w:hanging="360"/>
        <w:rPr>
          <w:b/>
          <w:bCs/>
          <w:color w:val="00007F"/>
          <w:szCs w:val="20"/>
          <w:lang w:val="en-GB"/>
        </w:rPr>
      </w:pPr>
      <w:r>
        <w:rPr>
          <w:b/>
          <w:bCs/>
          <w:color w:val="00007F"/>
          <w:szCs w:val="20"/>
          <w:lang w:val="en-GB"/>
        </w:rPr>
        <w:t>Institute</w:t>
      </w:r>
      <w:r w:rsidRPr="00215D61">
        <w:rPr>
          <w:b/>
          <w:bCs/>
          <w:color w:val="00007F"/>
          <w:szCs w:val="20"/>
          <w:lang w:val="en-GB"/>
        </w:rPr>
        <w:t xml:space="preserve">: </w:t>
      </w:r>
      <w:r w:rsidR="00505193">
        <w:rPr>
          <w:b/>
          <w:bCs/>
          <w:color w:val="00007F"/>
          <w:szCs w:val="20"/>
          <w:lang w:val="en-GB"/>
        </w:rPr>
        <w:t>International Maritime Institute</w:t>
      </w:r>
      <w:r w:rsidR="00FE35CD">
        <w:rPr>
          <w:b/>
          <w:bCs/>
          <w:color w:val="00007F"/>
          <w:szCs w:val="20"/>
          <w:lang w:val="en-GB"/>
        </w:rPr>
        <w:t>,Noida</w:t>
      </w:r>
    </w:p>
    <w:p w:rsidR="00D66B59" w:rsidRPr="00215D61" w:rsidP="00D66B59" w14:paraId="3A0E310C" w14:textId="77777777">
      <w:pPr>
        <w:tabs>
          <w:tab w:val="left" w:pos="360"/>
        </w:tabs>
        <w:spacing w:before="40" w:after="40"/>
        <w:ind w:left="360"/>
        <w:rPr>
          <w:b/>
          <w:bCs/>
          <w:color w:val="00007F"/>
          <w:szCs w:val="20"/>
          <w:lang w:val="en-GB"/>
        </w:rPr>
      </w:pPr>
    </w:p>
    <w:tbl>
      <w:tblPr>
        <w:tblW w:w="9000" w:type="dxa"/>
        <w:tblInd w:w="108" w:type="dxa"/>
        <w:tblLayout w:type="fixed"/>
        <w:tblLook w:val="0000"/>
      </w:tblPr>
      <w:tblGrid>
        <w:gridCol w:w="1710"/>
        <w:gridCol w:w="7290"/>
      </w:tblGrid>
      <w:tr w14:paraId="3A0E310F" w14:textId="77777777" w:rsidTr="00DE364B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66B59" w:rsidP="00DE364B" w14:paraId="3A0E310D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Designation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66B59" w:rsidRPr="00046216" w:rsidP="00DE364B" w14:paraId="3A0E310E" w14:textId="77777777">
            <w:pPr>
              <w:spacing w:before="40" w:after="40"/>
              <w:jc w:val="both"/>
              <w:rPr>
                <w:b/>
                <w:szCs w:val="20"/>
                <w:lang w:val="en-GB"/>
              </w:rPr>
            </w:pPr>
            <w:r w:rsidRPr="00046216">
              <w:rPr>
                <w:rFonts w:cs="Arial"/>
                <w:b/>
                <w:szCs w:val="20"/>
                <w:lang w:val="en-GB"/>
              </w:rPr>
              <w:t>Assistant Professor</w:t>
            </w:r>
          </w:p>
        </w:tc>
      </w:tr>
      <w:tr w14:paraId="3A0E3112" w14:textId="77777777" w:rsidTr="00DE364B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B59" w:rsidP="00DE364B" w14:paraId="3A0E3110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Description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B59" w:rsidP="004646E8" w14:paraId="3A0E3111" w14:textId="77777777">
            <w:pPr>
              <w:tabs>
                <w:tab w:val="left" w:pos="0"/>
              </w:tabs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Teaching various Computer science papers to students in B.Tech and </w:t>
            </w:r>
            <w:r w:rsidR="004646E8">
              <w:rPr>
                <w:szCs w:val="20"/>
                <w:lang w:val="en-GB"/>
              </w:rPr>
              <w:t>Diploma</w:t>
            </w:r>
            <w:r>
              <w:rPr>
                <w:szCs w:val="20"/>
                <w:lang w:val="en-GB"/>
              </w:rPr>
              <w:t xml:space="preserve"> students</w:t>
            </w:r>
          </w:p>
        </w:tc>
      </w:tr>
      <w:tr w14:paraId="3A0E3115" w14:textId="77777777" w:rsidTr="00DE364B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B59" w:rsidP="00DE364B" w14:paraId="3A0E3113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Responsibility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B59" w:rsidRPr="00A30ECB" w:rsidP="00DE364B" w14:paraId="3A0E3114" w14:textId="77777777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Taught C, C++, Data Structure, DBMS, OS, Java, Information Technology etc.</w:t>
            </w:r>
          </w:p>
        </w:tc>
      </w:tr>
    </w:tbl>
    <w:p w:rsidR="004646E8" w:rsidP="0047747A" w14:paraId="3A0E3117" w14:textId="77777777">
      <w:pPr>
        <w:spacing w:before="40" w:after="40"/>
        <w:jc w:val="both"/>
        <w:rPr>
          <w:szCs w:val="20"/>
          <w:lang w:val="en-GB"/>
        </w:rPr>
      </w:pPr>
    </w:p>
    <w:p w:rsidR="00B254CF" w:rsidP="00B254CF" w14:paraId="3A0E3118" w14:textId="77777777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="40" w:after="40"/>
        <w:ind w:left="360" w:hanging="360"/>
        <w:rPr>
          <w:b/>
          <w:bCs/>
          <w:color w:val="00007F"/>
          <w:szCs w:val="20"/>
          <w:lang w:val="en-GB"/>
        </w:rPr>
      </w:pPr>
      <w:r>
        <w:rPr>
          <w:b/>
          <w:bCs/>
          <w:color w:val="00007F"/>
          <w:szCs w:val="20"/>
          <w:lang w:val="en-GB"/>
        </w:rPr>
        <w:t>Institute</w:t>
      </w:r>
      <w:r w:rsidRPr="00215D61">
        <w:rPr>
          <w:b/>
          <w:bCs/>
          <w:color w:val="00007F"/>
          <w:szCs w:val="20"/>
          <w:lang w:val="en-GB"/>
        </w:rPr>
        <w:t xml:space="preserve">: </w:t>
      </w:r>
      <w:r w:rsidRPr="004D4DBF">
        <w:rPr>
          <w:b/>
          <w:bCs/>
          <w:color w:val="00007F"/>
          <w:szCs w:val="20"/>
          <w:lang w:val="en-GB"/>
        </w:rPr>
        <w:t>Guru Govind Singh Education Society Technical Campus</w:t>
      </w:r>
    </w:p>
    <w:p w:rsidR="00B254CF" w:rsidRPr="00215D61" w:rsidP="00B254CF" w14:paraId="3A0E3119" w14:textId="77777777">
      <w:pPr>
        <w:tabs>
          <w:tab w:val="left" w:pos="360"/>
        </w:tabs>
        <w:spacing w:before="40" w:after="40"/>
        <w:ind w:left="360"/>
        <w:rPr>
          <w:b/>
          <w:bCs/>
          <w:color w:val="00007F"/>
          <w:szCs w:val="20"/>
          <w:lang w:val="en-GB"/>
        </w:rPr>
      </w:pPr>
    </w:p>
    <w:tbl>
      <w:tblPr>
        <w:tblW w:w="9000" w:type="dxa"/>
        <w:tblInd w:w="108" w:type="dxa"/>
        <w:tblLayout w:type="fixed"/>
        <w:tblLook w:val="0000"/>
      </w:tblPr>
      <w:tblGrid>
        <w:gridCol w:w="1710"/>
        <w:gridCol w:w="7290"/>
      </w:tblGrid>
      <w:tr w14:paraId="3A0E311C" w14:textId="77777777" w:rsidTr="00F3639D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254CF" w:rsidP="00F3639D" w14:paraId="3A0E311A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Designation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254CF" w:rsidRPr="00046216" w:rsidP="00F3639D" w14:paraId="3A0E311B" w14:textId="77777777">
            <w:pPr>
              <w:spacing w:before="40" w:after="40"/>
              <w:jc w:val="both"/>
              <w:rPr>
                <w:b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 </w:t>
            </w:r>
            <w:r w:rsidRPr="00046216" w:rsidR="00F231F5">
              <w:rPr>
                <w:rFonts w:cs="Arial"/>
                <w:b/>
                <w:szCs w:val="20"/>
                <w:lang w:val="en-GB"/>
              </w:rPr>
              <w:t>Assistant Professor</w:t>
            </w:r>
          </w:p>
        </w:tc>
      </w:tr>
      <w:tr w14:paraId="3A0E311F" w14:textId="77777777" w:rsidTr="00F3639D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4CF" w:rsidP="00F3639D" w14:paraId="3A0E311D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Description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4CF" w:rsidP="00F3639D" w14:paraId="3A0E311E" w14:textId="77777777">
            <w:pPr>
              <w:tabs>
                <w:tab w:val="left" w:pos="0"/>
              </w:tabs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Teaching various Computer science papers to students in B.Tech and MCA students</w:t>
            </w:r>
          </w:p>
        </w:tc>
      </w:tr>
      <w:tr w14:paraId="3A0E3122" w14:textId="77777777" w:rsidTr="00F3639D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4CF" w:rsidP="00F3639D" w14:paraId="3A0E3120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Responsibility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54CF" w:rsidRPr="00A30ECB" w:rsidP="00F231F5" w14:paraId="3A0E3121" w14:textId="77777777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Taught C, C++, Data Structure, DBMS, OS, Java, Information Technology etc.</w:t>
            </w:r>
          </w:p>
        </w:tc>
      </w:tr>
    </w:tbl>
    <w:p w:rsidR="00B254CF" w:rsidP="0047747A" w14:paraId="3A0E3123" w14:textId="77777777">
      <w:pPr>
        <w:spacing w:before="40" w:after="40"/>
        <w:jc w:val="both"/>
        <w:rPr>
          <w:szCs w:val="20"/>
          <w:lang w:val="en-GB"/>
        </w:rPr>
      </w:pPr>
    </w:p>
    <w:p w:rsidR="00F231F5" w:rsidP="00F231F5" w14:paraId="3A0E3124" w14:textId="77777777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="40" w:after="40"/>
        <w:ind w:left="360" w:hanging="360"/>
        <w:rPr>
          <w:b/>
          <w:bCs/>
          <w:color w:val="00007F"/>
          <w:szCs w:val="20"/>
          <w:lang w:val="en-GB"/>
        </w:rPr>
      </w:pPr>
      <w:r>
        <w:rPr>
          <w:b/>
          <w:bCs/>
          <w:color w:val="00007F"/>
          <w:szCs w:val="20"/>
          <w:lang w:val="en-GB"/>
        </w:rPr>
        <w:t>Institute</w:t>
      </w:r>
      <w:r w:rsidRPr="00215D61">
        <w:rPr>
          <w:b/>
          <w:bCs/>
          <w:color w:val="00007F"/>
          <w:szCs w:val="20"/>
          <w:lang w:val="en-GB"/>
        </w:rPr>
        <w:t xml:space="preserve">: </w:t>
      </w:r>
      <w:r w:rsidRPr="004D4DBF">
        <w:rPr>
          <w:b/>
          <w:bCs/>
          <w:color w:val="00007F"/>
          <w:szCs w:val="20"/>
          <w:lang w:val="en-GB"/>
        </w:rPr>
        <w:t>Government Women’s Polytechnic</w:t>
      </w:r>
    </w:p>
    <w:p w:rsidR="00F231F5" w:rsidRPr="00215D61" w:rsidP="00F231F5" w14:paraId="3A0E3125" w14:textId="77777777">
      <w:pPr>
        <w:tabs>
          <w:tab w:val="left" w:pos="360"/>
        </w:tabs>
        <w:spacing w:before="40" w:after="40"/>
        <w:ind w:left="360"/>
        <w:rPr>
          <w:b/>
          <w:bCs/>
          <w:color w:val="00007F"/>
          <w:szCs w:val="20"/>
          <w:lang w:val="en-GB"/>
        </w:rPr>
      </w:pPr>
    </w:p>
    <w:tbl>
      <w:tblPr>
        <w:tblW w:w="9000" w:type="dxa"/>
        <w:tblInd w:w="108" w:type="dxa"/>
        <w:tblLayout w:type="fixed"/>
        <w:tblLook w:val="0000"/>
      </w:tblPr>
      <w:tblGrid>
        <w:gridCol w:w="1710"/>
        <w:gridCol w:w="7290"/>
      </w:tblGrid>
      <w:tr w14:paraId="3A0E3128" w14:textId="77777777" w:rsidTr="00B55473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31F5" w:rsidRPr="003E278A" w:rsidP="00B55473" w14:paraId="3A0E3126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b/>
                <w:color w:val="00007F"/>
                <w:szCs w:val="20"/>
                <w:lang w:val="en-GB"/>
              </w:rPr>
            </w:pPr>
            <w:r w:rsidRPr="003E278A">
              <w:rPr>
                <w:b/>
                <w:color w:val="00007F"/>
                <w:szCs w:val="20"/>
                <w:lang w:val="en-GB"/>
              </w:rPr>
              <w:t>Designation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31F5" w:rsidRPr="003E278A" w:rsidP="004D4DBF" w14:paraId="3A0E3127" w14:textId="77777777">
            <w:pPr>
              <w:spacing w:before="40" w:after="40"/>
              <w:jc w:val="both"/>
              <w:rPr>
                <w:b/>
                <w:szCs w:val="20"/>
                <w:lang w:val="en-GB"/>
              </w:rPr>
            </w:pPr>
            <w:r w:rsidRPr="003E278A">
              <w:rPr>
                <w:b/>
                <w:szCs w:val="20"/>
                <w:lang w:val="en-GB"/>
              </w:rPr>
              <w:t xml:space="preserve"> </w:t>
            </w:r>
            <w:r w:rsidRPr="003E278A" w:rsidR="004D4DBF">
              <w:rPr>
                <w:rFonts w:cs="Arial"/>
                <w:b/>
                <w:szCs w:val="20"/>
                <w:lang w:val="en-GB"/>
              </w:rPr>
              <w:t>Lecturer</w:t>
            </w:r>
          </w:p>
        </w:tc>
      </w:tr>
      <w:tr w14:paraId="3A0E312B" w14:textId="77777777" w:rsidTr="00B55473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1F5" w:rsidP="00B55473" w14:paraId="3A0E3129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Description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1F5" w:rsidP="004D4DBF" w14:paraId="3A0E312A" w14:textId="77777777">
            <w:pPr>
              <w:tabs>
                <w:tab w:val="left" w:pos="0"/>
              </w:tabs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Teaching various Computer science </w:t>
            </w:r>
            <w:r w:rsidR="004D4DBF">
              <w:rPr>
                <w:szCs w:val="20"/>
                <w:lang w:val="en-GB"/>
              </w:rPr>
              <w:t>papers to diploma students</w:t>
            </w:r>
          </w:p>
        </w:tc>
      </w:tr>
      <w:tr w14:paraId="3A0E312E" w14:textId="77777777" w:rsidTr="00B55473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1F5" w:rsidP="00B55473" w14:paraId="3A0E312C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Responsibility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1F5" w:rsidRPr="00A30ECB" w:rsidP="00B55473" w14:paraId="3A0E312D" w14:textId="77777777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Taught C, C++, Data Structure, DBMS, OS, Java, Information Technology etc.</w:t>
            </w:r>
          </w:p>
        </w:tc>
      </w:tr>
    </w:tbl>
    <w:p w:rsidR="00F231F5" w:rsidP="00F231F5" w14:paraId="3A0E312F" w14:textId="77777777">
      <w:pPr>
        <w:spacing w:before="40" w:after="40"/>
        <w:jc w:val="both"/>
        <w:rPr>
          <w:szCs w:val="20"/>
          <w:lang w:val="en-GB"/>
        </w:rPr>
      </w:pPr>
    </w:p>
    <w:p w:rsidR="004D4DBF" w:rsidP="004D4DBF" w14:paraId="3A0E3130" w14:textId="77777777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before="40" w:after="40"/>
        <w:ind w:left="360" w:hanging="360"/>
        <w:rPr>
          <w:b/>
          <w:bCs/>
          <w:color w:val="00007F"/>
          <w:szCs w:val="20"/>
          <w:lang w:val="en-GB"/>
        </w:rPr>
      </w:pPr>
      <w:r>
        <w:rPr>
          <w:b/>
          <w:bCs/>
          <w:color w:val="00007F"/>
          <w:szCs w:val="20"/>
          <w:lang w:val="en-GB"/>
        </w:rPr>
        <w:t>Company</w:t>
      </w:r>
      <w:r w:rsidRPr="00215D61">
        <w:rPr>
          <w:b/>
          <w:bCs/>
          <w:color w:val="00007F"/>
          <w:szCs w:val="20"/>
          <w:lang w:val="en-GB"/>
        </w:rPr>
        <w:t>:</w:t>
      </w:r>
      <w:r>
        <w:rPr>
          <w:b/>
          <w:bCs/>
          <w:color w:val="00007F"/>
          <w:szCs w:val="20"/>
          <w:lang w:val="en-GB"/>
        </w:rPr>
        <w:t xml:space="preserve"> </w:t>
      </w:r>
      <w:r w:rsidRPr="004D4DBF">
        <w:rPr>
          <w:b/>
          <w:bCs/>
          <w:color w:val="00007F"/>
          <w:szCs w:val="20"/>
          <w:lang w:val="en-GB"/>
        </w:rPr>
        <w:t>Tata Consultancy Software</w:t>
      </w:r>
    </w:p>
    <w:p w:rsidR="004D4DBF" w:rsidRPr="00215D61" w:rsidP="004D4DBF" w14:paraId="3A0E3131" w14:textId="77777777">
      <w:pPr>
        <w:tabs>
          <w:tab w:val="left" w:pos="360"/>
        </w:tabs>
        <w:spacing w:before="40" w:after="40"/>
        <w:ind w:left="360"/>
        <w:rPr>
          <w:b/>
          <w:bCs/>
          <w:color w:val="00007F"/>
          <w:szCs w:val="20"/>
          <w:lang w:val="en-GB"/>
        </w:rPr>
      </w:pPr>
    </w:p>
    <w:tbl>
      <w:tblPr>
        <w:tblW w:w="9000" w:type="dxa"/>
        <w:tblInd w:w="108" w:type="dxa"/>
        <w:tblLayout w:type="fixed"/>
        <w:tblLook w:val="0000"/>
      </w:tblPr>
      <w:tblGrid>
        <w:gridCol w:w="1710"/>
        <w:gridCol w:w="7290"/>
      </w:tblGrid>
      <w:tr w14:paraId="3A0E3134" w14:textId="77777777" w:rsidTr="00B55473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D4DBF" w:rsidP="00B55473" w14:paraId="3A0E3132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Designation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D4DBF" w:rsidRPr="00046216" w:rsidP="00B55473" w14:paraId="3A0E3133" w14:textId="77777777">
            <w:pPr>
              <w:spacing w:before="40" w:after="40"/>
              <w:jc w:val="both"/>
              <w:rPr>
                <w:b/>
                <w:szCs w:val="20"/>
                <w:lang w:val="en-GB"/>
              </w:rPr>
            </w:pPr>
            <w:r w:rsidRPr="00046216">
              <w:rPr>
                <w:rFonts w:cs="Arial"/>
                <w:b/>
                <w:szCs w:val="20"/>
                <w:lang w:val="en-GB"/>
              </w:rPr>
              <w:t>Trainee</w:t>
            </w:r>
          </w:p>
        </w:tc>
      </w:tr>
      <w:tr w14:paraId="3A0E3137" w14:textId="77777777" w:rsidTr="00B55473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BF" w:rsidP="00B55473" w14:paraId="3A0E3135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Description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BF" w:rsidP="004D4DBF" w14:paraId="3A0E3136" w14:textId="77777777">
            <w:pPr>
              <w:spacing w:before="40" w:after="40"/>
              <w:jc w:val="both"/>
            </w:pPr>
            <w:r>
              <w:rPr>
                <w:rFonts w:cs="Arial"/>
                <w:szCs w:val="20"/>
                <w:lang w:val="en-GB"/>
              </w:rPr>
              <w:t>Worked on</w:t>
            </w:r>
            <w:r w:rsidRPr="004D4DBF">
              <w:rPr>
                <w:rFonts w:cs="Arial"/>
                <w:szCs w:val="20"/>
                <w:lang w:val="en-GB"/>
              </w:rPr>
              <w:t xml:space="preserve"> TQ</w:t>
            </w:r>
            <w:r>
              <w:rPr>
                <w:rFonts w:cs="Arial"/>
                <w:szCs w:val="20"/>
                <w:lang w:val="en-GB"/>
              </w:rPr>
              <w:t>,</w:t>
            </w:r>
            <w:r w:rsidRPr="004D4DBF">
              <w:rPr>
                <w:rFonts w:cs="Arial"/>
                <w:szCs w:val="20"/>
                <w:lang w:val="en-GB"/>
              </w:rPr>
              <w:t xml:space="preserve"> </w:t>
            </w:r>
            <w:r>
              <w:rPr>
                <w:rFonts w:cs="Arial"/>
                <w:szCs w:val="20"/>
                <w:lang w:val="en-GB"/>
              </w:rPr>
              <w:t xml:space="preserve">which </w:t>
            </w:r>
            <w:r w:rsidRPr="004D4DBF">
              <w:rPr>
                <w:rFonts w:cs="Arial"/>
                <w:szCs w:val="20"/>
                <w:lang w:val="en-GB"/>
              </w:rPr>
              <w:t>is TCS accommodation services provided to its employees when they are deputed from one place to another. This is the internal admin mgt.tool.</w:t>
            </w:r>
          </w:p>
        </w:tc>
      </w:tr>
      <w:tr w14:paraId="3A0E313A" w14:textId="77777777" w:rsidTr="00B55473">
        <w:tblPrEx>
          <w:tblW w:w="9000" w:type="dxa"/>
          <w:tblInd w:w="108" w:type="dxa"/>
          <w:tblLayout w:type="fixed"/>
          <w:tblLook w:val="0000"/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BF" w:rsidP="00B55473" w14:paraId="3A0E3138" w14:textId="77777777">
            <w:pPr>
              <w:tabs>
                <w:tab w:val="left" w:pos="2898"/>
                <w:tab w:val="left" w:pos="8838"/>
              </w:tabs>
              <w:spacing w:before="40" w:after="120"/>
              <w:jc w:val="both"/>
              <w:rPr>
                <w:color w:val="00007F"/>
                <w:szCs w:val="20"/>
                <w:lang w:val="en-GB"/>
              </w:rPr>
            </w:pPr>
            <w:r>
              <w:rPr>
                <w:color w:val="00007F"/>
                <w:szCs w:val="20"/>
                <w:lang w:val="en-GB"/>
              </w:rPr>
              <w:t>Responsibility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BF" w:rsidRPr="00A30ECB" w:rsidP="00B55473" w14:paraId="3A0E3139" w14:textId="77777777">
            <w:pPr>
              <w:widowControl w:val="0"/>
              <w:autoSpaceDE w:val="0"/>
              <w:autoSpaceDN w:val="0"/>
              <w:adjustRightInd w:val="0"/>
              <w:spacing w:before="40" w:after="40"/>
              <w:jc w:val="both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Worked in requirement gathering and designing TQ </w:t>
            </w:r>
          </w:p>
        </w:tc>
      </w:tr>
    </w:tbl>
    <w:p w:rsidR="00345409" w:rsidP="0047747A" w14:paraId="3A0E313B" w14:textId="77777777">
      <w:pPr>
        <w:tabs>
          <w:tab w:val="left" w:pos="360"/>
        </w:tabs>
        <w:spacing w:before="40" w:after="40"/>
        <w:rPr>
          <w:b/>
          <w:bCs/>
          <w:color w:val="00007F"/>
          <w:szCs w:val="20"/>
          <w:lang w:val="en-GB"/>
        </w:rPr>
      </w:pPr>
    </w:p>
    <w:p w:rsidR="00933260" w:rsidP="0047747A" w14:paraId="3A0E313F" w14:textId="77777777">
      <w:pPr>
        <w:tabs>
          <w:tab w:val="left" w:pos="360"/>
        </w:tabs>
        <w:spacing w:before="40" w:after="40"/>
        <w:rPr>
          <w:b/>
          <w:bCs/>
          <w:color w:val="00007F"/>
          <w:szCs w:val="20"/>
          <w:lang w:val="en-GB"/>
        </w:rPr>
      </w:pPr>
    </w:p>
    <w:p w:rsidR="0047747A" w:rsidRPr="00142559" w:rsidP="00B378DF" w14:paraId="3A0E3140" w14:textId="77777777">
      <w:pPr>
        <w:widowControl w:val="0"/>
        <w:shd w:val="clear" w:color="auto" w:fill="E6E6E6"/>
        <w:rPr>
          <w:b/>
          <w:bCs/>
          <w:lang w:val="en-GB"/>
        </w:rPr>
      </w:pPr>
      <w:r w:rsidRPr="00142559">
        <w:rPr>
          <w:b/>
          <w:bCs/>
          <w:lang w:val="en-GB"/>
        </w:rPr>
        <w:t>College Projects</w:t>
      </w:r>
      <w:r w:rsidR="00142559">
        <w:rPr>
          <w:b/>
          <w:bCs/>
          <w:lang w:val="en-GB"/>
        </w:rPr>
        <w:t xml:space="preserve"> and Intern</w:t>
      </w:r>
      <w:r w:rsidRPr="00142559">
        <w:rPr>
          <w:b/>
          <w:bCs/>
          <w:lang w:val="en-GB"/>
        </w:rPr>
        <w:t>:</w:t>
      </w:r>
    </w:p>
    <w:p w:rsidR="00FA5D9D" w:rsidP="00FA5D9D" w14:paraId="3A0E3141" w14:textId="77777777">
      <w:pPr>
        <w:widowControl w:val="0"/>
        <w:rPr>
          <w:rFonts w:cs="Arial"/>
          <w:szCs w:val="20"/>
          <w:lang w:val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752"/>
      </w:tblGrid>
      <w:tr w14:paraId="3A0E3143" w14:textId="77777777" w:rsidTr="00B55473">
        <w:tblPrEx>
          <w:tblW w:w="5000" w:type="pct"/>
          <w:tblCellMar>
            <w:left w:w="0" w:type="dxa"/>
            <w:right w:w="0" w:type="dxa"/>
          </w:tblCellMar>
          <w:tblLook w:val="0000"/>
        </w:tblPrEx>
        <w:trPr>
          <w:trHeight w:val="300"/>
        </w:trPr>
        <w:tc>
          <w:tcPr>
            <w:tcW w:w="0" w:type="auto"/>
            <w:shd w:val="clear" w:color="auto" w:fill="auto"/>
          </w:tcPr>
          <w:p w:rsidR="00316ACC" w:rsidRPr="00FF5FEA" w:rsidP="00FF5FEA" w14:paraId="3A0E3142" w14:textId="7777777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F5FEA">
              <w:rPr>
                <w:rFonts w:ascii="Arial" w:hAnsi="Arial" w:cs="Arial"/>
                <w:sz w:val="20"/>
                <w:szCs w:val="20"/>
                <w:lang w:val="en-GB"/>
              </w:rPr>
              <w:t>Online boutique</w:t>
            </w:r>
          </w:p>
        </w:tc>
      </w:tr>
      <w:tr w14:paraId="3A0E3145" w14:textId="77777777" w:rsidTr="00B55473">
        <w:tblPrEx>
          <w:tblW w:w="5000" w:type="pct"/>
          <w:tblCellMar>
            <w:left w:w="0" w:type="dxa"/>
            <w:right w:w="0" w:type="dxa"/>
          </w:tblCellMar>
          <w:tblLook w:val="0000"/>
        </w:tblPrEx>
        <w:trPr>
          <w:trHeight w:val="300"/>
        </w:trPr>
        <w:tc>
          <w:tcPr>
            <w:tcW w:w="0" w:type="auto"/>
            <w:shd w:val="clear" w:color="auto" w:fill="auto"/>
          </w:tcPr>
          <w:p w:rsidR="00316ACC" w:rsidRPr="00820041" w:rsidP="00FF5FEA" w14:paraId="3A0E3144" w14:textId="77777777">
            <w:pPr>
              <w:pStyle w:val="NormalWeb"/>
              <w:spacing w:before="0" w:beforeAutospacing="0" w:after="0" w:afterAutospacing="0"/>
              <w:ind w:left="795"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The system automates the whole procedure where in the users browse through the display windows, makes his choices based on price and discount offers and order the clothes  online</w:t>
            </w:r>
          </w:p>
        </w:tc>
      </w:tr>
      <w:tr w14:paraId="3A0E3149" w14:textId="77777777" w:rsidTr="00B55473">
        <w:tblPrEx>
          <w:tblW w:w="5000" w:type="pct"/>
          <w:tblCellMar>
            <w:left w:w="0" w:type="dxa"/>
            <w:right w:w="0" w:type="dxa"/>
          </w:tblCellMar>
          <w:tblLook w:val="0000"/>
        </w:tblPrEx>
        <w:trPr>
          <w:trHeight w:val="300"/>
        </w:trPr>
        <w:tc>
          <w:tcPr>
            <w:tcW w:w="0" w:type="auto"/>
            <w:shd w:val="clear" w:color="auto" w:fill="auto"/>
          </w:tcPr>
          <w:p w:rsidR="00316ACC" w:rsidP="00FF5FEA" w14:paraId="3A0E3146" w14:textId="77777777">
            <w:pPr>
              <w:pStyle w:val="NormalWeb"/>
              <w:spacing w:before="0" w:beforeAutospacing="0" w:after="0" w:afterAutospacing="0"/>
              <w:ind w:left="795"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Technologies Used: HTML,Oracle8i,CGI,PERL</w:t>
            </w:r>
          </w:p>
          <w:p w:rsidR="00820041" w:rsidP="00B55473" w14:paraId="3A0E3147" w14:textId="77777777">
            <w:pPr>
              <w:pStyle w:val="NormalWeb"/>
              <w:spacing w:before="0" w:beforeAutospacing="0" w:after="0" w:afterAutospacing="0"/>
              <w:ind w:left="75" w:right="75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820041" w:rsidRPr="00820041" w:rsidP="00FF5FEA" w14:paraId="3A0E3148" w14:textId="77777777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 xml:space="preserve">One month Certificate course on Network management at </w:t>
            </w:r>
            <w:r w:rsidRPr="00046216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IIT Kharagpur</w:t>
            </w:r>
          </w:p>
        </w:tc>
      </w:tr>
    </w:tbl>
    <w:p w:rsidR="00432959" w:rsidP="00432959" w14:paraId="3A0E314A" w14:textId="77777777">
      <w:pPr>
        <w:widowControl w:val="0"/>
        <w:rPr>
          <w:rFonts w:cs="Arial"/>
          <w:szCs w:val="20"/>
          <w:lang w:val="en-GB"/>
        </w:rPr>
      </w:pPr>
    </w:p>
    <w:p w:rsidR="00337D94" w14:paraId="3A0E314E" w14:textId="77777777">
      <w:pPr>
        <w:widowControl w:val="0"/>
        <w:ind w:left="360"/>
        <w:rPr>
          <w:rFonts w:cs="Arial"/>
          <w:szCs w:val="20"/>
          <w:lang w:val="en-GB"/>
        </w:rPr>
      </w:pPr>
    </w:p>
    <w:p w:rsidR="00337D94" w14:paraId="3A0E314F" w14:textId="77777777">
      <w:pPr>
        <w:widowControl w:val="0"/>
        <w:shd w:val="clear" w:color="auto" w:fill="E6E6E6"/>
        <w:rPr>
          <w:b/>
          <w:bCs/>
          <w:lang w:val="en-GB"/>
        </w:rPr>
      </w:pPr>
      <w:r>
        <w:rPr>
          <w:b/>
          <w:bCs/>
          <w:lang w:val="en-GB"/>
        </w:rPr>
        <w:t>Systems Proficiency</w:t>
      </w:r>
    </w:p>
    <w:p w:rsidR="00337D94" w14:paraId="3A0E3150" w14:textId="77777777">
      <w:pPr>
        <w:widowControl w:val="0"/>
        <w:ind w:left="360"/>
        <w:rPr>
          <w:rFonts w:cs="Arial"/>
          <w:bCs/>
          <w:szCs w:val="20"/>
          <w:lang w:val="en-GB"/>
        </w:rPr>
      </w:pPr>
    </w:p>
    <w:tbl>
      <w:tblPr>
        <w:tblW w:w="5010" w:type="pct"/>
        <w:tblCellMar>
          <w:left w:w="0" w:type="dxa"/>
          <w:right w:w="0" w:type="dxa"/>
        </w:tblCellMar>
        <w:tblLook w:val="0000"/>
      </w:tblPr>
      <w:tblGrid>
        <w:gridCol w:w="1466"/>
        <w:gridCol w:w="8306"/>
      </w:tblGrid>
      <w:tr w14:paraId="3A0E3153" w14:textId="77777777" w:rsidTr="00B55473">
        <w:tblPrEx>
          <w:tblW w:w="5010" w:type="pct"/>
          <w:tblCellMar>
            <w:left w:w="0" w:type="dxa"/>
            <w:right w:w="0" w:type="dxa"/>
          </w:tblCellMar>
          <w:tblLook w:val="0000"/>
        </w:tblPrEx>
        <w:trPr>
          <w:trHeight w:val="317"/>
        </w:trPr>
        <w:tc>
          <w:tcPr>
            <w:tcW w:w="750" w:type="pct"/>
            <w:shd w:val="clear" w:color="auto" w:fill="auto"/>
          </w:tcPr>
          <w:p w:rsidR="00820041" w:rsidRPr="00820041" w:rsidP="00B55473" w14:paraId="3A0E3151" w14:textId="77777777">
            <w:pPr>
              <w:pStyle w:val="NormalWeb"/>
              <w:spacing w:beforeAutospacing="0" w:afterAutospacing="0"/>
              <w:ind w:left="75"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4250" w:type="pct"/>
            <w:shd w:val="clear" w:color="auto" w:fill="auto"/>
          </w:tcPr>
          <w:p w:rsidR="00820041" w:rsidRPr="00820041" w:rsidP="00B92F55" w14:paraId="3A0E3152" w14:textId="77777777">
            <w:pPr>
              <w:pStyle w:val="NormalWeb"/>
              <w:spacing w:beforeAutospacing="0" w:afterAutospacing="0"/>
              <w:ind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C,C++,JSP,JAVA,HTML,SPRING FRAMEWORK</w:t>
            </w:r>
          </w:p>
        </w:tc>
      </w:tr>
      <w:tr w14:paraId="3A0E3158" w14:textId="77777777" w:rsidTr="00B55473">
        <w:tblPrEx>
          <w:tblW w:w="5010" w:type="pct"/>
          <w:tblCellMar>
            <w:left w:w="0" w:type="dxa"/>
            <w:right w:w="0" w:type="dxa"/>
          </w:tblCellMar>
          <w:tblLook w:val="0000"/>
        </w:tblPrEx>
        <w:trPr>
          <w:trHeight w:val="317"/>
        </w:trPr>
        <w:tc>
          <w:tcPr>
            <w:tcW w:w="750" w:type="pct"/>
            <w:shd w:val="clear" w:color="auto" w:fill="auto"/>
          </w:tcPr>
          <w:p w:rsidR="00820041" w:rsidRPr="00820041" w:rsidP="00C37C2E" w14:paraId="3A0E3156" w14:textId="686B6EB1">
            <w:pPr>
              <w:pStyle w:val="NormalWeb"/>
              <w:spacing w:beforeAutospacing="0" w:afterAutospacing="0"/>
              <w:ind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RDBMS</w:t>
            </w:r>
          </w:p>
        </w:tc>
        <w:tc>
          <w:tcPr>
            <w:tcW w:w="4250" w:type="pct"/>
            <w:shd w:val="clear" w:color="auto" w:fill="auto"/>
          </w:tcPr>
          <w:p w:rsidR="00820041" w:rsidRPr="00820041" w:rsidP="00B92F55" w14:paraId="3A0E3157" w14:textId="77777777">
            <w:pPr>
              <w:pStyle w:val="NormalWeb"/>
              <w:spacing w:beforeAutospacing="0" w:afterAutospacing="0"/>
              <w:ind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Oracle 10G,SQL</w:t>
            </w:r>
          </w:p>
        </w:tc>
      </w:tr>
      <w:tr w14:paraId="3A0E315F" w14:textId="77777777" w:rsidTr="00B55473">
        <w:tblPrEx>
          <w:tblW w:w="5010" w:type="pct"/>
          <w:tblCellMar>
            <w:left w:w="0" w:type="dxa"/>
            <w:right w:w="0" w:type="dxa"/>
          </w:tblCellMar>
          <w:tblLook w:val="0000"/>
        </w:tblPrEx>
        <w:trPr>
          <w:trHeight w:val="317"/>
        </w:trPr>
        <w:tc>
          <w:tcPr>
            <w:tcW w:w="750" w:type="pct"/>
            <w:shd w:val="clear" w:color="auto" w:fill="auto"/>
          </w:tcPr>
          <w:p w:rsidR="00820041" w:rsidRPr="00820041" w:rsidP="00B55473" w14:paraId="3A0E315B" w14:textId="77777777">
            <w:pPr>
              <w:pStyle w:val="NormalWeb"/>
              <w:spacing w:beforeAutospacing="0" w:afterAutospacing="0"/>
              <w:ind w:left="75"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OS</w:t>
            </w:r>
          </w:p>
          <w:p w:rsidR="00820041" w:rsidRPr="00820041" w:rsidP="00B55473" w14:paraId="3A0E315C" w14:textId="77777777">
            <w:pPr>
              <w:pStyle w:val="NormalWeb"/>
              <w:spacing w:beforeAutospacing="0" w:afterAutospacing="0"/>
              <w:ind w:left="75"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OTHERS</w:t>
            </w:r>
          </w:p>
        </w:tc>
        <w:tc>
          <w:tcPr>
            <w:tcW w:w="4250" w:type="pct"/>
            <w:shd w:val="clear" w:color="auto" w:fill="auto"/>
          </w:tcPr>
          <w:p w:rsidR="00820041" w:rsidRPr="00820041" w:rsidP="00B92F55" w14:paraId="3A0E315D" w14:textId="77777777">
            <w:pPr>
              <w:pStyle w:val="NormalWeb"/>
              <w:spacing w:beforeAutospacing="0" w:afterAutospacing="0"/>
              <w:ind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>Windows XP , MS DOS</w:t>
            </w:r>
            <w:r w:rsidR="003F252D">
              <w:rPr>
                <w:rFonts w:ascii="Arial" w:hAnsi="Arial" w:cs="Arial"/>
                <w:sz w:val="20"/>
                <w:szCs w:val="20"/>
                <w:lang w:val="en-GB"/>
              </w:rPr>
              <w:t>,UNIX</w:t>
            </w:r>
          </w:p>
          <w:p w:rsidR="00820041" w:rsidRPr="00820041" w:rsidP="00B55473" w14:paraId="3A0E315E" w14:textId="77777777">
            <w:pPr>
              <w:pStyle w:val="NormalWeb"/>
              <w:spacing w:beforeAutospacing="0" w:afterAutospacing="0"/>
              <w:ind w:right="75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Computer Architecture, </w:t>
            </w: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 xml:space="preserve">Networking, Data structure in C,Ms </w:t>
            </w:r>
            <w:r w:rsidRPr="00820041" w:rsidR="003F252D">
              <w:rPr>
                <w:rFonts w:ascii="Arial" w:hAnsi="Arial" w:cs="Arial"/>
                <w:sz w:val="20"/>
                <w:szCs w:val="20"/>
                <w:lang w:val="en-GB"/>
              </w:rPr>
              <w:t>office,</w:t>
            </w:r>
            <w:r w:rsidR="003F252D">
              <w:rPr>
                <w:rFonts w:ascii="Arial" w:hAnsi="Arial" w:cs="Arial"/>
                <w:sz w:val="20"/>
                <w:szCs w:val="20"/>
                <w:lang w:val="en-GB"/>
              </w:rPr>
              <w:t xml:space="preserve"> MS word,  Photoshop, Multimedia, Ms Excel,</w:t>
            </w:r>
            <w:r w:rsidRPr="00820041">
              <w:rPr>
                <w:rFonts w:ascii="Arial" w:hAnsi="Arial" w:cs="Arial"/>
                <w:sz w:val="20"/>
                <w:szCs w:val="20"/>
                <w:lang w:val="en-GB"/>
              </w:rPr>
              <w:t xml:space="preserve"> software engineering</w:t>
            </w:r>
          </w:p>
        </w:tc>
      </w:tr>
    </w:tbl>
    <w:p w:rsidR="002A4CAD" w:rsidP="002A4CAD" w14:paraId="3A0E3160" w14:textId="77777777">
      <w:pPr>
        <w:widowControl w:val="0"/>
        <w:ind w:left="720"/>
        <w:rPr>
          <w:rFonts w:cs="Arial"/>
          <w:b/>
          <w:bCs/>
          <w:szCs w:val="20"/>
          <w:lang w:val="en-GB"/>
        </w:rPr>
      </w:pPr>
    </w:p>
    <w:p w:rsidR="00337D94" w14:paraId="3A0E3164" w14:textId="77777777">
      <w:pPr>
        <w:widowControl w:val="0"/>
        <w:shd w:val="clear" w:color="auto" w:fill="E6E6E6"/>
        <w:outlineLvl w:val="0"/>
        <w:rPr>
          <w:rFonts w:cs="Arial"/>
          <w:b/>
          <w:bCs/>
          <w:szCs w:val="20"/>
          <w:lang w:val="en-GB"/>
        </w:rPr>
      </w:pPr>
      <w:r>
        <w:rPr>
          <w:rFonts w:cs="Arial"/>
          <w:b/>
          <w:bCs/>
          <w:szCs w:val="20"/>
          <w:lang w:val="en-GB"/>
        </w:rPr>
        <w:t>Education</w:t>
      </w:r>
    </w:p>
    <w:p w:rsidR="00337D94" w14:paraId="3A0E3165" w14:textId="19216468">
      <w:pPr>
        <w:widowControl w:val="0"/>
        <w:rPr>
          <w:rFonts w:cs="Arial"/>
          <w:b/>
          <w:bCs/>
          <w:szCs w:val="20"/>
          <w:lang w:val="en-GB"/>
        </w:rPr>
      </w:pPr>
    </w:p>
    <w:p w:rsidR="00E85243" w:rsidRPr="004C1AF0" w14:paraId="3115B024" w14:textId="067AD97B">
      <w:pPr>
        <w:widowControl w:val="0"/>
        <w:rPr>
          <w:rFonts w:cs="Arial"/>
          <w:szCs w:val="20"/>
          <w:lang w:val="en-GB"/>
        </w:rPr>
      </w:pPr>
      <w:r w:rsidRPr="004C1AF0">
        <w:rPr>
          <w:rFonts w:cs="Arial"/>
          <w:szCs w:val="20"/>
          <w:lang w:val="en-GB"/>
        </w:rPr>
        <w:t xml:space="preserve"> 2021</w:t>
      </w:r>
      <w:r>
        <w:rPr>
          <w:rFonts w:cs="Arial"/>
          <w:szCs w:val="20"/>
          <w:lang w:val="en-GB"/>
        </w:rPr>
        <w:tab/>
      </w:r>
      <w:r w:rsidR="00EC2FD0">
        <w:rPr>
          <w:rFonts w:cs="Arial"/>
          <w:szCs w:val="20"/>
          <w:lang w:val="en-GB"/>
        </w:rPr>
        <w:tab/>
        <w:t xml:space="preserve"> University</w:t>
      </w:r>
      <w:r>
        <w:rPr>
          <w:rFonts w:cs="Arial"/>
          <w:szCs w:val="20"/>
          <w:lang w:val="en-GB"/>
        </w:rPr>
        <w:t xml:space="preserve"> of Michigan</w:t>
      </w:r>
      <w:r w:rsidR="00EC2FD0">
        <w:rPr>
          <w:rFonts w:cs="Arial"/>
          <w:szCs w:val="20"/>
          <w:lang w:val="en-GB"/>
        </w:rPr>
        <w:tab/>
      </w:r>
      <w:r w:rsidR="00EC2FD0">
        <w:rPr>
          <w:rFonts w:cs="Arial"/>
          <w:szCs w:val="20"/>
          <w:lang w:val="en-GB"/>
        </w:rPr>
        <w:tab/>
      </w:r>
      <w:r w:rsidR="00EC2FD0">
        <w:rPr>
          <w:rFonts w:cs="Arial"/>
          <w:szCs w:val="20"/>
          <w:lang w:val="en-GB"/>
        </w:rPr>
        <w:tab/>
        <w:t xml:space="preserve">       Certificate course in Python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463"/>
        <w:gridCol w:w="3901"/>
        <w:gridCol w:w="3413"/>
        <w:gridCol w:w="975"/>
      </w:tblGrid>
      <w:tr w14:paraId="3A0E316A" w14:textId="77777777" w:rsidTr="00B55473">
        <w:tblPrEx>
          <w:tblW w:w="5000" w:type="pct"/>
          <w:tblCellMar>
            <w:left w:w="0" w:type="dxa"/>
            <w:right w:w="0" w:type="dxa"/>
          </w:tblCellMar>
          <w:tblLook w:val="0000"/>
        </w:tblPrEx>
        <w:trPr>
          <w:trHeight w:val="300"/>
        </w:trPr>
        <w:tc>
          <w:tcPr>
            <w:tcW w:w="750" w:type="pct"/>
            <w:shd w:val="clear" w:color="auto" w:fill="auto"/>
          </w:tcPr>
          <w:p w:rsidR="008D76A4" w:rsidP="00B55473" w14:paraId="3A0E3166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  <w:tc>
          <w:tcPr>
            <w:tcW w:w="2000" w:type="pct"/>
            <w:shd w:val="clear" w:color="auto" w:fill="auto"/>
          </w:tcPr>
          <w:p w:rsidR="008D76A4" w:rsidP="00B55473" w14:paraId="3A0E3167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BIRLA INSTITUTE OF TECHNOLOGY, MESRA,RANCHI</w:t>
            </w:r>
          </w:p>
        </w:tc>
        <w:tc>
          <w:tcPr>
            <w:tcW w:w="2250" w:type="pct"/>
            <w:gridSpan w:val="2"/>
            <w:shd w:val="clear" w:color="auto" w:fill="auto"/>
          </w:tcPr>
          <w:p w:rsidR="008D76A4" w:rsidP="00B55473" w14:paraId="3A0E3168" w14:textId="77777777">
            <w:pPr>
              <w:pStyle w:val="NormalWeb"/>
              <w:spacing w:beforeAutospacing="0" w:afterAutospacing="0"/>
              <w:ind w:left="75" w:right="7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72%                                                              MCA</w:t>
            </w:r>
          </w:p>
          <w:p w:rsidR="008D76A4" w:rsidP="00B55473" w14:paraId="3A0E3169" w14:textId="77777777">
            <w:pPr>
              <w:pStyle w:val="NormalWeb"/>
              <w:spacing w:beforeAutospacing="0" w:afterAutospacing="0"/>
              <w:ind w:left="75" w:right="75"/>
            </w:pPr>
          </w:p>
        </w:tc>
      </w:tr>
      <w:tr w14:paraId="3A0E316F" w14:textId="77777777" w:rsidTr="00B55473">
        <w:tblPrEx>
          <w:tblW w:w="5000" w:type="pct"/>
          <w:tblCellMar>
            <w:left w:w="0" w:type="dxa"/>
            <w:right w:w="0" w:type="dxa"/>
          </w:tblCellMar>
          <w:tblLook w:val="0000"/>
        </w:tblPrEx>
        <w:trPr>
          <w:trHeight w:val="300"/>
        </w:trPr>
        <w:tc>
          <w:tcPr>
            <w:tcW w:w="750" w:type="pct"/>
            <w:shd w:val="clear" w:color="auto" w:fill="auto"/>
          </w:tcPr>
          <w:p w:rsidR="008D76A4" w:rsidP="00B55473" w14:paraId="3A0E316B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2000" w:type="pct"/>
            <w:shd w:val="clear" w:color="auto" w:fill="auto"/>
          </w:tcPr>
          <w:p w:rsidR="008D76A4" w:rsidP="00B55473" w14:paraId="3A0E316C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BIRLA INSTITUTE OF TECHNOLOGY,MESRA,RANCHI</w:t>
            </w:r>
          </w:p>
        </w:tc>
        <w:tc>
          <w:tcPr>
            <w:tcW w:w="1750" w:type="pct"/>
            <w:shd w:val="clear" w:color="auto" w:fill="auto"/>
          </w:tcPr>
          <w:p w:rsidR="008D76A4" w:rsidP="00B55473" w14:paraId="3A0E316D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78.6%</w:t>
            </w:r>
          </w:p>
        </w:tc>
        <w:tc>
          <w:tcPr>
            <w:tcW w:w="500" w:type="pct"/>
            <w:shd w:val="clear" w:color="auto" w:fill="auto"/>
          </w:tcPr>
          <w:p w:rsidR="008D76A4" w:rsidRPr="008D76A4" w:rsidP="008D76A4" w14:paraId="3A0E316E" w14:textId="77777777">
            <w:pPr>
              <w:pStyle w:val="NormalWeb"/>
              <w:spacing w:beforeAutospacing="0" w:afterAutospacing="0"/>
              <w:ind w:right="75"/>
            </w:pPr>
            <w:r>
              <w:t xml:space="preserve"> </w:t>
            </w:r>
            <w:r w:rsidRPr="008D76A4">
              <w:t xml:space="preserve"> </w:t>
            </w:r>
            <w:r w:rsidRPr="008D76A4">
              <w:rPr>
                <w:rFonts w:ascii="Arial" w:hAnsi="Arial" w:cs="Arial"/>
                <w:sz w:val="18"/>
                <w:szCs w:val="18"/>
              </w:rPr>
              <w:t>BCA</w:t>
            </w:r>
          </w:p>
        </w:tc>
      </w:tr>
      <w:tr w14:paraId="3A0E3174" w14:textId="77777777" w:rsidTr="00B55473">
        <w:tblPrEx>
          <w:tblW w:w="5000" w:type="pct"/>
          <w:tblCellMar>
            <w:left w:w="0" w:type="dxa"/>
            <w:right w:w="0" w:type="dxa"/>
          </w:tblCellMar>
          <w:tblLook w:val="0000"/>
        </w:tblPrEx>
        <w:trPr>
          <w:trHeight w:val="300"/>
        </w:trPr>
        <w:tc>
          <w:tcPr>
            <w:tcW w:w="750" w:type="pct"/>
            <w:shd w:val="clear" w:color="auto" w:fill="auto"/>
          </w:tcPr>
          <w:p w:rsidR="008D76A4" w:rsidP="00B55473" w14:paraId="3A0E3170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2003</w:t>
            </w:r>
          </w:p>
        </w:tc>
        <w:tc>
          <w:tcPr>
            <w:tcW w:w="2000" w:type="pct"/>
            <w:shd w:val="clear" w:color="auto" w:fill="auto"/>
          </w:tcPr>
          <w:p w:rsidR="008D76A4" w:rsidP="00B55473" w14:paraId="3A0E3171" w14:textId="77777777">
            <w:pPr>
              <w:pStyle w:val="NormalWeb"/>
              <w:spacing w:beforeAutospacing="0" w:afterAutospacing="0"/>
              <w:ind w:left="75" w:right="75"/>
            </w:pPr>
            <w:smartTag w:uri="urn:schemas-microsoft-com:office:smarttags" w:element="PlaceName">
              <w:r>
                <w:rPr>
                  <w:rFonts w:ascii="Arial" w:hAnsi="Arial" w:cs="Arial"/>
                  <w:sz w:val="18"/>
                  <w:szCs w:val="18"/>
                </w:rPr>
                <w:t>D.A.V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 xml:space="preserve"> PUBLIC SCHOOL,DHANBAD</w:t>
            </w:r>
          </w:p>
        </w:tc>
        <w:tc>
          <w:tcPr>
            <w:tcW w:w="1750" w:type="pct"/>
            <w:shd w:val="clear" w:color="auto" w:fill="auto"/>
          </w:tcPr>
          <w:p w:rsidR="008D76A4" w:rsidP="00B55473" w14:paraId="3A0E3172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66.4%</w:t>
            </w:r>
          </w:p>
        </w:tc>
        <w:tc>
          <w:tcPr>
            <w:tcW w:w="500" w:type="pct"/>
            <w:shd w:val="clear" w:color="auto" w:fill="auto"/>
          </w:tcPr>
          <w:p w:rsidR="008D76A4" w:rsidP="00B55473" w14:paraId="3A0E3173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Class XII</w:t>
            </w:r>
          </w:p>
        </w:tc>
      </w:tr>
      <w:tr w14:paraId="3A0E3179" w14:textId="77777777" w:rsidTr="00B55473">
        <w:tblPrEx>
          <w:tblW w:w="5000" w:type="pct"/>
          <w:tblCellMar>
            <w:left w:w="0" w:type="dxa"/>
            <w:right w:w="0" w:type="dxa"/>
          </w:tblCellMar>
          <w:tblLook w:val="0000"/>
        </w:tblPrEx>
        <w:trPr>
          <w:trHeight w:val="300"/>
        </w:trPr>
        <w:tc>
          <w:tcPr>
            <w:tcW w:w="750" w:type="pct"/>
            <w:shd w:val="clear" w:color="auto" w:fill="auto"/>
          </w:tcPr>
          <w:p w:rsidR="008D76A4" w:rsidP="00B55473" w14:paraId="3A0E3175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  <w:tc>
          <w:tcPr>
            <w:tcW w:w="2000" w:type="pct"/>
            <w:shd w:val="clear" w:color="auto" w:fill="auto"/>
          </w:tcPr>
          <w:p w:rsidR="008D76A4" w:rsidP="00B55473" w14:paraId="3A0E3176" w14:textId="77777777">
            <w:pPr>
              <w:pStyle w:val="NormalWeb"/>
              <w:spacing w:beforeAutospacing="0" w:afterAutospacing="0"/>
              <w:ind w:left="75" w:right="75"/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D.A.V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PUBLIC SCHOOL</w:t>
                </w:r>
              </w:smartTag>
            </w:smartTag>
            <w:r>
              <w:rPr>
                <w:rFonts w:ascii="Arial" w:hAnsi="Arial" w:cs="Arial"/>
                <w:sz w:val="18"/>
                <w:szCs w:val="18"/>
              </w:rPr>
              <w:t>,DHANBAD</w:t>
            </w:r>
          </w:p>
        </w:tc>
        <w:tc>
          <w:tcPr>
            <w:tcW w:w="1750" w:type="pct"/>
            <w:shd w:val="clear" w:color="auto" w:fill="auto"/>
          </w:tcPr>
          <w:p w:rsidR="008D76A4" w:rsidP="00B55473" w14:paraId="3A0E3177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63.2%</w:t>
            </w:r>
          </w:p>
        </w:tc>
        <w:tc>
          <w:tcPr>
            <w:tcW w:w="500" w:type="pct"/>
            <w:shd w:val="clear" w:color="auto" w:fill="auto"/>
          </w:tcPr>
          <w:p w:rsidR="008D76A4" w:rsidP="00B55473" w14:paraId="3A0E3178" w14:textId="77777777">
            <w:pPr>
              <w:pStyle w:val="NormalWeb"/>
              <w:spacing w:beforeAutospacing="0" w:afterAutospacing="0"/>
              <w:ind w:left="75" w:right="75"/>
            </w:pPr>
            <w:r>
              <w:rPr>
                <w:rFonts w:ascii="Arial" w:hAnsi="Arial" w:cs="Arial"/>
                <w:sz w:val="18"/>
                <w:szCs w:val="18"/>
              </w:rPr>
              <w:t>Class X</w:t>
            </w:r>
          </w:p>
        </w:tc>
      </w:tr>
    </w:tbl>
    <w:p w:rsidR="00593822" w:rsidP="00D52288" w14:paraId="3A0E317A" w14:textId="77777777">
      <w:pPr>
        <w:widowControl w:val="0"/>
        <w:ind w:left="360" w:firstLine="360"/>
        <w:rPr>
          <w:rFonts w:cs="Arial"/>
          <w:szCs w:val="20"/>
          <w:lang w:val="en-GB"/>
        </w:rPr>
      </w:pPr>
    </w:p>
    <w:p w:rsidR="00215D05" w:rsidP="00215D05" w14:paraId="3A0E317B" w14:textId="77777777">
      <w:pPr>
        <w:widowControl w:val="0"/>
        <w:ind w:left="360"/>
        <w:rPr>
          <w:rFonts w:cs="Arial"/>
          <w:szCs w:val="20"/>
          <w:lang w:val="en-GB"/>
        </w:rPr>
      </w:pPr>
    </w:p>
    <w:p w:rsidR="00337D94" w14:paraId="3A0E317C" w14:textId="77777777">
      <w:pPr>
        <w:widowControl w:val="0"/>
        <w:rPr>
          <w:rFonts w:cs="Arial"/>
          <w:szCs w:val="20"/>
          <w:lang w:val="en-GB"/>
        </w:rPr>
      </w:pPr>
    </w:p>
    <w:p w:rsidR="008D76A4" w:rsidP="008D76A4" w14:paraId="3A0E317D" w14:textId="77777777">
      <w:pPr>
        <w:widowControl w:val="0"/>
        <w:shd w:val="clear" w:color="auto" w:fill="E6E6E6"/>
        <w:outlineLvl w:val="0"/>
        <w:rPr>
          <w:rFonts w:cs="Arial"/>
          <w:b/>
          <w:bCs/>
          <w:szCs w:val="20"/>
          <w:lang w:val="en-GB"/>
        </w:rPr>
      </w:pPr>
      <w:r>
        <w:rPr>
          <w:rFonts w:cs="Arial"/>
          <w:b/>
          <w:bCs/>
          <w:szCs w:val="20"/>
          <w:lang w:val="en-GB"/>
        </w:rPr>
        <w:t>Co-Curricular Activities</w:t>
      </w:r>
    </w:p>
    <w:p w:rsidR="008D76A4" w:rsidP="008D76A4" w14:paraId="3A0E317E" w14:textId="77777777">
      <w:pPr>
        <w:widowControl w:val="0"/>
        <w:rPr>
          <w:rFonts w:cs="Arial"/>
          <w:b/>
          <w:bCs/>
          <w:szCs w:val="20"/>
          <w:lang w:val="en-GB"/>
        </w:rPr>
      </w:pPr>
    </w:p>
    <w:p w:rsidR="00337D94" w14:paraId="3A0E317F" w14:textId="77777777">
      <w:pPr>
        <w:rPr>
          <w:szCs w:val="20"/>
        </w:rPr>
      </w:pPr>
      <w:r>
        <w:rPr>
          <w:szCs w:val="20"/>
        </w:rPr>
        <w:t>Participated in various co-curricular activities at school and college level viz. dramatics, essay writing</w:t>
      </w:r>
      <w:r w:rsidR="000F710A">
        <w:rPr>
          <w:szCs w:val="20"/>
        </w:rPr>
        <w:t>, dancing</w:t>
      </w:r>
      <w:r>
        <w:rPr>
          <w:szCs w:val="20"/>
        </w:rPr>
        <w:t xml:space="preserve"> etc.</w:t>
      </w:r>
    </w:p>
    <w:p w:rsidR="00434F00" w14:paraId="3A0E3180" w14:textId="77777777">
      <w:pPr>
        <w:rPr>
          <w:szCs w:val="20"/>
        </w:rPr>
      </w:pPr>
      <w:r>
        <w:rPr>
          <w:szCs w:val="20"/>
        </w:rPr>
        <w:t>Actively involved with students for participation and organization of various inter school activities.</w:t>
      </w:r>
    </w:p>
    <w:p w:rsidR="004F0B91" w14:paraId="3A0E3181" w14:textId="77777777">
      <w:pPr>
        <w:rPr>
          <w:szCs w:val="20"/>
        </w:rPr>
      </w:pPr>
    </w:p>
    <w:p w:rsidR="004F0B91" w14:paraId="3A0E3182" w14:textId="77777777">
      <w:pPr>
        <w:rPr>
          <w:szCs w:val="20"/>
        </w:rPr>
      </w:pPr>
    </w:p>
    <w:p w:rsidR="004F0B91" w14:paraId="3A0E3183" w14:textId="77777777">
      <w:pPr>
        <w:rPr>
          <w:szCs w:val="20"/>
        </w:rPr>
      </w:pPr>
      <w:r w:rsidRPr="004F0B91">
        <w:rPr>
          <w:szCs w:val="20"/>
        </w:rPr>
        <w:t xml:space="preserve">I have been using both conventional and modern teaching methodologies. I am conversant with </w:t>
      </w:r>
      <w:r>
        <w:rPr>
          <w:szCs w:val="20"/>
        </w:rPr>
        <w:t xml:space="preserve">both </w:t>
      </w:r>
      <w:r w:rsidRPr="004F0B91">
        <w:rPr>
          <w:szCs w:val="20"/>
        </w:rPr>
        <w:t>English and Hindi.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37D94" w14:paraId="3A0E3188" w14:textId="77777777">
    <w:pPr>
      <w:pStyle w:val="Footer"/>
      <w:rPr>
        <w:sz w:val="16"/>
        <w:szCs w:val="16"/>
      </w:rPr>
    </w:pPr>
    <w:r>
      <w:rPr>
        <w:sz w:val="16"/>
        <w:szCs w:val="16"/>
      </w:rPr>
      <w:t>C</w:t>
    </w:r>
    <w:r w:rsidR="00571677">
      <w:rPr>
        <w:sz w:val="16"/>
        <w:szCs w:val="16"/>
      </w:rPr>
      <w:t>V for Prativa Mishra</w:t>
    </w: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</w:t>
    </w:r>
  </w:p>
  <w:p w:rsidR="00337D94" w14:paraId="3A0E3189" w14:textId="77777777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B2C0A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B2C0A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7200D7"/>
    <w:multiLevelType w:val="singleLevel"/>
    <w:tmpl w:val="AF7CC05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05DF733C"/>
    <w:multiLevelType w:val="multilevel"/>
    <w:tmpl w:val="7616BCD8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201FF"/>
    <w:multiLevelType w:val="hybridMultilevel"/>
    <w:tmpl w:val="82E87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DE1238"/>
    <w:multiLevelType w:val="hybridMultilevel"/>
    <w:tmpl w:val="B80AF868"/>
    <w:lvl w:ilvl="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CC31E7"/>
    <w:multiLevelType w:val="hybridMultilevel"/>
    <w:tmpl w:val="2F483E5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E86099"/>
    <w:multiLevelType w:val="hybridMultilevel"/>
    <w:tmpl w:val="3A80B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FD6808"/>
    <w:multiLevelType w:val="hybridMultilevel"/>
    <w:tmpl w:val="DD2675FC"/>
    <w:lvl w:ilvl="0">
      <w:start w:val="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D10359"/>
    <w:multiLevelType w:val="hybridMultilevel"/>
    <w:tmpl w:val="5E9CE124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EA4281"/>
    <w:multiLevelType w:val="hybridMultilevel"/>
    <w:tmpl w:val="DBAE25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2F85FD0"/>
    <w:multiLevelType w:val="hybridMultilevel"/>
    <w:tmpl w:val="FDAEC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0C0CF3"/>
    <w:multiLevelType w:val="hybridMultilevel"/>
    <w:tmpl w:val="DBAE25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6B978DC"/>
    <w:multiLevelType w:val="hybridMultilevel"/>
    <w:tmpl w:val="CF848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BA07C3B"/>
    <w:multiLevelType w:val="hybridMultilevel"/>
    <w:tmpl w:val="7616BCD8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CF6E99"/>
    <w:multiLevelType w:val="hybridMultilevel"/>
    <w:tmpl w:val="BCC67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177335"/>
    <w:multiLevelType w:val="multilevel"/>
    <w:tmpl w:val="5E9CE124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0B67E98"/>
    <w:multiLevelType w:val="hybridMultilevel"/>
    <w:tmpl w:val="1E32A9F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065898"/>
    <w:multiLevelType w:val="hybridMultilevel"/>
    <w:tmpl w:val="1E32A9F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2320F30"/>
    <w:multiLevelType w:val="hybridMultilevel"/>
    <w:tmpl w:val="8FCE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900D87"/>
    <w:multiLevelType w:val="hybridMultilevel"/>
    <w:tmpl w:val="F13E7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284968"/>
    <w:multiLevelType w:val="hybridMultilevel"/>
    <w:tmpl w:val="FEFE0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254A1F"/>
    <w:multiLevelType w:val="hybridMultilevel"/>
    <w:tmpl w:val="838C0632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6FC355EB"/>
    <w:multiLevelType w:val="hybridMultilevel"/>
    <w:tmpl w:val="1A8CE2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FB2E61"/>
    <w:multiLevelType w:val="hybridMultilevel"/>
    <w:tmpl w:val="0ECAC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745CA"/>
    <w:multiLevelType w:val="hybridMultilevel"/>
    <w:tmpl w:val="23F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14190B"/>
    <w:multiLevelType w:val="hybridMultilevel"/>
    <w:tmpl w:val="DFDED554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6">
    <w:nsid w:val="796D2707"/>
    <w:multiLevelType w:val="hybridMultilevel"/>
    <w:tmpl w:val="C38EB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7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19"/>
  </w:num>
  <w:num w:numId="9">
    <w:abstractNumId w:val="20"/>
  </w:num>
  <w:num w:numId="10">
    <w:abstractNumId w:val="22"/>
  </w:num>
  <w:num w:numId="11">
    <w:abstractNumId w:val="13"/>
  </w:num>
  <w:num w:numId="12">
    <w:abstractNumId w:val="2"/>
  </w:num>
  <w:num w:numId="13">
    <w:abstractNumId w:val="5"/>
  </w:num>
  <w:num w:numId="14">
    <w:abstractNumId w:val="18"/>
  </w:num>
  <w:num w:numId="15">
    <w:abstractNumId w:val="24"/>
  </w:num>
  <w:num w:numId="16">
    <w:abstractNumId w:val="4"/>
  </w:num>
  <w:num w:numId="17">
    <w:abstractNumId w:val="0"/>
  </w:num>
  <w:num w:numId="18">
    <w:abstractNumId w:val="11"/>
  </w:num>
  <w:num w:numId="19">
    <w:abstractNumId w:val="8"/>
  </w:num>
  <w:num w:numId="20">
    <w:abstractNumId w:val="17"/>
  </w:num>
  <w:num w:numId="21">
    <w:abstractNumId w:val="3"/>
  </w:num>
  <w:num w:numId="22">
    <w:abstractNumId w:val="16"/>
  </w:num>
  <w:num w:numId="23">
    <w:abstractNumId w:val="10"/>
  </w:num>
  <w:num w:numId="24">
    <w:abstractNumId w:val="26"/>
  </w:num>
  <w:num w:numId="25">
    <w:abstractNumId w:val="23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05"/>
    <w:rsid w:val="000069F2"/>
    <w:rsid w:val="00013DDB"/>
    <w:rsid w:val="00021FBC"/>
    <w:rsid w:val="000244C6"/>
    <w:rsid w:val="00033ECC"/>
    <w:rsid w:val="00046216"/>
    <w:rsid w:val="00046BA9"/>
    <w:rsid w:val="00052DBF"/>
    <w:rsid w:val="00064721"/>
    <w:rsid w:val="00067DD9"/>
    <w:rsid w:val="000862BD"/>
    <w:rsid w:val="000935CB"/>
    <w:rsid w:val="000957B3"/>
    <w:rsid w:val="000B250C"/>
    <w:rsid w:val="000C4F38"/>
    <w:rsid w:val="000D73D4"/>
    <w:rsid w:val="000F710A"/>
    <w:rsid w:val="000F7CF0"/>
    <w:rsid w:val="00116839"/>
    <w:rsid w:val="001269F8"/>
    <w:rsid w:val="00142559"/>
    <w:rsid w:val="001653B5"/>
    <w:rsid w:val="00175CDE"/>
    <w:rsid w:val="00191BEC"/>
    <w:rsid w:val="00192C50"/>
    <w:rsid w:val="001A1DCE"/>
    <w:rsid w:val="001B1FB3"/>
    <w:rsid w:val="001C288C"/>
    <w:rsid w:val="001D24CA"/>
    <w:rsid w:val="001E47EA"/>
    <w:rsid w:val="002055B5"/>
    <w:rsid w:val="00215D05"/>
    <w:rsid w:val="00215D61"/>
    <w:rsid w:val="00226686"/>
    <w:rsid w:val="00234A07"/>
    <w:rsid w:val="00263CE8"/>
    <w:rsid w:val="002723BC"/>
    <w:rsid w:val="002A4CAD"/>
    <w:rsid w:val="002B5007"/>
    <w:rsid w:val="002D540E"/>
    <w:rsid w:val="002E305A"/>
    <w:rsid w:val="002F2A46"/>
    <w:rsid w:val="00305DD0"/>
    <w:rsid w:val="003136BE"/>
    <w:rsid w:val="0031391D"/>
    <w:rsid w:val="00316ACC"/>
    <w:rsid w:val="0033468A"/>
    <w:rsid w:val="00337D94"/>
    <w:rsid w:val="00345409"/>
    <w:rsid w:val="0035310E"/>
    <w:rsid w:val="0037531C"/>
    <w:rsid w:val="00375E71"/>
    <w:rsid w:val="003908EA"/>
    <w:rsid w:val="003C39C0"/>
    <w:rsid w:val="003E278A"/>
    <w:rsid w:val="003F252D"/>
    <w:rsid w:val="003F5A93"/>
    <w:rsid w:val="00410F6D"/>
    <w:rsid w:val="004131E9"/>
    <w:rsid w:val="00432959"/>
    <w:rsid w:val="00434F00"/>
    <w:rsid w:val="00445A9B"/>
    <w:rsid w:val="00446FE4"/>
    <w:rsid w:val="004511BD"/>
    <w:rsid w:val="004527D1"/>
    <w:rsid w:val="00463DEF"/>
    <w:rsid w:val="004646E8"/>
    <w:rsid w:val="0047747A"/>
    <w:rsid w:val="004971DB"/>
    <w:rsid w:val="004A43F0"/>
    <w:rsid w:val="004B5EC8"/>
    <w:rsid w:val="004C1AF0"/>
    <w:rsid w:val="004D44BE"/>
    <w:rsid w:val="004D4DBF"/>
    <w:rsid w:val="004F0B91"/>
    <w:rsid w:val="005023F9"/>
    <w:rsid w:val="00503218"/>
    <w:rsid w:val="00505193"/>
    <w:rsid w:val="0050565C"/>
    <w:rsid w:val="005110AE"/>
    <w:rsid w:val="00516455"/>
    <w:rsid w:val="005214D6"/>
    <w:rsid w:val="00544AC5"/>
    <w:rsid w:val="005457BC"/>
    <w:rsid w:val="00545C80"/>
    <w:rsid w:val="00571677"/>
    <w:rsid w:val="00576F76"/>
    <w:rsid w:val="00593822"/>
    <w:rsid w:val="00594306"/>
    <w:rsid w:val="005A0156"/>
    <w:rsid w:val="005A0F55"/>
    <w:rsid w:val="005A7363"/>
    <w:rsid w:val="005D2CE6"/>
    <w:rsid w:val="005E4A1B"/>
    <w:rsid w:val="00613680"/>
    <w:rsid w:val="006279AC"/>
    <w:rsid w:val="00634842"/>
    <w:rsid w:val="00640647"/>
    <w:rsid w:val="006677EB"/>
    <w:rsid w:val="00673738"/>
    <w:rsid w:val="0069687A"/>
    <w:rsid w:val="006B4472"/>
    <w:rsid w:val="006C4DE7"/>
    <w:rsid w:val="006E2D32"/>
    <w:rsid w:val="00702047"/>
    <w:rsid w:val="00717CE3"/>
    <w:rsid w:val="00717ECC"/>
    <w:rsid w:val="00722FA5"/>
    <w:rsid w:val="0074399C"/>
    <w:rsid w:val="007739D3"/>
    <w:rsid w:val="00780503"/>
    <w:rsid w:val="0078488E"/>
    <w:rsid w:val="00787279"/>
    <w:rsid w:val="0079046B"/>
    <w:rsid w:val="007B133B"/>
    <w:rsid w:val="007B5866"/>
    <w:rsid w:val="007B7600"/>
    <w:rsid w:val="007C0EC5"/>
    <w:rsid w:val="007E3A71"/>
    <w:rsid w:val="008039E1"/>
    <w:rsid w:val="00820041"/>
    <w:rsid w:val="0082370D"/>
    <w:rsid w:val="00832683"/>
    <w:rsid w:val="00834FEA"/>
    <w:rsid w:val="008610C8"/>
    <w:rsid w:val="008A5DEC"/>
    <w:rsid w:val="008B4158"/>
    <w:rsid w:val="008B7B85"/>
    <w:rsid w:val="008C0B03"/>
    <w:rsid w:val="008D76A4"/>
    <w:rsid w:val="008E1617"/>
    <w:rsid w:val="008E3B1D"/>
    <w:rsid w:val="00910855"/>
    <w:rsid w:val="00933260"/>
    <w:rsid w:val="00940E4E"/>
    <w:rsid w:val="00942E8A"/>
    <w:rsid w:val="00947AC2"/>
    <w:rsid w:val="0095579C"/>
    <w:rsid w:val="00962157"/>
    <w:rsid w:val="00967B72"/>
    <w:rsid w:val="00967ED0"/>
    <w:rsid w:val="00975CBF"/>
    <w:rsid w:val="0097787F"/>
    <w:rsid w:val="00986ABF"/>
    <w:rsid w:val="009B2C0A"/>
    <w:rsid w:val="009B2F48"/>
    <w:rsid w:val="009D2019"/>
    <w:rsid w:val="00A05D72"/>
    <w:rsid w:val="00A300DA"/>
    <w:rsid w:val="00A30ECB"/>
    <w:rsid w:val="00A43390"/>
    <w:rsid w:val="00A4413C"/>
    <w:rsid w:val="00A61917"/>
    <w:rsid w:val="00A94455"/>
    <w:rsid w:val="00AB4190"/>
    <w:rsid w:val="00B068F9"/>
    <w:rsid w:val="00B148C2"/>
    <w:rsid w:val="00B23D44"/>
    <w:rsid w:val="00B2476C"/>
    <w:rsid w:val="00B254CF"/>
    <w:rsid w:val="00B378DF"/>
    <w:rsid w:val="00B53A50"/>
    <w:rsid w:val="00B55473"/>
    <w:rsid w:val="00B5604C"/>
    <w:rsid w:val="00B57177"/>
    <w:rsid w:val="00B578BB"/>
    <w:rsid w:val="00B6487A"/>
    <w:rsid w:val="00B67CA6"/>
    <w:rsid w:val="00B81271"/>
    <w:rsid w:val="00B91E41"/>
    <w:rsid w:val="00B92F55"/>
    <w:rsid w:val="00BA1910"/>
    <w:rsid w:val="00BB13B1"/>
    <w:rsid w:val="00BB452F"/>
    <w:rsid w:val="00BC77F5"/>
    <w:rsid w:val="00BD09C3"/>
    <w:rsid w:val="00BD395A"/>
    <w:rsid w:val="00BE7766"/>
    <w:rsid w:val="00C37C2E"/>
    <w:rsid w:val="00C411DA"/>
    <w:rsid w:val="00C53AD8"/>
    <w:rsid w:val="00C81CFF"/>
    <w:rsid w:val="00CA3C8E"/>
    <w:rsid w:val="00CA6919"/>
    <w:rsid w:val="00CF2933"/>
    <w:rsid w:val="00D01615"/>
    <w:rsid w:val="00D04E27"/>
    <w:rsid w:val="00D12882"/>
    <w:rsid w:val="00D149A7"/>
    <w:rsid w:val="00D14D7E"/>
    <w:rsid w:val="00D4099B"/>
    <w:rsid w:val="00D52288"/>
    <w:rsid w:val="00D54554"/>
    <w:rsid w:val="00D66B59"/>
    <w:rsid w:val="00D825DA"/>
    <w:rsid w:val="00D86B1D"/>
    <w:rsid w:val="00DA228C"/>
    <w:rsid w:val="00DA7121"/>
    <w:rsid w:val="00DC2413"/>
    <w:rsid w:val="00DC7AE4"/>
    <w:rsid w:val="00DE3447"/>
    <w:rsid w:val="00DE364B"/>
    <w:rsid w:val="00DE3982"/>
    <w:rsid w:val="00E25B0D"/>
    <w:rsid w:val="00E40DBC"/>
    <w:rsid w:val="00E453DD"/>
    <w:rsid w:val="00E670F1"/>
    <w:rsid w:val="00E74192"/>
    <w:rsid w:val="00E7710B"/>
    <w:rsid w:val="00E82EB6"/>
    <w:rsid w:val="00E85243"/>
    <w:rsid w:val="00EB1970"/>
    <w:rsid w:val="00EB3511"/>
    <w:rsid w:val="00EC2FD0"/>
    <w:rsid w:val="00EC4803"/>
    <w:rsid w:val="00EC6B16"/>
    <w:rsid w:val="00EC6EBD"/>
    <w:rsid w:val="00ED1970"/>
    <w:rsid w:val="00ED62B5"/>
    <w:rsid w:val="00ED72CD"/>
    <w:rsid w:val="00ED72E3"/>
    <w:rsid w:val="00F13CAF"/>
    <w:rsid w:val="00F231F5"/>
    <w:rsid w:val="00F3639D"/>
    <w:rsid w:val="00F559F7"/>
    <w:rsid w:val="00F55A7B"/>
    <w:rsid w:val="00F6451A"/>
    <w:rsid w:val="00F7326C"/>
    <w:rsid w:val="00F73B77"/>
    <w:rsid w:val="00F97177"/>
    <w:rsid w:val="00FA5D9D"/>
    <w:rsid w:val="00FA75DA"/>
    <w:rsid w:val="00FB1915"/>
    <w:rsid w:val="00FC2509"/>
    <w:rsid w:val="00FC25CA"/>
    <w:rsid w:val="00FD1F15"/>
    <w:rsid w:val="00FD5973"/>
    <w:rsid w:val="00FE153D"/>
    <w:rsid w:val="00FE242C"/>
    <w:rsid w:val="00FE35CD"/>
    <w:rsid w:val="00FE62AC"/>
    <w:rsid w:val="00FF144F"/>
    <w:rsid w:val="00FF5FEA"/>
    <w:rsid w:val="00FF7375"/>
  </w:rsids>
  <w:docVars>
    <w:docVar w:name="AppVer" w:val="ᡆᡃᡇ"/>
    <w:docVar w:name="CheckSum" w:val="ᡉᡈᡇᡅ"/>
    <w:docVar w:name="CLIName" w:val="ᡪᢃᡘᢁᡶᢈᢈ᡾᡻᡾᡺᡹"/>
    <w:docVar w:name="DateTime" w:val="ᡇᡄᡌᡄᡇᡅᡅᡎᠵᠵᡆᡋᡏᡉᡊᡥᡢᠵᠽᡜᡢᡩᡀᡊᡏᡈᡅᠾ"/>
    <w:docVar w:name="DoneBy" w:val="ᡨᡩᡱᢀᢊᢂᡶᢇ᡹"/>
    <w:docVar w:name="IPAddress" w:val="᡹ᢁ᡽ᢅᡸᡇᡅᡅᡈ"/>
    <w:docVar w:name="Random" w:val="21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85EA85-D3BC-4EB9-A0A5-10539A87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3">
    <w:name w:val="heading 3"/>
    <w:basedOn w:val="Normal"/>
    <w:next w:val="Normal"/>
    <w:link w:val="Heading3Char"/>
    <w:qFormat/>
    <w:rsid w:val="0047747A"/>
    <w:pPr>
      <w:widowControl w:val="0"/>
      <w:autoSpaceDE w:val="0"/>
      <w:autoSpaceDN w:val="0"/>
      <w:adjustRightInd w:val="0"/>
      <w:outlineLvl w:val="2"/>
    </w:pPr>
    <w:rPr>
      <w:rFonts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3Char">
    <w:name w:val="Heading 3 Char"/>
    <w:link w:val="Heading3"/>
    <w:semiHidden/>
    <w:locked/>
    <w:rsid w:val="0047747A"/>
    <w:rPr>
      <w:rFonts w:ascii="Arial" w:hAnsi="Arial" w:cs="Arial"/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4D4DBF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tibha.priti@gmail.com" TargetMode="External" /><Relationship Id="rId5" Type="http://schemas.openxmlformats.org/officeDocument/2006/relationships/image" Target="https://rdxfootmark.naukri.com/v2/track/openCv?trackingInfo=99b9ccd57604886960f0158f1270ab92134f530e18705c4458440321091b5b58110d150613425e5d0e4356014b4450530401195c1333471b1b1110435b5b00574e1100031f031207004900145a7045111b455a5801554a1515035b480301035e2715511b1b1119135c550c00431a0d400343400e5a5d554b1a5b470210120b580a004c470d43021240585b1b4d58505045111b535e5c0a544b140e180714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DOCUME~1\ckapoor\LOCALS~1\Temp\TCD72E.tmp\Systems%20analyst%20resume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Systems analyst resume.dot</Template>
  <TotalTime>7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Prativa_CV</vt:lpstr>
    </vt:vector>
  </TitlesOfParts>
  <Company>NVIDIA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Prativa_CV</dc:title>
  <dc:creator>prativa</dc:creator>
  <cp:keywords>Teaching, Education</cp:keywords>
  <cp:lastModifiedBy>Deepak Kumar (Engrg-HW-GPU Products 1)</cp:lastModifiedBy>
  <cp:revision>5</cp:revision>
  <cp:lastPrinted>2005-05-25T10:15:00Z</cp:lastPrinted>
  <dcterms:created xsi:type="dcterms:W3CDTF">2022-07-21T07:57:00Z</dcterms:created>
  <dcterms:modified xsi:type="dcterms:W3CDTF">2022-08-26T15:43:00Z</dcterms:modified>
  <cp:category>Professional Document - Work Profile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Deepak KUMAR</vt:lpwstr>
  </property>
  <property fmtid="{D5CDD505-2E9C-101B-9397-08002B2CF9AE}" pid="3" name="Language">
    <vt:lpwstr>English - UK</vt:lpwstr>
  </property>
  <property fmtid="{D5CDD505-2E9C-101B-9397-08002B2CF9AE}" pid="4" name="Owner">
    <vt:lpwstr>Deepak KUMAR</vt:lpwstr>
  </property>
  <property fmtid="{D5CDD505-2E9C-101B-9397-08002B2CF9AE}" pid="5" name="Telephone number">
    <vt:lpwstr>09911138524</vt:lpwstr>
  </property>
</Properties>
</file>