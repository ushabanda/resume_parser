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16216" w:rsidP="00141A4C">
      <w:pPr>
        <w:pStyle w:val="Title"/>
      </w:pPr>
      <w:r>
        <w:t>A</w:t>
      </w:r>
      <w:r w:rsidR="00A264C9">
        <w:t>KASH JAIN</w:t>
      </w:r>
    </w:p>
    <w:p w:rsidR="00141A4C" w:rsidRPr="00215304" w:rsidP="00141A4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Noida</w:t>
      </w:r>
      <w:r w:rsidRPr="00215304">
        <w:rPr>
          <w:rFonts w:ascii="Verdana" w:hAnsi="Verdana"/>
          <w:sz w:val="18"/>
          <w:szCs w:val="18"/>
        </w:rPr>
        <w:t> | </w:t>
      </w:r>
      <w:r w:rsidRPr="00215304" w:rsidR="007332FE">
        <w:rPr>
          <w:rFonts w:ascii="Verdana" w:hAnsi="Verdana"/>
          <w:sz w:val="18"/>
          <w:szCs w:val="18"/>
        </w:rPr>
        <w:t>+91-9899692710</w:t>
      </w:r>
      <w:r w:rsidRPr="00215304">
        <w:rPr>
          <w:rFonts w:ascii="Verdana" w:hAnsi="Verdana"/>
          <w:sz w:val="18"/>
          <w:szCs w:val="18"/>
        </w:rPr>
        <w:t> | </w:t>
      </w:r>
      <w:hyperlink r:id="rId5" w:history="1">
        <w:r w:rsidRPr="0021480B" w:rsidR="003C2FD1">
          <w:rPr>
            <w:rStyle w:val="Hyperlink"/>
            <w:rFonts w:ascii="Verdana" w:hAnsi="Verdana"/>
            <w:sz w:val="18"/>
            <w:szCs w:val="18"/>
          </w:rPr>
          <w:t>akashjn62@gmail.com</w:t>
        </w:r>
      </w:hyperlink>
    </w:p>
    <w:p w:rsidR="006270A9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25E0159CDA5B4D45844921BF4F91103D"/>
          </w:placeholder>
          <w:showingPlcHdr/>
          <w:richText/>
          <w:temporary/>
        </w:sdtPr>
        <w:sdtContent>
          <w:r w:rsidRPr="00EA79B9" w:rsidR="009D5933">
            <w:t>Objective</w:t>
          </w:r>
        </w:sdtContent>
      </w:sdt>
    </w:p>
    <w:p w:rsidR="00327264" w:rsidRPr="00492610" w:rsidP="00215304">
      <w:pPr>
        <w:rPr>
          <w:rFonts w:ascii="Verdana" w:hAnsi="Verdana"/>
          <w:b/>
          <w:bCs/>
          <w:sz w:val="18"/>
          <w:szCs w:val="18"/>
        </w:rPr>
      </w:pPr>
      <w:r w:rsidRPr="00306A98">
        <w:rPr>
          <w:rFonts w:ascii="Verdana" w:hAnsi="Verdana"/>
          <w:sz w:val="18"/>
          <w:szCs w:val="18"/>
        </w:rPr>
        <w:t xml:space="preserve">A Dynamic Professional with </w:t>
      </w:r>
      <w:r w:rsidR="00492610">
        <w:rPr>
          <w:rFonts w:ascii="Verdana" w:hAnsi="Verdana"/>
          <w:b/>
          <w:bCs/>
          <w:sz w:val="18"/>
          <w:szCs w:val="18"/>
        </w:rPr>
        <w:t>8</w:t>
      </w:r>
      <w:r w:rsidRPr="00306A98">
        <w:rPr>
          <w:rFonts w:ascii="Verdana" w:hAnsi="Verdana"/>
          <w:b/>
          <w:sz w:val="18"/>
          <w:szCs w:val="18"/>
        </w:rPr>
        <w:t xml:space="preserve"> years</w:t>
      </w:r>
      <w:r w:rsidRPr="00306A98">
        <w:rPr>
          <w:rFonts w:ascii="Verdana" w:hAnsi="Verdana"/>
          <w:sz w:val="18"/>
          <w:szCs w:val="18"/>
        </w:rPr>
        <w:t xml:space="preserve"> of experience in </w:t>
      </w:r>
      <w:r w:rsidRPr="00306A98">
        <w:rPr>
          <w:rFonts w:ascii="Verdana" w:hAnsi="Verdana"/>
          <w:b/>
          <w:sz w:val="18"/>
          <w:szCs w:val="18"/>
        </w:rPr>
        <w:t>Functional/Database/RPA/</w:t>
      </w:r>
      <w:r>
        <w:rPr>
          <w:rFonts w:ascii="Verdana" w:hAnsi="Verdana"/>
          <w:b/>
          <w:sz w:val="18"/>
          <w:szCs w:val="18"/>
        </w:rPr>
        <w:t xml:space="preserve">Test </w:t>
      </w:r>
      <w:r w:rsidRPr="00306A98">
        <w:rPr>
          <w:rFonts w:ascii="Verdana" w:hAnsi="Verdana"/>
          <w:b/>
          <w:sz w:val="18"/>
          <w:szCs w:val="18"/>
        </w:rPr>
        <w:t xml:space="preserve">Automation/API Testing </w:t>
      </w:r>
      <w:r w:rsidRPr="00306A98">
        <w:rPr>
          <w:rFonts w:ascii="Verdana" w:hAnsi="Verdana"/>
          <w:sz w:val="18"/>
          <w:szCs w:val="18"/>
        </w:rPr>
        <w:t>in Banking &amp;</w:t>
      </w:r>
      <w:r w:rsidR="00823985">
        <w:rPr>
          <w:rFonts w:ascii="Verdana" w:hAnsi="Verdana"/>
          <w:sz w:val="18"/>
          <w:szCs w:val="18"/>
        </w:rPr>
        <w:t xml:space="preserve"> </w:t>
      </w:r>
      <w:r w:rsidRPr="00306A98">
        <w:rPr>
          <w:rFonts w:ascii="Verdana" w:hAnsi="Verdana"/>
          <w:sz w:val="18"/>
          <w:szCs w:val="18"/>
        </w:rPr>
        <w:t>Finance, FinTech</w:t>
      </w:r>
      <w:r w:rsidRPr="00306A98">
        <w:rPr>
          <w:rFonts w:ascii="Verdana" w:hAnsi="Verdana"/>
          <w:sz w:val="18"/>
          <w:szCs w:val="18"/>
        </w:rPr>
        <w:t>/Payments</w:t>
      </w:r>
      <w:r>
        <w:rPr>
          <w:rFonts w:ascii="Verdana" w:hAnsi="Verdana"/>
          <w:sz w:val="18"/>
          <w:szCs w:val="18"/>
        </w:rPr>
        <w:t xml:space="preserve">, Telcom </w:t>
      </w:r>
      <w:r w:rsidRPr="00306A98">
        <w:rPr>
          <w:rFonts w:ascii="Verdana" w:hAnsi="Verdana"/>
          <w:sz w:val="18"/>
          <w:szCs w:val="18"/>
        </w:rPr>
        <w:t>Domain</w:t>
      </w:r>
      <w:r w:rsidRPr="00306A98">
        <w:rPr>
          <w:rFonts w:ascii="Verdana" w:hAnsi="Verdana"/>
          <w:sz w:val="18"/>
          <w:szCs w:val="18"/>
        </w:rPr>
        <w:t xml:space="preserve">. </w:t>
      </w:r>
    </w:p>
    <w:p w:rsidR="007332FE" w:rsidRPr="00306A98" w:rsidP="00215304">
      <w:pPr>
        <w:rPr>
          <w:rFonts w:ascii="Verdana" w:hAnsi="Verdana"/>
          <w:sz w:val="18"/>
          <w:szCs w:val="18"/>
        </w:rPr>
      </w:pPr>
      <w:r w:rsidRPr="00306A98">
        <w:rPr>
          <w:rFonts w:ascii="Verdana" w:hAnsi="Verdana"/>
          <w:sz w:val="18"/>
          <w:szCs w:val="18"/>
        </w:rPr>
        <w:t>Looking for a position that offers an opportunity to grow, learn and enhance proficiency to surpass expectations and challenges at work.</w:t>
      </w:r>
    </w:p>
    <w:p w:rsidR="006270A9" w:rsidRPr="00306A98" w:rsidP="00215304">
      <w:pPr>
        <w:rPr>
          <w:rFonts w:ascii="Verdana" w:hAnsi="Verdana"/>
          <w:bCs/>
          <w:sz w:val="18"/>
          <w:szCs w:val="18"/>
        </w:rPr>
      </w:pPr>
      <w:r w:rsidRPr="00306A98">
        <w:rPr>
          <w:rFonts w:ascii="Verdana" w:hAnsi="Verdana"/>
          <w:bCs/>
          <w:sz w:val="18"/>
          <w:szCs w:val="18"/>
        </w:rPr>
        <w:t>Currently work</w:t>
      </w:r>
      <w:r w:rsidR="00492610">
        <w:rPr>
          <w:rFonts w:ascii="Verdana" w:hAnsi="Verdana"/>
          <w:bCs/>
          <w:sz w:val="18"/>
          <w:szCs w:val="18"/>
        </w:rPr>
        <w:t xml:space="preserve">ing with Fiserv India as a </w:t>
      </w:r>
      <w:r w:rsidRPr="00823985" w:rsidR="00492610">
        <w:rPr>
          <w:rFonts w:ascii="Verdana" w:hAnsi="Verdana"/>
          <w:b/>
          <w:bCs/>
          <w:sz w:val="18"/>
          <w:szCs w:val="18"/>
        </w:rPr>
        <w:t>Tech Lead , Quality Assurance Engineering</w:t>
      </w:r>
    </w:p>
    <w:sdt>
      <w:sdtPr>
        <w:alias w:val="Education:"/>
        <w:tag w:val="Education:"/>
        <w:id w:val="807127995"/>
        <w:placeholder>
          <w:docPart w:val="212DE8D6F306435EA50CA882173955E8"/>
        </w:placeholder>
        <w:showingPlcHdr/>
        <w:richText/>
        <w:temporary/>
      </w:sdtPr>
      <w:sdtContent>
        <w:p w:rsidR="006270A9">
          <w:pPr>
            <w:pStyle w:val="Heading1"/>
          </w:pPr>
          <w:r w:rsidRPr="00EA79B9">
            <w:t>Education</w:t>
          </w:r>
        </w:p>
      </w:sdtContent>
    </w:sdt>
    <w:p w:rsidR="006270A9" w:rsidRPr="00306A98" w:rsidP="000A2D2F">
      <w:pPr>
        <w:rPr>
          <w:rFonts w:ascii="Verdana" w:hAnsi="Verdana"/>
          <w:sz w:val="18"/>
          <w:szCs w:val="18"/>
        </w:rPr>
      </w:pPr>
      <w:r w:rsidRPr="00306A98">
        <w:rPr>
          <w:rFonts w:ascii="Verdana" w:hAnsi="Verdana"/>
          <w:sz w:val="18"/>
          <w:szCs w:val="18"/>
        </w:rPr>
        <w:t>B. TECH</w:t>
      </w:r>
      <w:r w:rsidRPr="00306A98" w:rsidR="007332FE">
        <w:rPr>
          <w:rFonts w:ascii="Verdana" w:hAnsi="Verdana"/>
          <w:sz w:val="18"/>
          <w:szCs w:val="18"/>
        </w:rPr>
        <w:t xml:space="preserve"> CSE</w:t>
      </w:r>
      <w:r w:rsidRPr="00306A98" w:rsidR="009D5933">
        <w:rPr>
          <w:rFonts w:ascii="Verdana" w:hAnsi="Verdana"/>
          <w:sz w:val="18"/>
          <w:szCs w:val="18"/>
        </w:rPr>
        <w:t> | </w:t>
      </w:r>
      <w:r w:rsidRPr="00306A98" w:rsidR="007332FE">
        <w:rPr>
          <w:rFonts w:ascii="Verdana" w:hAnsi="Verdana"/>
          <w:sz w:val="18"/>
          <w:szCs w:val="18"/>
        </w:rPr>
        <w:t>2010-2014</w:t>
      </w:r>
      <w:r w:rsidRPr="00306A98" w:rsidR="009D5933">
        <w:rPr>
          <w:rFonts w:ascii="Verdana" w:hAnsi="Verdana"/>
          <w:sz w:val="18"/>
          <w:szCs w:val="18"/>
        </w:rPr>
        <w:t> | </w:t>
      </w:r>
      <w:r w:rsidRPr="00306A98" w:rsidR="007332FE">
        <w:rPr>
          <w:rFonts w:ascii="Verdana" w:hAnsi="Verdana"/>
          <w:sz w:val="18"/>
          <w:szCs w:val="18"/>
        </w:rPr>
        <w:t xml:space="preserve">Graphic </w:t>
      </w:r>
      <w:r w:rsidR="00306A98">
        <w:rPr>
          <w:rFonts w:ascii="Verdana" w:hAnsi="Verdana"/>
          <w:sz w:val="18"/>
          <w:szCs w:val="18"/>
        </w:rPr>
        <w:t>E</w:t>
      </w:r>
      <w:r w:rsidRPr="00306A98" w:rsidR="007332FE">
        <w:rPr>
          <w:rFonts w:ascii="Verdana" w:hAnsi="Verdana"/>
          <w:sz w:val="18"/>
          <w:szCs w:val="18"/>
        </w:rPr>
        <w:t xml:space="preserve">ra </w:t>
      </w:r>
      <w:r w:rsidR="00306A98">
        <w:rPr>
          <w:rFonts w:ascii="Verdana" w:hAnsi="Verdana"/>
          <w:sz w:val="18"/>
          <w:szCs w:val="18"/>
        </w:rPr>
        <w:t>D</w:t>
      </w:r>
      <w:r w:rsidRPr="00306A98" w:rsidR="007332FE">
        <w:rPr>
          <w:rFonts w:ascii="Verdana" w:hAnsi="Verdana"/>
          <w:sz w:val="18"/>
          <w:szCs w:val="18"/>
        </w:rPr>
        <w:t xml:space="preserve">eemed </w:t>
      </w:r>
      <w:r w:rsidR="00306A98">
        <w:rPr>
          <w:rFonts w:ascii="Verdana" w:hAnsi="Verdana"/>
          <w:sz w:val="18"/>
          <w:szCs w:val="18"/>
        </w:rPr>
        <w:t>U</w:t>
      </w:r>
      <w:r w:rsidRPr="00306A98" w:rsidR="007332FE">
        <w:rPr>
          <w:rFonts w:ascii="Verdana" w:hAnsi="Verdana"/>
          <w:sz w:val="18"/>
          <w:szCs w:val="18"/>
        </w:rPr>
        <w:t xml:space="preserve">niv. </w:t>
      </w:r>
      <w:r w:rsidR="00306A98">
        <w:rPr>
          <w:rFonts w:ascii="Verdana" w:hAnsi="Verdana"/>
          <w:sz w:val="18"/>
          <w:szCs w:val="18"/>
        </w:rPr>
        <w:t>D</w:t>
      </w:r>
      <w:r w:rsidRPr="00306A98" w:rsidR="007332FE">
        <w:rPr>
          <w:rFonts w:ascii="Verdana" w:hAnsi="Verdana"/>
          <w:sz w:val="18"/>
          <w:szCs w:val="18"/>
        </w:rPr>
        <w:t>ehradun</w:t>
      </w:r>
    </w:p>
    <w:p w:rsidR="00D305A4" w:rsidP="00EA79B9">
      <w:pPr>
        <w:pStyle w:val="Heading1"/>
      </w:pPr>
      <w:r w:rsidRPr="00EA79B9">
        <w:t>Professional</w:t>
      </w:r>
      <w:r>
        <w:t xml:space="preserve"> Summary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sz w:val="18"/>
          <w:szCs w:val="18"/>
        </w:rPr>
      </w:pPr>
      <w:r w:rsidRPr="00215304">
        <w:rPr>
          <w:rFonts w:ascii="Verdana" w:hAnsi="Verdana"/>
          <w:sz w:val="18"/>
          <w:szCs w:val="18"/>
        </w:rPr>
        <w:t>Having experience in Functional, Integration, System, Regression, UAT, Sanity, Smoke, Performance &amp; Load Testing.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215304">
        <w:rPr>
          <w:rFonts w:ascii="Verdana" w:hAnsi="Verdana"/>
          <w:sz w:val="18"/>
          <w:szCs w:val="18"/>
        </w:rPr>
        <w:t xml:space="preserve">Hands-on experience in </w:t>
      </w:r>
      <w:r w:rsidRPr="00327264">
        <w:rPr>
          <w:rFonts w:ascii="Verdana" w:hAnsi="Verdana"/>
          <w:b/>
          <w:bCs/>
          <w:sz w:val="18"/>
          <w:szCs w:val="18"/>
        </w:rPr>
        <w:t>REST APIs</w:t>
      </w:r>
      <w:r w:rsidRPr="00215304">
        <w:rPr>
          <w:rFonts w:ascii="Verdana" w:hAnsi="Verdana"/>
          <w:sz w:val="18"/>
          <w:szCs w:val="18"/>
        </w:rPr>
        <w:t xml:space="preserve"> Testing using </w:t>
      </w:r>
      <w:r w:rsidRPr="00327264">
        <w:rPr>
          <w:rFonts w:ascii="Verdana" w:hAnsi="Verdana"/>
          <w:b/>
          <w:bCs/>
          <w:sz w:val="18"/>
          <w:szCs w:val="18"/>
        </w:rPr>
        <w:t>Postman</w:t>
      </w:r>
      <w:r w:rsidRPr="00215304">
        <w:rPr>
          <w:rFonts w:ascii="Verdana" w:hAnsi="Verdana"/>
          <w:sz w:val="18"/>
          <w:szCs w:val="18"/>
        </w:rPr>
        <w:t xml:space="preserve">, API mocking using SOAP </w:t>
      </w:r>
      <w:r w:rsidRPr="00215304" w:rsidR="003A01DB">
        <w:rPr>
          <w:rFonts w:ascii="Verdana" w:hAnsi="Verdana"/>
          <w:sz w:val="18"/>
          <w:szCs w:val="18"/>
        </w:rPr>
        <w:t>UI,Load &amp;</w:t>
      </w:r>
      <w:r w:rsidRPr="00215304">
        <w:rPr>
          <w:rFonts w:ascii="Verdana" w:hAnsi="Verdana"/>
          <w:sz w:val="18"/>
          <w:szCs w:val="18"/>
        </w:rPr>
        <w:t xml:space="preserve"> Performance testing on </w:t>
      </w:r>
      <w:r w:rsidRPr="00215304" w:rsidR="003A01DB">
        <w:rPr>
          <w:rFonts w:ascii="Verdana" w:hAnsi="Verdana"/>
          <w:sz w:val="18"/>
          <w:szCs w:val="18"/>
        </w:rPr>
        <w:t>JMeter</w:t>
      </w:r>
      <w:r w:rsidRPr="00215304">
        <w:rPr>
          <w:rFonts w:ascii="Verdana" w:hAnsi="Verdana"/>
          <w:sz w:val="18"/>
          <w:szCs w:val="18"/>
        </w:rPr>
        <w:t>.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Good </w:t>
      </w:r>
      <w:r w:rsidRPr="00215304">
        <w:rPr>
          <w:rFonts w:ascii="Verdana" w:hAnsi="Verdana"/>
          <w:sz w:val="18"/>
          <w:szCs w:val="18"/>
        </w:rPr>
        <w:t xml:space="preserve">Exposure to Test Management Tools (HP QC/ALM, Microsoft Visual Studio, JIRA, </w:t>
      </w:r>
      <w:r w:rsidRPr="00215304" w:rsidR="003A01DB">
        <w:rPr>
          <w:rFonts w:ascii="Verdana" w:hAnsi="Verdana"/>
          <w:sz w:val="18"/>
          <w:szCs w:val="18"/>
        </w:rPr>
        <w:t>Rally, Bugzilla</w:t>
      </w:r>
      <w:r w:rsidRPr="00215304">
        <w:rPr>
          <w:rFonts w:ascii="Verdana" w:hAnsi="Verdana"/>
          <w:sz w:val="18"/>
          <w:szCs w:val="18"/>
        </w:rPr>
        <w:t>)</w:t>
      </w:r>
    </w:p>
    <w:p w:rsidR="00D305A4" w:rsidRPr="00215304" w:rsidP="002C7116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215304">
        <w:rPr>
          <w:rFonts w:ascii="Verdana" w:hAnsi="Verdana"/>
          <w:sz w:val="18"/>
          <w:szCs w:val="18"/>
        </w:rPr>
        <w:t xml:space="preserve">Experience of automating web application using </w:t>
      </w:r>
      <w:r w:rsidRPr="00327264">
        <w:rPr>
          <w:rFonts w:ascii="Verdana" w:hAnsi="Verdana"/>
          <w:b/>
          <w:bCs/>
          <w:sz w:val="18"/>
          <w:szCs w:val="18"/>
        </w:rPr>
        <w:t>Tricentis Tosca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215304">
        <w:rPr>
          <w:rFonts w:ascii="Verdana" w:hAnsi="Verdana"/>
          <w:sz w:val="18"/>
          <w:szCs w:val="18"/>
        </w:rPr>
        <w:t xml:space="preserve">Knowledge of Automation suite, Selenium Web </w:t>
      </w:r>
      <w:r w:rsidRPr="00215304" w:rsidR="003A01DB">
        <w:rPr>
          <w:rFonts w:ascii="Verdana" w:hAnsi="Verdana"/>
          <w:sz w:val="18"/>
          <w:szCs w:val="18"/>
        </w:rPr>
        <w:t>Driver,</w:t>
      </w:r>
      <w:r w:rsidRPr="00215304">
        <w:rPr>
          <w:rFonts w:ascii="Verdana" w:hAnsi="Verdana"/>
          <w:sz w:val="18"/>
          <w:szCs w:val="18"/>
        </w:rPr>
        <w:t xml:space="preserve"> hybrid frameworks using TestNG.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215304">
        <w:rPr>
          <w:rFonts w:ascii="Verdana" w:hAnsi="Verdana"/>
          <w:sz w:val="18"/>
          <w:szCs w:val="18"/>
        </w:rPr>
        <w:t xml:space="preserve">Experience in Understanding Server Logs, Configurations &amp; Load Balancing on Linux - Apache Servers. 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215304">
        <w:rPr>
          <w:rFonts w:ascii="Verdana" w:hAnsi="Verdana"/>
          <w:sz w:val="18"/>
          <w:szCs w:val="18"/>
        </w:rPr>
        <w:t>Good experience in writing SQL queries/joins on MySQL/ PostgreSQL/S</w:t>
      </w:r>
      <w:r w:rsidR="00327264">
        <w:rPr>
          <w:rFonts w:ascii="Verdana" w:hAnsi="Verdana"/>
          <w:sz w:val="18"/>
          <w:szCs w:val="18"/>
        </w:rPr>
        <w:t>ql Server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215304">
        <w:rPr>
          <w:rFonts w:ascii="Verdana" w:hAnsi="Verdana"/>
          <w:sz w:val="18"/>
          <w:szCs w:val="18"/>
        </w:rPr>
        <w:t>Rich experience of working on Customer facing Products/Apps ensuring seamless customer experience.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215304">
        <w:rPr>
          <w:rFonts w:ascii="Verdana" w:hAnsi="Verdana"/>
          <w:sz w:val="18"/>
          <w:szCs w:val="18"/>
        </w:rPr>
        <w:t>Writing Test Strategies, Test Scenarios &amp; Test case development.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215304">
        <w:rPr>
          <w:rFonts w:ascii="Verdana" w:hAnsi="Verdana"/>
          <w:sz w:val="18"/>
          <w:szCs w:val="18"/>
        </w:rPr>
        <w:t>Exercising real-world scenarios in test plans by collaborating with Customer Support &amp; Sales Team to understand customer usability.</w:t>
      </w:r>
    </w:p>
    <w:p w:rsidR="00D305A4" w:rsidRPr="00215304" w:rsidP="00D305A4">
      <w:pPr>
        <w:numPr>
          <w:ilvl w:val="0"/>
          <w:numId w:val="24"/>
        </w:numPr>
        <w:spacing w:before="60" w:after="60"/>
        <w:jc w:val="both"/>
        <w:rPr>
          <w:sz w:val="18"/>
          <w:szCs w:val="18"/>
          <w:lang w:val="en-IN" w:eastAsia="en-IN"/>
        </w:rPr>
      </w:pPr>
      <w:r w:rsidRPr="00215304">
        <w:rPr>
          <w:rFonts w:ascii="Verdana" w:hAnsi="Verdana"/>
          <w:sz w:val="18"/>
          <w:szCs w:val="18"/>
        </w:rPr>
        <w:t>Proficient in managing the development and execution of Test scripts and procedures, RTM creation and mapping;</w:t>
      </w:r>
      <w:r w:rsidRPr="00215304">
        <w:rPr>
          <w:rFonts w:ascii="Verdana" w:hAnsi="Verdana"/>
          <w:sz w:val="18"/>
          <w:szCs w:val="18"/>
          <w:lang w:val="en-IN" w:eastAsia="en-IN"/>
        </w:rPr>
        <w:t xml:space="preserve"> maintaining a high degree of functional expertise on target systems.</w:t>
      </w:r>
    </w:p>
    <w:sdt>
      <w:sdtPr>
        <w:alias w:val="Experience:"/>
        <w:tag w:val="Experience:"/>
        <w:id w:val="171684534"/>
        <w:placeholder>
          <w:docPart w:val="E4C5AEB17CE046B2997ED30830C422E5"/>
        </w:placeholder>
        <w:showingPlcHdr/>
        <w:richText/>
        <w:temporary/>
      </w:sdtPr>
      <w:sdtContent>
        <w:p w:rsidR="006270A9">
          <w:pPr>
            <w:pStyle w:val="Heading1"/>
          </w:pPr>
          <w:r>
            <w:t>Experience</w:t>
          </w:r>
        </w:p>
      </w:sdtContent>
    </w:sdt>
    <w:p w:rsidR="00492610">
      <w:pPr>
        <w:pStyle w:val="Heading1"/>
      </w:pPr>
    </w:p>
    <w:p w:rsidR="00492610" w:rsidP="00492610">
      <w:pPr>
        <w:pStyle w:val="Heading2"/>
      </w:pPr>
      <w:r>
        <w:rPr>
          <w:sz w:val="22"/>
          <w:szCs w:val="22"/>
        </w:rPr>
        <w:t>TECH Lead</w:t>
      </w:r>
      <w:r w:rsidRPr="00533A53">
        <w:rPr>
          <w:sz w:val="22"/>
          <w:szCs w:val="22"/>
        </w:rPr>
        <w:t xml:space="preserve"> QA eng</w:t>
      </w:r>
      <w:r>
        <w:rPr>
          <w:sz w:val="22"/>
          <w:szCs w:val="22"/>
        </w:rPr>
        <w:t>r</w:t>
      </w:r>
      <w:r w:rsidRPr="00533A53">
        <w:rPr>
          <w:sz w:val="22"/>
          <w:szCs w:val="22"/>
        </w:rPr>
        <w:t>. | fiserv 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sz w:val="20"/>
          <w:szCs w:val="20"/>
        </w:rPr>
        <w:t xml:space="preserve">JULY </w:t>
      </w:r>
      <w:r w:rsidR="003A1214">
        <w:rPr>
          <w:b w:val="0"/>
          <w:sz w:val="20"/>
          <w:szCs w:val="20"/>
        </w:rPr>
        <w:t>2022</w:t>
      </w:r>
      <w:r w:rsidRPr="00533A53">
        <w:rPr>
          <w:b w:val="0"/>
          <w:sz w:val="20"/>
          <w:szCs w:val="20"/>
        </w:rPr>
        <w:t>-</w:t>
      </w:r>
      <w:r>
        <w:rPr>
          <w:b w:val="0"/>
          <w:sz w:val="20"/>
          <w:szCs w:val="20"/>
        </w:rPr>
        <w:t>TIll date</w:t>
      </w:r>
    </w:p>
    <w:p w:rsidR="00492610" w:rsidRPr="00533A53" w:rsidP="00492610">
      <w:pPr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PROJECT: Fiserv Card Console</w:t>
      </w:r>
      <w:r>
        <w:rPr>
          <w:rFonts w:ascii="Verdana" w:hAnsi="Verdana"/>
          <w:sz w:val="18"/>
          <w:szCs w:val="18"/>
        </w:rPr>
        <w:t xml:space="preserve">  &amp; Credit Console</w:t>
      </w:r>
      <w:r w:rsidRPr="00533A53">
        <w:rPr>
          <w:rFonts w:ascii="Verdana" w:hAnsi="Verdana"/>
          <w:sz w:val="18"/>
          <w:szCs w:val="18"/>
        </w:rPr>
        <w:t xml:space="preserve"> | Card Services</w:t>
      </w:r>
    </w:p>
    <w:p w:rsidR="00A723A5" w:rsidP="00492610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Leading the QA team for </w:t>
      </w:r>
      <w:r w:rsidR="00823985">
        <w:rPr>
          <w:rFonts w:ascii="Verdana" w:hAnsi="Verdana"/>
          <w:sz w:val="18"/>
          <w:szCs w:val="18"/>
        </w:rPr>
        <w:t>Fiserv Products -  Card Console</w:t>
      </w:r>
      <w:r>
        <w:rPr>
          <w:rFonts w:ascii="Verdana" w:hAnsi="Verdana"/>
          <w:sz w:val="18"/>
          <w:szCs w:val="18"/>
        </w:rPr>
        <w:t xml:space="preserve"> &amp; </w:t>
      </w:r>
      <w:r w:rsidR="00823985">
        <w:rPr>
          <w:rFonts w:ascii="Verdana" w:hAnsi="Verdana"/>
          <w:sz w:val="18"/>
          <w:szCs w:val="18"/>
        </w:rPr>
        <w:t>Credit Console</w:t>
      </w:r>
    </w:p>
    <w:p w:rsidR="00492610" w:rsidP="00492610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Working closely with BA &amp; Product owners to understand the requirements &amp; close the Gaps.</w:t>
      </w:r>
      <w:r w:rsidR="00823985">
        <w:rPr>
          <w:rFonts w:ascii="Verdana" w:hAnsi="Verdana"/>
          <w:sz w:val="18"/>
          <w:szCs w:val="18"/>
        </w:rPr>
        <w:t xml:space="preserve"> </w:t>
      </w:r>
    </w:p>
    <w:p w:rsidR="00823985" w:rsidRPr="00823985" w:rsidP="00823985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823985">
        <w:rPr>
          <w:rFonts w:ascii="Verdana" w:hAnsi="Verdana"/>
          <w:sz w:val="18"/>
          <w:szCs w:val="18"/>
        </w:rPr>
        <w:t xml:space="preserve">Ensuring quality deliverables and working hand-in-hand with QA </w:t>
      </w:r>
      <w:r>
        <w:rPr>
          <w:rFonts w:ascii="Verdana" w:hAnsi="Verdana"/>
          <w:sz w:val="18"/>
          <w:szCs w:val="18"/>
        </w:rPr>
        <w:t>team members , mentoring team to ensure quality deliverables</w:t>
      </w:r>
    </w:p>
    <w:p w:rsidR="00492610" w:rsidRPr="00823985" w:rsidP="00823985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823985">
        <w:rPr>
          <w:rFonts w:ascii="Verdana" w:hAnsi="Verdana"/>
          <w:sz w:val="18"/>
          <w:szCs w:val="18"/>
        </w:rPr>
        <w:t xml:space="preserve">Proving Functional KT to automation team </w:t>
      </w:r>
    </w:p>
    <w:p w:rsidR="00492610" w:rsidRPr="0089076D" w:rsidP="00492610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9"/>
          <w:szCs w:val="19"/>
        </w:rPr>
      </w:pPr>
      <w:r w:rsidRPr="0089076D">
        <w:rPr>
          <w:rFonts w:ascii="Verdana" w:hAnsi="Verdana"/>
          <w:sz w:val="18"/>
          <w:szCs w:val="18"/>
        </w:rPr>
        <w:t xml:space="preserve">Acting as an SME for card Services </w:t>
      </w:r>
      <w:r w:rsidR="00823985">
        <w:rPr>
          <w:rFonts w:ascii="Verdana" w:hAnsi="Verdana"/>
          <w:sz w:val="18"/>
          <w:szCs w:val="18"/>
        </w:rPr>
        <w:t>- Debit</w:t>
      </w:r>
      <w:r w:rsidRPr="0089076D">
        <w:rPr>
          <w:rFonts w:ascii="Verdana" w:hAnsi="Verdana"/>
          <w:sz w:val="18"/>
          <w:szCs w:val="18"/>
        </w:rPr>
        <w:t>, supporting team in complex data setup, functional reviews</w:t>
      </w:r>
      <w:r>
        <w:rPr>
          <w:rFonts w:ascii="Verdana" w:hAnsi="Verdana"/>
          <w:sz w:val="18"/>
          <w:szCs w:val="18"/>
        </w:rPr>
        <w:t>, product feature demonstrations &amp; Production install support.</w:t>
      </w:r>
    </w:p>
    <w:p w:rsidR="00492610" w:rsidRPr="0089076D" w:rsidP="00492610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8"/>
          <w:szCs w:val="18"/>
        </w:rPr>
        <w:t xml:space="preserve">Active participation in all agile ceremony – Sprint Planning , Reviews , demonstrations and retrospective  </w:t>
      </w:r>
    </w:p>
    <w:p w:rsidR="00492610" w:rsidP="00492610">
      <w:pPr>
        <w:tabs>
          <w:tab w:val="left" w:pos="360"/>
        </w:tabs>
        <w:spacing w:after="0"/>
        <w:ind w:right="240"/>
        <w:rPr>
          <w:rFonts w:ascii="Verdana" w:hAnsi="Verdana"/>
          <w:sz w:val="18"/>
          <w:szCs w:val="18"/>
        </w:rPr>
      </w:pPr>
    </w:p>
    <w:p w:rsidR="00492610" w:rsidRPr="00492610">
      <w:pPr>
        <w:pStyle w:val="Heading1"/>
        <w:rPr>
          <w:b w:val="0"/>
        </w:rPr>
      </w:pPr>
    </w:p>
    <w:p w:rsidR="006270A9" w:rsidP="00215304">
      <w:pPr>
        <w:pStyle w:val="Heading2"/>
      </w:pPr>
      <w:r w:rsidRPr="00533A53">
        <w:rPr>
          <w:sz w:val="22"/>
          <w:szCs w:val="22"/>
        </w:rPr>
        <w:t>specialist QA eng</w:t>
      </w:r>
      <w:r w:rsidR="006A1B8D">
        <w:rPr>
          <w:sz w:val="22"/>
          <w:szCs w:val="22"/>
        </w:rPr>
        <w:t>r</w:t>
      </w:r>
      <w:r w:rsidRPr="00533A53">
        <w:rPr>
          <w:sz w:val="22"/>
          <w:szCs w:val="22"/>
        </w:rPr>
        <w:t>.</w:t>
      </w:r>
      <w:r w:rsidRPr="00533A53" w:rsidR="009D5933">
        <w:rPr>
          <w:sz w:val="22"/>
          <w:szCs w:val="22"/>
        </w:rPr>
        <w:t> | </w:t>
      </w:r>
      <w:r w:rsidRPr="00533A53">
        <w:rPr>
          <w:sz w:val="22"/>
          <w:szCs w:val="22"/>
        </w:rPr>
        <w:t>fiserv india</w:t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Pr="00533A53">
        <w:rPr>
          <w:b w:val="0"/>
          <w:sz w:val="20"/>
          <w:szCs w:val="20"/>
        </w:rPr>
        <w:t>m</w:t>
      </w:r>
      <w:r w:rsidR="00533A53">
        <w:rPr>
          <w:b w:val="0"/>
          <w:sz w:val="20"/>
          <w:szCs w:val="20"/>
        </w:rPr>
        <w:t>AY</w:t>
      </w:r>
      <w:r w:rsidR="00492610">
        <w:rPr>
          <w:b w:val="0"/>
          <w:sz w:val="20"/>
          <w:szCs w:val="20"/>
        </w:rPr>
        <w:t xml:space="preserve"> </w:t>
      </w:r>
      <w:r w:rsidRPr="00533A53">
        <w:rPr>
          <w:b w:val="0"/>
          <w:sz w:val="20"/>
          <w:szCs w:val="20"/>
        </w:rPr>
        <w:t>2021-</w:t>
      </w:r>
      <w:r w:rsidR="00492610">
        <w:rPr>
          <w:b w:val="0"/>
          <w:sz w:val="20"/>
          <w:szCs w:val="20"/>
        </w:rPr>
        <w:t>June 2022</w:t>
      </w:r>
    </w:p>
    <w:p w:rsidR="006E3DFA" w:rsidRPr="00533A53" w:rsidP="00215304">
      <w:pPr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PROJECT: Fiserv Card Console | Card Services</w:t>
      </w:r>
    </w:p>
    <w:p w:rsidR="00FF1F85" w:rsidP="00384AA5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Individual Contributor for delivery team integration testing for the </w:t>
      </w:r>
      <w:r w:rsidR="00AC6B9A">
        <w:rPr>
          <w:rFonts w:ascii="Verdana" w:hAnsi="Verdana"/>
          <w:sz w:val="18"/>
          <w:szCs w:val="18"/>
        </w:rPr>
        <w:t>product.</w:t>
      </w:r>
    </w:p>
    <w:p w:rsidR="00384AA5" w:rsidP="00384AA5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Web app Automation using TOSCA</w:t>
      </w:r>
    </w:p>
    <w:p w:rsidR="00FF1F85" w:rsidP="00384AA5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Actively participating and managing daily calls to discuss progress/impediments</w:t>
      </w:r>
    </w:p>
    <w:p w:rsidR="00384AA5" w:rsidRPr="00823985" w:rsidP="00823985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Recognized top contributor in current </w:t>
      </w:r>
      <w:r w:rsidR="0089076D">
        <w:rPr>
          <w:rFonts w:ascii="Verdana" w:hAnsi="Verdana"/>
          <w:sz w:val="18"/>
          <w:szCs w:val="18"/>
        </w:rPr>
        <w:t>role,</w:t>
      </w:r>
      <w:r>
        <w:rPr>
          <w:rFonts w:ascii="Verdana" w:hAnsi="Verdana"/>
          <w:sz w:val="18"/>
          <w:szCs w:val="18"/>
        </w:rPr>
        <w:t xml:space="preserve"> exceeding performance goals with thorough understanding of product/business </w:t>
      </w:r>
      <w:r w:rsidR="0089076D">
        <w:rPr>
          <w:rFonts w:ascii="Verdana" w:hAnsi="Verdana"/>
          <w:sz w:val="18"/>
          <w:szCs w:val="18"/>
        </w:rPr>
        <w:t>&amp; delivering</w:t>
      </w:r>
      <w:r>
        <w:rPr>
          <w:rFonts w:ascii="Verdana" w:hAnsi="Verdana"/>
          <w:sz w:val="18"/>
          <w:szCs w:val="18"/>
        </w:rPr>
        <w:t xml:space="preserve"> the best.</w:t>
      </w:r>
    </w:p>
    <w:p w:rsidR="0089076D" w:rsidRPr="0089076D" w:rsidP="00E3196C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8"/>
          <w:szCs w:val="18"/>
        </w:rPr>
        <w:t>Ensuring Application performance &amp; stability across environments.</w:t>
      </w:r>
    </w:p>
    <w:p w:rsidR="0089076D" w:rsidP="0089076D">
      <w:pPr>
        <w:tabs>
          <w:tab w:val="left" w:pos="360"/>
        </w:tabs>
        <w:spacing w:after="0"/>
        <w:ind w:right="240"/>
        <w:rPr>
          <w:rFonts w:ascii="Verdana" w:hAnsi="Verdana"/>
          <w:sz w:val="18"/>
          <w:szCs w:val="18"/>
        </w:rPr>
      </w:pPr>
    </w:p>
    <w:p w:rsidR="0089076D" w:rsidRPr="00384AA5" w:rsidP="0089076D">
      <w:pPr>
        <w:tabs>
          <w:tab w:val="left" w:pos="360"/>
        </w:tabs>
        <w:spacing w:after="0"/>
        <w:ind w:right="240"/>
        <w:rPr>
          <w:rFonts w:ascii="Verdana" w:hAnsi="Verdana"/>
          <w:sz w:val="19"/>
          <w:szCs w:val="19"/>
        </w:rPr>
      </w:pPr>
    </w:p>
    <w:p w:rsidR="006270A9">
      <w:pPr>
        <w:pStyle w:val="Heading2"/>
      </w:pPr>
      <w:r w:rsidRPr="00533A53">
        <w:rPr>
          <w:sz w:val="22"/>
          <w:szCs w:val="22"/>
        </w:rPr>
        <w:t>sr. QA EnG</w:t>
      </w:r>
      <w:r w:rsidR="006A1B8D">
        <w:rPr>
          <w:sz w:val="22"/>
          <w:szCs w:val="22"/>
        </w:rPr>
        <w:t>R</w:t>
      </w:r>
      <w:r w:rsidRPr="00533A53">
        <w:rPr>
          <w:sz w:val="22"/>
          <w:szCs w:val="22"/>
        </w:rPr>
        <w:t>.</w:t>
      </w:r>
      <w:r w:rsidRPr="00533A53" w:rsidR="009D5933">
        <w:rPr>
          <w:sz w:val="22"/>
          <w:szCs w:val="22"/>
        </w:rPr>
        <w:t> | </w:t>
      </w:r>
      <w:r w:rsidRPr="00533A53">
        <w:rPr>
          <w:sz w:val="22"/>
          <w:szCs w:val="22"/>
        </w:rPr>
        <w:t>pine labs</w:t>
      </w:r>
      <w:r w:rsidR="009D5933">
        <w:t> </w:t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9D5933">
        <w:t> </w:t>
      </w:r>
      <w:r w:rsidRPr="00C70579" w:rsidR="006E3DFA">
        <w:rPr>
          <w:b w:val="0"/>
          <w:bCs/>
          <w:sz w:val="20"/>
          <w:szCs w:val="20"/>
        </w:rPr>
        <w:t>feb. 2020 – May 2021</w:t>
      </w:r>
    </w:p>
    <w:p w:rsidR="002A5A69" w:rsidRPr="00533A53" w:rsidP="002A5A69">
      <w:pPr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PROJECT: PineLabs EPos | Fintech-Payments</w:t>
      </w:r>
    </w:p>
    <w:p w:rsidR="002A5A69" w:rsidRPr="00533A53" w:rsidP="002A5A69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 xml:space="preserve">Playing a key role by managing Source backend, Mobile Server, Web Platforms &amp; Admin Console/UI for various applications. </w:t>
      </w:r>
    </w:p>
    <w:p w:rsidR="002A5A69" w:rsidRPr="00533A53" w:rsidP="002A5A69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 xml:space="preserve">Ensuring Smooth Customer experience from Onboarding a merchant to accepting the payments via apps &amp; Web Application Platforms. </w:t>
      </w:r>
    </w:p>
    <w:p w:rsidR="002A5A69" w:rsidRPr="00533A53" w:rsidP="002A5A69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 xml:space="preserve">Performing Build deployments &amp; Build Automation activities, identifying test automation scope &amp; help implementing with other team members. </w:t>
      </w:r>
    </w:p>
    <w:p w:rsidR="002A5A69" w:rsidRPr="00533A53" w:rsidP="002A5A69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 xml:space="preserve">Testing API using Postman and Performance Testing on </w:t>
      </w:r>
      <w:r w:rsidRPr="00533A53" w:rsidR="003A01DB">
        <w:rPr>
          <w:rFonts w:ascii="Verdana" w:hAnsi="Verdana"/>
          <w:sz w:val="18"/>
          <w:szCs w:val="18"/>
        </w:rPr>
        <w:t>JMeter</w:t>
      </w:r>
    </w:p>
    <w:p w:rsidR="002A5A69" w:rsidRPr="00533A53" w:rsidP="002A5A69">
      <w:pPr>
        <w:numPr>
          <w:ilvl w:val="0"/>
          <w:numId w:val="24"/>
        </w:numPr>
        <w:spacing w:before="60" w:after="60"/>
        <w:jc w:val="both"/>
        <w:rPr>
          <w:rFonts w:ascii="Verdana" w:hAnsi="Verdana"/>
          <w:sz w:val="18"/>
          <w:szCs w:val="18"/>
          <w:lang w:val="en-IN" w:eastAsia="en-IN"/>
        </w:rPr>
      </w:pPr>
      <w:r w:rsidRPr="00533A53">
        <w:rPr>
          <w:rFonts w:ascii="Verdana" w:hAnsi="Verdana"/>
          <w:sz w:val="18"/>
          <w:szCs w:val="18"/>
          <w:lang w:val="en-IN" w:eastAsia="en-IN"/>
        </w:rPr>
        <w:t>Work with developers, product managers, and QA team members to maintain a high-quality product.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 xml:space="preserve">Monitoring Production issues &amp; helping Support team for quicker resolution. 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Providing demo to Business Teams &amp; Stakeholders for new Features.</w:t>
      </w:r>
    </w:p>
    <w:p w:rsidR="001B29CF" w:rsidRPr="00533A53" w:rsidP="002A5A69">
      <w:pPr>
        <w:pStyle w:val="ListBullet"/>
        <w:numPr>
          <w:ilvl w:val="0"/>
          <w:numId w:val="0"/>
        </w:numPr>
        <w:ind w:left="216"/>
        <w:rPr>
          <w:rFonts w:ascii="Verdana" w:hAnsi="Verdana"/>
          <w:sz w:val="18"/>
          <w:szCs w:val="18"/>
        </w:rPr>
      </w:pPr>
    </w:p>
    <w:p w:rsidR="00384AA5" w:rsidP="00384AA5">
      <w:pPr>
        <w:pStyle w:val="Heading2"/>
      </w:pPr>
      <w:r w:rsidRPr="00533A53">
        <w:rPr>
          <w:sz w:val="22"/>
          <w:szCs w:val="22"/>
        </w:rPr>
        <w:t>Sr. test eng</w:t>
      </w:r>
      <w:r w:rsidR="006A1B8D">
        <w:rPr>
          <w:sz w:val="22"/>
          <w:szCs w:val="22"/>
        </w:rPr>
        <w:t>R</w:t>
      </w:r>
      <w:r w:rsidRPr="00533A53">
        <w:rPr>
          <w:sz w:val="22"/>
          <w:szCs w:val="22"/>
        </w:rPr>
        <w:t xml:space="preserve">. | ust </w:t>
      </w:r>
      <w:r w:rsidRPr="00533A53" w:rsidR="00C70579">
        <w:rPr>
          <w:sz w:val="22"/>
          <w:szCs w:val="22"/>
        </w:rPr>
        <w:t>GLOBAL</w:t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Pr="00C70579" w:rsidR="006E3DFA">
        <w:rPr>
          <w:b w:val="0"/>
          <w:bCs/>
          <w:sz w:val="20"/>
          <w:szCs w:val="20"/>
        </w:rPr>
        <w:t>sep. 2018 – feb. 2020</w:t>
      </w:r>
    </w:p>
    <w:p w:rsidR="002A5A69" w:rsidRPr="00533A53" w:rsidP="002A5A69">
      <w:pPr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 xml:space="preserve">PROJECT:  Nokia Sol. &amp; N/w | Telecom 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Worked on Postman for Testing Rest APIs.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Performed Process Automation Testing on Blueprism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Individual Contributor for System Integration Test (SIT) of various projects.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Supporting UAT calls and giving Testing signoffs.</w:t>
      </w:r>
    </w:p>
    <w:p w:rsidR="00384AA5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Worked on Various Nokia Legacy application to help team enabling smooth process automation.</w:t>
      </w:r>
    </w:p>
    <w:p w:rsidR="002A5A69" w:rsidRPr="002A5A69" w:rsidP="002A5A69">
      <w:pPr>
        <w:tabs>
          <w:tab w:val="left" w:pos="360"/>
        </w:tabs>
        <w:spacing w:after="0"/>
        <w:ind w:left="720" w:right="240"/>
        <w:rPr>
          <w:sz w:val="20"/>
          <w:szCs w:val="20"/>
        </w:rPr>
      </w:pPr>
    </w:p>
    <w:p w:rsidR="00384AA5" w:rsidP="00384AA5">
      <w:pPr>
        <w:pStyle w:val="Heading2"/>
      </w:pPr>
      <w:r w:rsidRPr="00533A53">
        <w:rPr>
          <w:sz w:val="22"/>
          <w:szCs w:val="22"/>
        </w:rPr>
        <w:t>software eng</w:t>
      </w:r>
      <w:r w:rsidR="006A1B8D">
        <w:rPr>
          <w:sz w:val="22"/>
          <w:szCs w:val="22"/>
        </w:rPr>
        <w:t>R</w:t>
      </w:r>
      <w:r w:rsidRPr="00533A53">
        <w:rPr>
          <w:sz w:val="22"/>
          <w:szCs w:val="22"/>
        </w:rPr>
        <w:t>. | hcl tech. </w:t>
      </w:r>
      <w:r w:rsidRPr="00533A53" w:rsidR="00C70579">
        <w:rPr>
          <w:sz w:val="22"/>
          <w:szCs w:val="22"/>
        </w:rPr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 w:rsidRPr="00C70579" w:rsidR="006E3DFA">
        <w:rPr>
          <w:b w:val="0"/>
          <w:bCs/>
          <w:sz w:val="20"/>
          <w:szCs w:val="20"/>
        </w:rPr>
        <w:t>oct. 2017 – may 2018</w:t>
      </w:r>
    </w:p>
    <w:p w:rsidR="002A5A69" w:rsidRPr="00533A53" w:rsidP="002A5A69">
      <w:pPr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 xml:space="preserve">PROJECT: Bank of </w:t>
      </w:r>
      <w:r w:rsidRPr="00533A53" w:rsidR="00C70579">
        <w:rPr>
          <w:rFonts w:ascii="Verdana" w:hAnsi="Verdana"/>
          <w:sz w:val="18"/>
          <w:szCs w:val="18"/>
        </w:rPr>
        <w:t>Ireland |</w:t>
      </w:r>
      <w:r w:rsidRPr="00533A53">
        <w:rPr>
          <w:rFonts w:ascii="Verdana" w:hAnsi="Verdana"/>
          <w:sz w:val="18"/>
          <w:szCs w:val="18"/>
        </w:rPr>
        <w:t>Banking - Process Automation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End to End Testing of BOI’s Risk Management Applications &amp; Automated Solutions.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Understanding Business &amp; Functional Requirement Specifications.</w:t>
      </w:r>
    </w:p>
    <w:p w:rsidR="00384AA5" w:rsidRPr="00533A53" w:rsidP="00D305A4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Proficiently handling the challenges while testing complex systems and delivering the worthwhile solutions.</w:t>
      </w:r>
    </w:p>
    <w:p w:rsidR="00C70579" w:rsidRPr="00D305A4" w:rsidP="00C70579">
      <w:pPr>
        <w:tabs>
          <w:tab w:val="left" w:pos="360"/>
        </w:tabs>
        <w:spacing w:after="0"/>
        <w:ind w:left="720" w:right="240"/>
        <w:rPr>
          <w:sz w:val="20"/>
          <w:szCs w:val="20"/>
        </w:rPr>
      </w:pPr>
    </w:p>
    <w:p w:rsidR="00384AA5" w:rsidP="00384AA5">
      <w:pPr>
        <w:pStyle w:val="Heading2"/>
      </w:pPr>
      <w:r w:rsidRPr="00533A53">
        <w:rPr>
          <w:sz w:val="22"/>
          <w:szCs w:val="22"/>
        </w:rPr>
        <w:t>application dev. analyst | accenture </w:t>
      </w:r>
      <w:r w:rsidRPr="00533A53" w:rsidR="00C70579">
        <w:rPr>
          <w:sz w:val="22"/>
          <w:szCs w:val="22"/>
        </w:rPr>
        <w:tab/>
      </w:r>
      <w:r w:rsidR="00C70579">
        <w:tab/>
      </w:r>
      <w:r w:rsidR="00C70579">
        <w:tab/>
      </w:r>
      <w:r w:rsidR="00C70579">
        <w:tab/>
      </w:r>
      <w:r w:rsidR="00C70579">
        <w:tab/>
      </w:r>
      <w:r>
        <w:t> </w:t>
      </w:r>
      <w:r w:rsidRPr="00C70579" w:rsidR="006E3DFA">
        <w:rPr>
          <w:b w:val="0"/>
          <w:bCs/>
          <w:sz w:val="20"/>
          <w:szCs w:val="20"/>
        </w:rPr>
        <w:t>oct. 2014 – sep. 2017</w:t>
      </w:r>
    </w:p>
    <w:p w:rsidR="002A5A69" w:rsidRPr="00533A53" w:rsidP="002A5A69">
      <w:pPr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PROJECT: Citibank| Mortgage Banking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/>
        <w:ind w:right="240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Experience in Functional &amp; System Integration testing of multiple projects for the Client.</w:t>
      </w:r>
    </w:p>
    <w:p w:rsidR="002A5A69" w:rsidRPr="00533A53" w:rsidP="002A5A69">
      <w:pPr>
        <w:numPr>
          <w:ilvl w:val="0"/>
          <w:numId w:val="24"/>
        </w:numPr>
        <w:tabs>
          <w:tab w:val="left" w:pos="360"/>
          <w:tab w:val="clear" w:pos="720"/>
        </w:tabs>
        <w:spacing w:after="0" w:line="0" w:lineRule="atLeast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Piloting front-end and back-end testing activities during Regression and imparting value addition to testing activities by creating reusable Regression Test Suites.</w:t>
      </w:r>
    </w:p>
    <w:p w:rsidR="00384AA5" w:rsidRPr="00533A53" w:rsidP="00D305A4">
      <w:pPr>
        <w:numPr>
          <w:ilvl w:val="0"/>
          <w:numId w:val="24"/>
        </w:numPr>
        <w:tabs>
          <w:tab w:val="left" w:pos="360"/>
          <w:tab w:val="clear" w:pos="720"/>
        </w:tabs>
        <w:spacing w:after="0" w:line="0" w:lineRule="atLeast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Performed requirement analysis, created high level test scenarios and test cases from the Functional requirements document.</w:t>
      </w:r>
    </w:p>
    <w:p w:rsidR="00D305A4" w:rsidP="00D305A4">
      <w:pPr>
        <w:pStyle w:val="Heading1"/>
      </w:pPr>
      <w:r>
        <w:t>Achievements</w:t>
      </w:r>
    </w:p>
    <w:p w:rsidR="00D305A4" w:rsidRPr="00533A53" w:rsidP="00D305A4">
      <w:pPr>
        <w:numPr>
          <w:ilvl w:val="0"/>
          <w:numId w:val="24"/>
        </w:numPr>
        <w:tabs>
          <w:tab w:val="left" w:pos="360"/>
          <w:tab w:val="clear" w:pos="720"/>
        </w:tabs>
        <w:spacing w:after="0" w:line="0" w:lineRule="atLeast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Recognized as a Top contributor in current organization.</w:t>
      </w:r>
    </w:p>
    <w:p w:rsidR="00D305A4" w:rsidRPr="00533A53" w:rsidP="00D305A4">
      <w:pPr>
        <w:numPr>
          <w:ilvl w:val="0"/>
          <w:numId w:val="24"/>
        </w:numPr>
        <w:tabs>
          <w:tab w:val="left" w:pos="360"/>
          <w:tab w:val="clear" w:pos="720"/>
        </w:tabs>
        <w:spacing w:after="0" w:line="0" w:lineRule="atLeast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Tricentis – Tosca – AS1/AS2 certification in May 2021</w:t>
      </w:r>
    </w:p>
    <w:p w:rsidR="00D305A4" w:rsidRPr="00533A53" w:rsidP="00D305A4">
      <w:pPr>
        <w:numPr>
          <w:ilvl w:val="0"/>
          <w:numId w:val="24"/>
        </w:numPr>
        <w:tabs>
          <w:tab w:val="left" w:pos="360"/>
          <w:tab w:val="clear" w:pos="720"/>
        </w:tabs>
        <w:spacing w:after="0" w:line="0" w:lineRule="atLeast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Tricentis – Tosca Trained - Automation Specialist for API certification in Aug. 2020</w:t>
      </w:r>
    </w:p>
    <w:p w:rsidR="00D305A4" w:rsidRPr="00533A53" w:rsidP="00D305A4">
      <w:pPr>
        <w:numPr>
          <w:ilvl w:val="0"/>
          <w:numId w:val="24"/>
        </w:numPr>
        <w:tabs>
          <w:tab w:val="left" w:pos="360"/>
          <w:tab w:val="clear" w:pos="720"/>
        </w:tabs>
        <w:spacing w:after="0" w:line="0" w:lineRule="atLeast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BluePrism – AD01 RPA certification in April 2018</w:t>
      </w:r>
    </w:p>
    <w:p w:rsidR="00D305A4" w:rsidRPr="00533A53" w:rsidP="00D305A4">
      <w:pPr>
        <w:numPr>
          <w:ilvl w:val="0"/>
          <w:numId w:val="24"/>
        </w:numPr>
        <w:tabs>
          <w:tab w:val="left" w:pos="360"/>
          <w:tab w:val="clear" w:pos="720"/>
        </w:tabs>
        <w:spacing w:after="0" w:line="0" w:lineRule="atLeast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>Accenture Agile Certified Professional Certification in Aug 2017</w:t>
      </w:r>
    </w:p>
    <w:p w:rsidR="00D305A4" w:rsidRPr="00533A53" w:rsidP="00D305A4">
      <w:pPr>
        <w:numPr>
          <w:ilvl w:val="0"/>
          <w:numId w:val="24"/>
        </w:numPr>
        <w:tabs>
          <w:tab w:val="left" w:pos="360"/>
          <w:tab w:val="clear" w:pos="720"/>
        </w:tabs>
        <w:spacing w:after="0" w:line="0" w:lineRule="atLeast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 xml:space="preserve"> “IBM DB2 Academic Associate: DB2 Database and Application Fundamentals “cert. in Sep. 2012.</w:t>
      </w:r>
    </w:p>
    <w:p w:rsidR="00D305A4" w:rsidRPr="00533A53" w:rsidP="00D305A4">
      <w:pPr>
        <w:numPr>
          <w:ilvl w:val="0"/>
          <w:numId w:val="24"/>
        </w:numPr>
        <w:tabs>
          <w:tab w:val="left" w:pos="360"/>
          <w:tab w:val="clear" w:pos="720"/>
        </w:tabs>
        <w:spacing w:after="0" w:line="0" w:lineRule="atLeast"/>
        <w:rPr>
          <w:rFonts w:ascii="Verdana" w:hAnsi="Verdana"/>
          <w:sz w:val="18"/>
          <w:szCs w:val="18"/>
        </w:rPr>
      </w:pPr>
      <w:r w:rsidRPr="00533A53">
        <w:rPr>
          <w:rFonts w:ascii="Verdana" w:hAnsi="Verdana"/>
          <w:sz w:val="18"/>
          <w:szCs w:val="18"/>
        </w:rPr>
        <w:t xml:space="preserve"> IBM Certified Associate System Admin: Lotus Notes and Domino 8” cert. in Sep. 2012</w:t>
      </w:r>
    </w:p>
    <w:p w:rsidR="00D305A4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B87001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B87001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B87001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082D95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082D95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B87001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B87001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B87001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B87001" w:rsidRPr="00B87001" w:rsidP="00B87001">
      <w:pPr>
        <w:pStyle w:val="Header"/>
        <w:rPr>
          <w:rFonts w:asciiTheme="majorHAnsi" w:hAnsiTheme="majorHAnsi"/>
          <w:sz w:val="19"/>
          <w:szCs w:val="19"/>
        </w:rPr>
      </w:pPr>
      <w:r w:rsidRPr="00B87001">
        <w:rPr>
          <w:rFonts w:asciiTheme="majorHAnsi" w:hAnsiTheme="majorHAnsi"/>
          <w:sz w:val="19"/>
          <w:szCs w:val="19"/>
        </w:rPr>
        <w:t xml:space="preserve">DATE :  </w:t>
      </w:r>
      <w:r w:rsidRPr="00B87001">
        <w:rPr>
          <w:rFonts w:asciiTheme="majorHAnsi" w:hAnsiTheme="majorHAnsi"/>
          <w:sz w:val="19"/>
          <w:szCs w:val="19"/>
        </w:rPr>
        <w:tab/>
      </w:r>
      <w:r w:rsidRPr="00B87001">
        <w:rPr>
          <w:rFonts w:asciiTheme="majorHAnsi" w:hAnsiTheme="majorHAnsi"/>
          <w:sz w:val="19"/>
          <w:szCs w:val="19"/>
        </w:rPr>
        <w:tab/>
      </w:r>
    </w:p>
    <w:p w:rsidR="00B87001" w:rsidRPr="00B87001" w:rsidP="00B87001">
      <w:pPr>
        <w:pStyle w:val="Header"/>
        <w:rPr>
          <w:rFonts w:asciiTheme="majorHAnsi" w:hAnsiTheme="majorHAnsi"/>
          <w:sz w:val="19"/>
          <w:szCs w:val="19"/>
        </w:rPr>
      </w:pPr>
      <w:r w:rsidRPr="00B87001">
        <w:rPr>
          <w:rFonts w:asciiTheme="majorHAnsi" w:hAnsiTheme="majorHAnsi"/>
          <w:sz w:val="19"/>
          <w:szCs w:val="19"/>
        </w:rPr>
        <w:t>PLACE:                                                                                                                    (SIGNATURE)</w:t>
      </w:r>
    </w:p>
    <w:p w:rsidR="00B87001" w:rsidRPr="00D305A4" w:rsidP="00D305A4">
      <w:pPr>
        <w:tabs>
          <w:tab w:val="left" w:pos="360"/>
        </w:tabs>
        <w:spacing w:after="0" w:line="0" w:lineRule="atLeast"/>
        <w:ind w:left="720"/>
        <w:rPr>
          <w:rFonts w:ascii="Verdana" w:hAnsi="Verdana"/>
          <w:sz w:val="19"/>
          <w:szCs w:val="19"/>
        </w:rPr>
      </w:pPr>
    </w:p>
    <w:p w:rsidR="00D305A4" w:rsidRPr="001B29CF" w:rsidP="002A5A69">
      <w:pPr>
        <w:pStyle w:val="ListBullet"/>
        <w:numPr>
          <w:ilvl w:val="0"/>
          <w:numId w:val="0"/>
        </w:numPr>
        <w:ind w:left="216" w:hanging="216"/>
      </w:pPr>
    </w:p>
    <w:p w:rsidR="00384AA5" w:rsidP="00384AA5">
      <w:pPr>
        <w:pStyle w:val="ListBullet"/>
        <w:numPr>
          <w:ilvl w:val="0"/>
          <w:numId w:val="0"/>
        </w:numPr>
        <w:ind w:left="216" w:hanging="216"/>
      </w:pPr>
    </w:p>
    <w:p w:rsidR="00384AA5" w:rsidP="00384AA5">
      <w:pPr>
        <w:pStyle w:val="ListBullet"/>
        <w:numPr>
          <w:ilvl w:val="0"/>
          <w:numId w:val="0"/>
        </w:numPr>
      </w:pPr>
    </w:p>
    <w:p w:rsidR="00384AA5" w:rsidRPr="001B29CF" w:rsidP="00384AA5">
      <w:pPr>
        <w:pStyle w:val="ListBullet"/>
        <w:numPr>
          <w:ilvl w:val="0"/>
          <w:numId w:val="0"/>
        </w:numPr>
        <w:ind w:left="216" w:hanging="21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17B26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96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23A5">
      <w:rPr>
        <w:noProof/>
      </w:rPr>
      <w:t>3</w:t>
    </w:r>
    <w:r w:rsidR="00A723A5"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04"/>
    <w:multiLevelType w:val="hybridMultilevel"/>
    <w:tmpl w:val="CC7C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>
    <w:useFELayout/>
  </w:compat>
  <w:rsids>
    <w:rsidRoot w:val="007332FE"/>
    <w:rsid w:val="00082D95"/>
    <w:rsid w:val="000A2D2F"/>
    <w:rsid w:val="000A4F59"/>
    <w:rsid w:val="001301FE"/>
    <w:rsid w:val="00141A4C"/>
    <w:rsid w:val="0016121D"/>
    <w:rsid w:val="001B29CF"/>
    <w:rsid w:val="0021480B"/>
    <w:rsid w:val="00215304"/>
    <w:rsid w:val="0028220F"/>
    <w:rsid w:val="002A5A69"/>
    <w:rsid w:val="002C7116"/>
    <w:rsid w:val="00306A98"/>
    <w:rsid w:val="00327264"/>
    <w:rsid w:val="0035346C"/>
    <w:rsid w:val="00356C14"/>
    <w:rsid w:val="00384AA5"/>
    <w:rsid w:val="003A01DB"/>
    <w:rsid w:val="003A1214"/>
    <w:rsid w:val="003C2FD1"/>
    <w:rsid w:val="00492610"/>
    <w:rsid w:val="00533A53"/>
    <w:rsid w:val="00541D01"/>
    <w:rsid w:val="005817EC"/>
    <w:rsid w:val="00617B26"/>
    <w:rsid w:val="006270A9"/>
    <w:rsid w:val="006644C3"/>
    <w:rsid w:val="00675956"/>
    <w:rsid w:val="00681034"/>
    <w:rsid w:val="006A1B8D"/>
    <w:rsid w:val="006E3DFA"/>
    <w:rsid w:val="007332FE"/>
    <w:rsid w:val="00816216"/>
    <w:rsid w:val="00823985"/>
    <w:rsid w:val="0087734B"/>
    <w:rsid w:val="0089076D"/>
    <w:rsid w:val="009D5933"/>
    <w:rsid w:val="00A264C9"/>
    <w:rsid w:val="00A723A5"/>
    <w:rsid w:val="00AC62DA"/>
    <w:rsid w:val="00AC6B9A"/>
    <w:rsid w:val="00B87001"/>
    <w:rsid w:val="00BD768D"/>
    <w:rsid w:val="00BD7CDB"/>
    <w:rsid w:val="00C61F8E"/>
    <w:rsid w:val="00C70579"/>
    <w:rsid w:val="00D027B2"/>
    <w:rsid w:val="00D305A4"/>
    <w:rsid w:val="00E12A8B"/>
    <w:rsid w:val="00E3196C"/>
    <w:rsid w:val="00E83E4B"/>
    <w:rsid w:val="00EA79B9"/>
    <w:rsid w:val="00FA0CF7"/>
    <w:rsid w:val="00FA5DC7"/>
    <w:rsid w:val="00FF1F8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9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53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nhideWhenUsed/>
    <w:rsid w:val="00D027B2"/>
    <w:pPr>
      <w:spacing w:after="0"/>
    </w:pPr>
  </w:style>
  <w:style w:type="character" w:customStyle="1" w:styleId="HeaderChar">
    <w:name w:val="Header Char"/>
    <w:basedOn w:val="DefaultParagraphFont"/>
    <w:link w:val="Header"/>
    <w:rsid w:val="00D027B2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7B2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D027B2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27B2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27B2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27B2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A79B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79B9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1530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2FD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kashjn62@gmail.com" TargetMode="External" /><Relationship Id="rId6" Type="http://schemas.openxmlformats.org/officeDocument/2006/relationships/image" Target="https://rdxfootmark.naukri.com/v2/track/openCv?trackingInfo=32a2de0e7cc56fb6fb79f98e33381f89134f530e18705c4458440321091b5b581b0a170215495859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7" Type="http://schemas.openxmlformats.org/officeDocument/2006/relationships/footer" Target="footer1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PC\Downloads\tf02918880_win32%20(1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E0159CDA5B4D45844921BF4F911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536F-1260-47F8-8F15-45932B6F901D}"/>
      </w:docPartPr>
      <w:docPartBody>
        <w:p w:rsidR="00BD7CDB">
          <w:pPr>
            <w:pStyle w:val="25E0159CDA5B4D45844921BF4F91103D"/>
          </w:pPr>
          <w:r>
            <w:t>Objective</w:t>
          </w:r>
        </w:p>
      </w:docPartBody>
    </w:docPart>
    <w:docPart>
      <w:docPartPr>
        <w:name w:val="212DE8D6F306435EA50CA8821739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43BA5-7E63-4769-AD5B-D1A9BEB551A6}"/>
      </w:docPartPr>
      <w:docPartBody>
        <w:p w:rsidR="00BD7CDB">
          <w:pPr>
            <w:pStyle w:val="212DE8D6F306435EA50CA882173955E8"/>
          </w:pPr>
          <w:r>
            <w:t>Education</w:t>
          </w:r>
        </w:p>
      </w:docPartBody>
    </w:docPart>
    <w:docPart>
      <w:docPartPr>
        <w:name w:val="E4C5AEB17CE046B2997ED30830C42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195D-F280-4E30-A302-22E495B8239A}"/>
      </w:docPartPr>
      <w:docPartBody>
        <w:p w:rsidR="00BD7CDB">
          <w:pPr>
            <w:pStyle w:val="E4C5AEB17CE046B2997ED30830C422E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131D89"/>
    <w:rsid w:val="00131D89"/>
    <w:rsid w:val="002F3784"/>
    <w:rsid w:val="00743667"/>
    <w:rsid w:val="00946C89"/>
    <w:rsid w:val="00BD7CD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0B73A48A84F7B84E9D97606C944B8">
    <w:name w:val="E290B73A48A84F7B84E9D97606C944B8"/>
    <w:rsid w:val="00BD7CDB"/>
  </w:style>
  <w:style w:type="paragraph" w:customStyle="1" w:styleId="287D467CB03F4C798213E726B5684725">
    <w:name w:val="287D467CB03F4C798213E726B5684725"/>
    <w:rsid w:val="00BD7CDB"/>
  </w:style>
  <w:style w:type="paragraph" w:customStyle="1" w:styleId="35430EAE1DBD4C7D8236F4621B260E30">
    <w:name w:val="35430EAE1DBD4C7D8236F4621B260E30"/>
    <w:rsid w:val="00BD7CDB"/>
  </w:style>
  <w:style w:type="paragraph" w:customStyle="1" w:styleId="CDABB0D526AD42B3A88946CB3C8746C5">
    <w:name w:val="CDABB0D526AD42B3A88946CB3C8746C5"/>
    <w:rsid w:val="00BD7CDB"/>
  </w:style>
  <w:style w:type="paragraph" w:customStyle="1" w:styleId="25E0159CDA5B4D45844921BF4F91103D">
    <w:name w:val="25E0159CDA5B4D45844921BF4F91103D"/>
    <w:rsid w:val="00BD7CDB"/>
  </w:style>
  <w:style w:type="paragraph" w:customStyle="1" w:styleId="3A71823627CE47A3A179D79C302DFCCA">
    <w:name w:val="3A71823627CE47A3A179D79C302DFCCA"/>
    <w:rsid w:val="00BD7CDB"/>
  </w:style>
  <w:style w:type="paragraph" w:customStyle="1" w:styleId="212DE8D6F306435EA50CA882173955E8">
    <w:name w:val="212DE8D6F306435EA50CA882173955E8"/>
    <w:rsid w:val="00BD7CDB"/>
  </w:style>
  <w:style w:type="paragraph" w:customStyle="1" w:styleId="6C9E01B36ACC40048990AFB07235774B">
    <w:name w:val="6C9E01B36ACC40048990AFB07235774B"/>
    <w:rsid w:val="00BD7CDB"/>
  </w:style>
  <w:style w:type="paragraph" w:customStyle="1" w:styleId="45913850DA9841F08C6E3C2B529626D5">
    <w:name w:val="45913850DA9841F08C6E3C2B529626D5"/>
    <w:rsid w:val="00BD7CDB"/>
  </w:style>
  <w:style w:type="paragraph" w:customStyle="1" w:styleId="3CBBF94E01F8422F93E3EA3B32C23963">
    <w:name w:val="3CBBF94E01F8422F93E3EA3B32C23963"/>
    <w:rsid w:val="00BD7CDB"/>
  </w:style>
  <w:style w:type="paragraph" w:customStyle="1" w:styleId="AF20A355B17B49B8A511FE6163EC969E">
    <w:name w:val="AF20A355B17B49B8A511FE6163EC969E"/>
    <w:rsid w:val="00BD7CDB"/>
  </w:style>
  <w:style w:type="paragraph" w:customStyle="1" w:styleId="3061230CD5D9499DA39A501B7A250D9D">
    <w:name w:val="3061230CD5D9499DA39A501B7A250D9D"/>
    <w:rsid w:val="00BD7CDB"/>
  </w:style>
  <w:style w:type="paragraph" w:customStyle="1" w:styleId="F514200E5B73485F84428F37B42692BC">
    <w:name w:val="F514200E5B73485F84428F37B42692BC"/>
    <w:rsid w:val="00BD7CDB"/>
  </w:style>
  <w:style w:type="paragraph" w:customStyle="1" w:styleId="6332411D288A40DD8039D93740BCE89F">
    <w:name w:val="6332411D288A40DD8039D93740BCE89F"/>
    <w:rsid w:val="00BD7CDB"/>
  </w:style>
  <w:style w:type="paragraph" w:customStyle="1" w:styleId="C440CBE490E84EF190E652A3ED27CD3E">
    <w:name w:val="C440CBE490E84EF190E652A3ED27CD3E"/>
    <w:rsid w:val="00BD7CDB"/>
  </w:style>
  <w:style w:type="paragraph" w:customStyle="1" w:styleId="7FFF5AD5905F484184F3F8B7A59E1F07">
    <w:name w:val="7FFF5AD5905F484184F3F8B7A59E1F07"/>
    <w:rsid w:val="00BD7CDB"/>
  </w:style>
  <w:style w:type="paragraph" w:customStyle="1" w:styleId="EB23482BA0C24503A5DF73B85AE88350">
    <w:name w:val="EB23482BA0C24503A5DF73B85AE88350"/>
    <w:rsid w:val="00BD7CDB"/>
  </w:style>
  <w:style w:type="paragraph" w:customStyle="1" w:styleId="77D8C3531D5F488FACAC549FF84A15C5">
    <w:name w:val="77D8C3531D5F488FACAC549FF84A15C5"/>
    <w:rsid w:val="00BD7CDB"/>
  </w:style>
  <w:style w:type="paragraph" w:customStyle="1" w:styleId="467B8694F082467BBCE8F09280A9ACDE">
    <w:name w:val="467B8694F082467BBCE8F09280A9ACDE"/>
    <w:rsid w:val="00BD7CDB"/>
  </w:style>
  <w:style w:type="paragraph" w:customStyle="1" w:styleId="BA91F7A34AD1486B9D7562FE70D228A5">
    <w:name w:val="BA91F7A34AD1486B9D7562FE70D228A5"/>
    <w:rsid w:val="00BD7CDB"/>
  </w:style>
  <w:style w:type="paragraph" w:customStyle="1" w:styleId="FE1DA90AB830450A8B3FBA3330FB3BDC">
    <w:name w:val="FE1DA90AB830450A8B3FBA3330FB3BDC"/>
    <w:rsid w:val="00BD7CDB"/>
  </w:style>
  <w:style w:type="paragraph" w:customStyle="1" w:styleId="876676A7B5BC4079AFFFBE64A506FFC9">
    <w:name w:val="876676A7B5BC4079AFFFBE64A506FFC9"/>
    <w:rsid w:val="00BD7CDB"/>
  </w:style>
  <w:style w:type="paragraph" w:customStyle="1" w:styleId="7B993B7373C8441095F6AE096817B89E">
    <w:name w:val="7B993B7373C8441095F6AE096817B89E"/>
    <w:rsid w:val="00BD7CDB"/>
  </w:style>
  <w:style w:type="paragraph" w:customStyle="1" w:styleId="1021F3AF685742E5BB9C10A5B3C37556">
    <w:name w:val="1021F3AF685742E5BB9C10A5B3C37556"/>
    <w:rsid w:val="00BD7CDB"/>
  </w:style>
  <w:style w:type="paragraph" w:customStyle="1" w:styleId="E4C5AEB17CE046B2997ED30830C422E5">
    <w:name w:val="E4C5AEB17CE046B2997ED30830C422E5"/>
    <w:rsid w:val="00BD7CDB"/>
  </w:style>
  <w:style w:type="paragraph" w:customStyle="1" w:styleId="B6A3C44B0BA0499693F81DD5CF425095">
    <w:name w:val="B6A3C44B0BA0499693F81DD5CF425095"/>
    <w:rsid w:val="00BD7CDB"/>
  </w:style>
  <w:style w:type="paragraph" w:customStyle="1" w:styleId="379B87124AB5438EA953C48A9E5CA118">
    <w:name w:val="379B87124AB5438EA953C48A9E5CA118"/>
    <w:rsid w:val="00BD7CDB"/>
  </w:style>
  <w:style w:type="paragraph" w:customStyle="1" w:styleId="5136F802ACD548C7A584216AFC4991F4">
    <w:name w:val="5136F802ACD548C7A584216AFC4991F4"/>
    <w:rsid w:val="00BD7CDB"/>
  </w:style>
  <w:style w:type="paragraph" w:customStyle="1" w:styleId="39580A7029284A67AA15F8B1B292C7B3">
    <w:name w:val="39580A7029284A67AA15F8B1B292C7B3"/>
    <w:rsid w:val="00BD7CDB"/>
  </w:style>
  <w:style w:type="paragraph" w:customStyle="1" w:styleId="06B51E67FFD24CD7978A3BF3ECB9ECA7">
    <w:name w:val="06B51E67FFD24CD7978A3BF3ECB9ECA7"/>
    <w:rsid w:val="00BD7CDB"/>
  </w:style>
  <w:style w:type="paragraph" w:customStyle="1" w:styleId="77F0BBD894164CC394B2650DD4E6E962">
    <w:name w:val="77F0BBD894164CC394B2650DD4E6E962"/>
    <w:rsid w:val="00BD7CDB"/>
  </w:style>
  <w:style w:type="paragraph" w:customStyle="1" w:styleId="CDD9F3041EAA440F8D384E39CBADD33C">
    <w:name w:val="CDD9F3041EAA440F8D384E39CBADD33C"/>
    <w:rsid w:val="00BD7CDB"/>
  </w:style>
  <w:style w:type="paragraph" w:customStyle="1" w:styleId="6F29E69EDD7647F19C7AFE2554F07F6E">
    <w:name w:val="6F29E69EDD7647F19C7AFE2554F07F6E"/>
    <w:rsid w:val="00BD7CDB"/>
  </w:style>
  <w:style w:type="paragraph" w:customStyle="1" w:styleId="5B89876FC7844795A3B60DA7FFBB469B">
    <w:name w:val="5B89876FC7844795A3B60DA7FFBB469B"/>
    <w:rsid w:val="00131D89"/>
  </w:style>
  <w:style w:type="paragraph" w:customStyle="1" w:styleId="B2CCB713E0AF4B05A9D8EB1452AE6ACF">
    <w:name w:val="B2CCB713E0AF4B05A9D8EB1452AE6ACF"/>
    <w:rsid w:val="00131D89"/>
  </w:style>
  <w:style w:type="paragraph" w:customStyle="1" w:styleId="A11F741432CD4CB0B3EE6A49E58D78DF">
    <w:name w:val="A11F741432CD4CB0B3EE6A49E58D78DF"/>
    <w:rsid w:val="00131D89"/>
  </w:style>
  <w:style w:type="paragraph" w:customStyle="1" w:styleId="267A6DE4D06E4E4E9BF2882DC272604B">
    <w:name w:val="267A6DE4D06E4E4E9BF2882DC272604B"/>
    <w:rsid w:val="00131D89"/>
  </w:style>
  <w:style w:type="paragraph" w:customStyle="1" w:styleId="E272B34A63D343D59463AC9D7C20B8EB">
    <w:name w:val="E272B34A63D343D59463AC9D7C20B8EB"/>
    <w:rsid w:val="00131D89"/>
  </w:style>
  <w:style w:type="paragraph" w:customStyle="1" w:styleId="C6A61C5123BC4B1FABD997FBC463514B">
    <w:name w:val="C6A61C5123BC4B1FABD997FBC463514B"/>
    <w:rsid w:val="00131D89"/>
  </w:style>
  <w:style w:type="paragraph" w:customStyle="1" w:styleId="7B55DEBBB0594D89A704C8A035C7ECF8">
    <w:name w:val="7B55DEBBB0594D89A704C8A035C7ECF8"/>
    <w:rsid w:val="00131D89"/>
  </w:style>
  <w:style w:type="paragraph" w:customStyle="1" w:styleId="D66EC2DC40904FF2B47DCB4F100C859A">
    <w:name w:val="D66EC2DC40904FF2B47DCB4F100C859A"/>
    <w:rsid w:val="00131D89"/>
  </w:style>
  <w:style w:type="paragraph" w:customStyle="1" w:styleId="628EFD059C07477D81314077678ED63C">
    <w:name w:val="628EFD059C07477D81314077678ED63C"/>
    <w:rsid w:val="00131D89"/>
  </w:style>
  <w:style w:type="paragraph" w:customStyle="1" w:styleId="B8978ECC53874EE1B307397160362E0C">
    <w:name w:val="B8978ECC53874EE1B307397160362E0C"/>
    <w:rsid w:val="00131D89"/>
  </w:style>
  <w:style w:type="paragraph" w:customStyle="1" w:styleId="D7D711112BBD4068BC6EE2CB3C7FB7E4">
    <w:name w:val="D7D711112BBD4068BC6EE2CB3C7FB7E4"/>
    <w:rsid w:val="00131D89"/>
  </w:style>
  <w:style w:type="paragraph" w:customStyle="1" w:styleId="AFBB7F265DCB47A48CF24ECDDE221A81">
    <w:name w:val="AFBB7F265DCB47A48CF24ECDDE221A81"/>
    <w:rsid w:val="00131D89"/>
  </w:style>
  <w:style w:type="paragraph" w:customStyle="1" w:styleId="CEF2DD37E80244BA961B22643EA5BF6B">
    <w:name w:val="CEF2DD37E80244BA961B22643EA5BF6B"/>
    <w:rsid w:val="00131D89"/>
  </w:style>
  <w:style w:type="paragraph" w:customStyle="1" w:styleId="3BDF202ED883436DACC204CADDCE24D1">
    <w:name w:val="3BDF202ED883436DACC204CADDCE24D1"/>
    <w:rsid w:val="00131D89"/>
  </w:style>
  <w:style w:type="paragraph" w:customStyle="1" w:styleId="90B301F8DD644E2CAE278D25D3AA8DB4">
    <w:name w:val="90B301F8DD644E2CAE278D25D3AA8DB4"/>
    <w:rsid w:val="00131D89"/>
  </w:style>
  <w:style w:type="paragraph" w:customStyle="1" w:styleId="0699D8CDE98347A2A45CA22545776130">
    <w:name w:val="0699D8CDE98347A2A45CA22545776130"/>
    <w:rsid w:val="00131D89"/>
  </w:style>
  <w:style w:type="paragraph" w:customStyle="1" w:styleId="025E1CB65057467DAEF70DC01B5F885D">
    <w:name w:val="025E1CB65057467DAEF70DC01B5F885D"/>
    <w:rsid w:val="00131D89"/>
  </w:style>
  <w:style w:type="paragraph" w:customStyle="1" w:styleId="3680B184E2E04A59A8F9EF3BA62E6923">
    <w:name w:val="3680B184E2E04A59A8F9EF3BA62E6923"/>
    <w:rsid w:val="00131D89"/>
  </w:style>
  <w:style w:type="paragraph" w:customStyle="1" w:styleId="1B15181D481446429AF38B7592F87704">
    <w:name w:val="1B15181D481446429AF38B7592F87704"/>
    <w:rsid w:val="00131D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 (1)</Template>
  <TotalTime>4</TotalTime>
  <Pages>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2023-01-26T16:19:00Z</dcterms:created>
  <dcterms:modified xsi:type="dcterms:W3CDTF">2023-01-28T03:41:00Z</dcterms:modified>
</cp:coreProperties>
</file>