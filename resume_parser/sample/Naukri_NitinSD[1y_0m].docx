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03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"/>
        <w:gridCol w:w="134"/>
        <w:gridCol w:w="90"/>
        <w:gridCol w:w="2340"/>
        <w:gridCol w:w="270"/>
        <w:gridCol w:w="270"/>
        <w:gridCol w:w="540"/>
        <w:gridCol w:w="7650"/>
      </w:tblGrid>
      <w:tr w:rsidR="000334C1" w:rsidRPr="00EC0F79" w14:paraId="077B673F" w14:textId="77777777" w:rsidTr="006E6D80">
        <w:trPr>
          <w:trHeight w:val="540"/>
        </w:trPr>
        <w:tc>
          <w:tcPr>
            <w:tcW w:w="540" w:type="dxa"/>
            <w:gridSpan w:val="3"/>
          </w:tcPr>
          <w:p w14:paraId="41033CC1" w14:textId="48F3CA09" w:rsidR="000334C1" w:rsidRDefault="006E6D8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9136" behindDoc="1" locked="0" layoutInCell="1" allowOverlap="1" wp14:anchorId="5213A0DE" wp14:editId="188AF5BF">
                      <wp:simplePos x="0" y="0"/>
                      <wp:positionH relativeFrom="page">
                        <wp:posOffset>-289560</wp:posOffset>
                      </wp:positionH>
                      <wp:positionV relativeFrom="margin">
                        <wp:posOffset>-1211580</wp:posOffset>
                      </wp:positionV>
                      <wp:extent cx="2684780" cy="13221970"/>
                      <wp:effectExtent l="0" t="0" r="1270" b="0"/>
                      <wp:wrapNone/>
                      <wp:docPr id="94" name="Group 9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84780" cy="13221970"/>
                                <a:chOff x="-15233" y="0"/>
                                <a:chExt cx="2683503" cy="13218160"/>
                              </a:xfrm>
                              <a:solidFill>
                                <a:srgbClr val="002060"/>
                              </a:solidFill>
                            </wpg:grpSpPr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0" y="62198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grpFill/>
                              </wpg:grpSpPr>
                              <wpg:grpSp>
                                <wpg:cNvPr id="6" name="Group 6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7" name="Rectangle 7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Triangle 8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Right Triangle 10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ight Triangle 11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0" y="93059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grpFill/>
                              </wpg:grpSpPr>
                              <wpg:grpSp>
                                <wpg:cNvPr id="20" name="Group 20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21" name="Rectangle 2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50C3CB3" w14:textId="38B9A1C9" w:rsidR="006E6D80" w:rsidRPr="006B550C" w:rsidRDefault="006E6D80" w:rsidP="006B550C">
                                        <w:r w:rsidRPr="006B550C">
                                          <w:t>hhkk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Triangle 22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3" name="Right Triangle 23"/>
                                <wps:cNvSpPr/>
                                <wps:spPr>
                                  <a:xfrm>
                                    <a:off x="0" y="0"/>
                                    <a:ext cx="1394081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Right Triangle 24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8" name="Group 78"/>
                              <wpg:cNvGrpSpPr/>
                              <wpg:grpSpPr>
                                <a:xfrm>
                                  <a:off x="0" y="3114675"/>
                                  <a:ext cx="2665095" cy="3912235"/>
                                  <a:chOff x="0" y="0"/>
                                  <a:chExt cx="2665730" cy="3912326"/>
                                </a:xfrm>
                                <a:grpFill/>
                              </wpg:grpSpPr>
                              <wpg:grpSp>
                                <wpg:cNvPr id="79" name="Group 79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81" name="Rectangle 8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2" name="Triangle 3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3" name="Right Triangle 83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" name="Right Triangle 87"/>
                                <wps:cNvSpPr/>
                                <wps:spPr>
                                  <a:xfrm flipH="1">
                                    <a:off x="1330728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8" name="Group 88"/>
                              <wpg:cNvGrpSpPr/>
                              <wpg:grpSpPr>
                                <a:xfrm>
                                  <a:off x="-15233" y="0"/>
                                  <a:ext cx="2683503" cy="3912235"/>
                                  <a:chOff x="-15236" y="0"/>
                                  <a:chExt cx="2684050" cy="3912326"/>
                                </a:xfrm>
                                <a:grpFill/>
                              </wpg:grpSpPr>
                              <wpg:grpSp>
                                <wpg:cNvPr id="89" name="Group 89"/>
                                <wpg:cNvGrpSpPr/>
                                <wpg:grpSpPr>
                                  <a:xfrm>
                                    <a:off x="-15236" y="898126"/>
                                    <a:ext cx="2680966" cy="3014200"/>
                                    <a:chOff x="-15236" y="-214245"/>
                                    <a:chExt cx="2680966" cy="3014216"/>
                                  </a:xfrm>
                                  <a:grpFill/>
                                </wpg:grpSpPr>
                                <wps:wsp>
                                  <wps:cNvPr id="90" name="Rectangle 90"/>
                                  <wps:cNvSpPr/>
                                  <wps:spPr>
                                    <a:xfrm>
                                      <a:off x="-15236" y="-214245"/>
                                      <a:ext cx="2665730" cy="2023598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" name="Triangle 7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2" name="Right Triangle 92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" name="Right Triangle 93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13A0DE" id="Group 94" o:spid="_x0000_s1026" alt="&quot;&quot;" style="position:absolute;margin-left:-22.8pt;margin-top:-95.4pt;width:211.4pt;height:1041.1pt;z-index:-251577344;mso-position-horizontal-relative:page;mso-position-vertical-relative:margin;mso-width-relative:margin;mso-height-relative:margin" coordorigin="-152" coordsize="26835,13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">
                      <v:group id="Group 12" o:spid="_x0000_s1027" style="position:absolute;top:62198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group id="Group 6" o:spid="_x0000_s1028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<v:rect id="Rectangle 7" o:spid="_x0000_s102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angle 8" o:spid="_x0000_s103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" filled="f" stroked="f" strokeweight="1pt"/>
                        </v:group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Right Triangle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" filled="f" stroked="f" strokeweight="1pt"/>
                        <v:shape id="Right Triangle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" filled="f" stroked="f" strokeweight="1pt"/>
                      </v:group>
                      <v:group id="Group 19" o:spid="_x0000_s1033" style="position:absolute;top:93059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group id="Group 20" o:spid="_x0000_s1034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<v:rect id="Rectangle 21" o:spid="_x0000_s1035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>
                            <v:textbox>
                              <w:txbxContent>
                                <w:p w14:paraId="050C3CB3" w14:textId="38B9A1C9" w:rsidR="006E6D80" w:rsidRPr="006B550C" w:rsidRDefault="006E6D80" w:rsidP="006B550C">
                                  <w:r w:rsidRPr="006B550C">
                                    <w:t>hhkk</w:t>
                                  </w:r>
                                </w:p>
                              </w:txbxContent>
                            </v:textbox>
                          </v:rect>
      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" filled="f" stroked="f" strokeweight="1pt"/>
                        </v:group>
                        <v:shape id="Right Triangle 23" o:spid="_x0000_s1037" type="#_x0000_t6" style="position:absolute;width:13940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" filled="f" stroked="f" strokeweight="1pt"/>
                        <v:shape id="Right Triangle 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" filled="f" stroked="f" strokeweight="1pt"/>
                      </v:group>
                      <v:group id="Group 78" o:spid="_x0000_s1039" style="position:absolute;top:31146;width:26650;height:39123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<v:group id="Group 79" o:spid="_x0000_s1040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  <v:rect id="Rectangle 81" o:spid="_x0000_s1041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" filled="f" stroked="f" strokeweight="1pt"/>
                          <v:shape id="Triangle 34" o:spid="_x0000_s1042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" filled="f" stroked="f" strokeweight="1pt"/>
                        </v:group>
                        <v:shape id="Right Triangle 83" o:spid="_x0000_s1043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" filled="f" stroked="f" strokeweight="1pt"/>
                        <v:shape id="Right Triangle 87" o:spid="_x0000_s1044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" filled="f" stroked="f" strokeweight="1pt"/>
                      </v:group>
                      <v:group id="Group 88" o:spid="_x0000_s1045" style="position:absolute;left:-152;width:26834;height:39122" coordorigin="-152" coordsize="26840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<v:group id="Group 89" o:spid="_x0000_s1046" style="position:absolute;left:-152;top:8981;width:26809;height:30142" coordorigin="-152,-2142" coordsize="26809,30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<v:rect id="Rectangle 90" o:spid="_x0000_s1047" style="position:absolute;left:-152;top:-2142;width:26656;height:20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" filled="f" stroked="f" strokeweight="1pt"/>
                          <v:shape id="Triangle 74" o:spid="_x0000_s1048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" filled="f" stroked="f" strokeweight="1pt"/>
                        </v:group>
                        <v:shape id="Right Triangle 92" o:spid="_x0000_s1049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8VT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zCdw+5J+gFz9AQAA//8DAFBLAQItABQABgAIAAAAIQDb4fbL7gAAAIUBAAATAAAAAAAAAAAA&#10;AAAAAAAAAABbQ29udGVudF9UeXBlc10ueG1sUEsBAi0AFAAGAAgAAAAhAFr0LFu/AAAAFQEAAAsA&#10;AAAAAAAAAAAAAAAAHwEAAF9yZWxzLy5yZWxzUEsBAi0AFAAGAAgAAAAhAIsHxVPEAAAA2wAAAA8A&#10;AAAAAAAAAAAAAAAABwIAAGRycy9kb3ducmV2LnhtbFBLBQYAAAAAAwADALcAAAD4AgAAAAA=&#10;" filled="f" stroked="f" strokeweight="1pt"/>
                        <v:shape id="Right Triangle 93" o:spid="_x0000_s1050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" filled="f" stroked="f" strokeweight="1pt"/>
                      </v:group>
                      <w10:wrap anchorx="page" anchory="margin"/>
                    </v:group>
                  </w:pict>
                </mc:Fallback>
              </mc:AlternateContent>
            </w:r>
          </w:p>
        </w:tc>
        <w:sdt>
          <w:sdtPr>
            <w:id w:val="-824886985"/>
            <w:placeholder>
              <w:docPart w:val="67EDC44BF35F4F4A81982814CA79106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40" w:type="dxa"/>
                <w:tcBorders>
                  <w:bottom w:val="single" w:sz="4" w:space="0" w:color="FFFFFF" w:themeColor="background1"/>
                </w:tcBorders>
              </w:tcPr>
              <w:p w14:paraId="343E83CB" w14:textId="71CDE313" w:rsidR="000334C1" w:rsidRDefault="000334C1" w:rsidP="000334C1">
                <w:pPr>
                  <w:pStyle w:val="Heading4"/>
                </w:pPr>
                <w:r>
                  <w:t>A B O U T  M E</w:t>
                </w:r>
              </w:p>
            </w:tc>
          </w:sdtContent>
        </w:sdt>
        <w:tc>
          <w:tcPr>
            <w:tcW w:w="540" w:type="dxa"/>
            <w:gridSpan w:val="2"/>
          </w:tcPr>
          <w:p w14:paraId="5D52C7C1" w14:textId="77777777" w:rsidR="000334C1" w:rsidRDefault="000334C1"/>
        </w:tc>
        <w:tc>
          <w:tcPr>
            <w:tcW w:w="540" w:type="dxa"/>
            <w:vMerge w:val="restart"/>
          </w:tcPr>
          <w:p w14:paraId="4BC61C1E" w14:textId="3D7EEA6A" w:rsidR="000334C1" w:rsidRDefault="000334C1" w:rsidP="004A28EA"/>
        </w:tc>
        <w:tc>
          <w:tcPr>
            <w:tcW w:w="7650" w:type="dxa"/>
            <w:vMerge w:val="restart"/>
          </w:tcPr>
          <w:p w14:paraId="0A317F0C" w14:textId="46B87989" w:rsidR="000334C1" w:rsidRPr="0033625D" w:rsidRDefault="0043541C" w:rsidP="002E7306">
            <w:pPr>
              <w:pStyle w:val="Title"/>
              <w:rPr>
                <w:b/>
                <w:bCs/>
                <w:sz w:val="40"/>
                <w:szCs w:val="40"/>
                <w:lang w:val="it-IT"/>
              </w:rPr>
            </w:pPr>
            <w:r w:rsidRPr="0033625D">
              <w:rPr>
                <w:b/>
                <w:bCs/>
                <w:sz w:val="40"/>
                <w:szCs w:val="40"/>
              </w:rPr>
              <w:t>NITIN S D</w:t>
            </w:r>
          </w:p>
          <w:p w14:paraId="27E3A22A" w14:textId="29645814" w:rsidR="000334C1" w:rsidRPr="000334C1" w:rsidRDefault="0043541C" w:rsidP="002E7306">
            <w:pPr>
              <w:pStyle w:val="Subtitle"/>
              <w:rPr>
                <w:lang w:val="it-IT"/>
              </w:rPr>
            </w:pPr>
            <w:r w:rsidRPr="006B550C">
              <w:rPr>
                <w:color w:val="002060"/>
              </w:rPr>
              <w:t>Inside Sales Representative</w:t>
            </w:r>
            <w:r>
              <w:t xml:space="preserve">, </w:t>
            </w:r>
          </w:p>
          <w:sdt>
            <w:sdtPr>
              <w:id w:val="1696962928"/>
              <w:placeholder>
                <w:docPart w:val="133C0B3C30B34BE9ABDED87E020DA349"/>
              </w:placeholder>
              <w:temporary/>
              <w:showingPlcHdr/>
              <w15:appearance w15:val="hidden"/>
            </w:sdtPr>
            <w:sdtContent>
              <w:p w14:paraId="0C67F807" w14:textId="0A1624E0" w:rsidR="00F710CD" w:rsidRDefault="00F710CD" w:rsidP="00F710CD">
                <w:pPr>
                  <w:pStyle w:val="Heading1"/>
                  <w:rPr>
                    <w:rFonts w:asciiTheme="minorHAnsi" w:eastAsiaTheme="minorHAnsi" w:hAnsiTheme="minorHAnsi" w:cstheme="minorBidi"/>
                    <w:caps w:val="0"/>
                    <w:color w:val="595959" w:themeColor="text1" w:themeTint="A6"/>
                    <w:sz w:val="24"/>
                    <w:szCs w:val="24"/>
                  </w:rPr>
                </w:pPr>
                <w:r w:rsidRPr="006B550C">
                  <w:rPr>
                    <w:b/>
                    <w:bCs/>
                    <w:color w:val="002060"/>
                    <w:u w:val="single"/>
                  </w:rPr>
                  <w:t>Experience</w:t>
                </w:r>
              </w:p>
            </w:sdtContent>
          </w:sdt>
          <w:p w14:paraId="667DDFC0" w14:textId="44AE274D" w:rsidR="00F710CD" w:rsidRDefault="006E6D80" w:rsidP="00F710CD">
            <w:pPr>
              <w:pStyle w:val="Heading2"/>
              <w:rPr>
                <w:b/>
                <w:bCs/>
                <w:sz w:val="22"/>
                <w:szCs w:val="22"/>
              </w:rPr>
            </w:pPr>
            <w:r w:rsidRPr="006E6D80">
              <w:rPr>
                <w:b/>
                <w:bCs/>
                <w:sz w:val="22"/>
                <w:szCs w:val="22"/>
              </w:rPr>
              <w:t>Dell International Services India Private Limited</w:t>
            </w:r>
          </w:p>
          <w:p w14:paraId="68269122" w14:textId="2A9AAF3A" w:rsidR="006E6D80" w:rsidRDefault="006E6D80" w:rsidP="006E6D80"/>
          <w:p w14:paraId="0B4110CD" w14:textId="6D965327" w:rsidR="006E6D80" w:rsidRPr="006E6D80" w:rsidRDefault="006E6D80" w:rsidP="006E6D80">
            <w:pPr>
              <w:rPr>
                <w:sz w:val="22"/>
                <w:szCs w:val="22"/>
              </w:rPr>
            </w:pPr>
            <w:r w:rsidRPr="006E6D80">
              <w:rPr>
                <w:sz w:val="22"/>
                <w:szCs w:val="22"/>
              </w:rPr>
              <w:t>●</w:t>
            </w:r>
            <w:r w:rsidRPr="006E6D80">
              <w:rPr>
                <w:sz w:val="22"/>
                <w:szCs w:val="22"/>
              </w:rPr>
              <w:t>E</w:t>
            </w:r>
            <w:r w:rsidRPr="006E6D80">
              <w:rPr>
                <w:sz w:val="22"/>
                <w:szCs w:val="22"/>
              </w:rPr>
              <w:t xml:space="preserve">ngage with customers and partners to position Dell's end to end IT portfolio in India Commercial space </w:t>
            </w:r>
          </w:p>
          <w:p w14:paraId="28E3C29F" w14:textId="0507CADD" w:rsidR="006E6D80" w:rsidRPr="006E6D80" w:rsidRDefault="00F710CD" w:rsidP="00F710CD">
            <w:pPr>
              <w:pStyle w:val="Heading2"/>
              <w:rPr>
                <w:sz w:val="22"/>
                <w:szCs w:val="22"/>
              </w:rPr>
            </w:pPr>
            <w:r w:rsidRPr="006E6D80">
              <w:rPr>
                <w:sz w:val="22"/>
                <w:szCs w:val="22"/>
              </w:rPr>
              <w:t>● Maintaining accurate and up-to-date pipeline by ensuring that each opportunity is included.</w:t>
            </w:r>
            <w:r w:rsidRPr="006E6D80">
              <w:rPr>
                <w:sz w:val="22"/>
                <w:szCs w:val="22"/>
              </w:rPr>
              <w:t xml:space="preserve"> </w:t>
            </w:r>
            <w:r w:rsidRPr="006E6D80">
              <w:rPr>
                <w:sz w:val="22"/>
                <w:szCs w:val="22"/>
              </w:rPr>
              <w:t xml:space="preserve">Develop pipeline by checking customer's buying </w:t>
            </w:r>
            <w:r w:rsidR="006E6D80" w:rsidRPr="006E6D80">
              <w:rPr>
                <w:sz w:val="22"/>
                <w:szCs w:val="22"/>
              </w:rPr>
              <w:t>HISTORY AND</w:t>
            </w:r>
            <w:r w:rsidRPr="006E6D80">
              <w:rPr>
                <w:sz w:val="22"/>
                <w:szCs w:val="22"/>
              </w:rPr>
              <w:t xml:space="preserve"> making customer calls to pitch renewals. </w:t>
            </w:r>
          </w:p>
          <w:p w14:paraId="293753EC" w14:textId="77777777" w:rsidR="006E6D80" w:rsidRPr="006E6D80" w:rsidRDefault="00F710CD" w:rsidP="00F710CD">
            <w:pPr>
              <w:pStyle w:val="Heading2"/>
              <w:rPr>
                <w:sz w:val="22"/>
                <w:szCs w:val="22"/>
              </w:rPr>
            </w:pPr>
            <w:r w:rsidRPr="006E6D80">
              <w:rPr>
                <w:sz w:val="22"/>
                <w:szCs w:val="22"/>
              </w:rPr>
              <w:t>● Leveraging channel Partner and distributors to close the sales deals.</w:t>
            </w:r>
          </w:p>
          <w:p w14:paraId="40BF762B" w14:textId="77777777" w:rsidR="006E6D80" w:rsidRPr="006E6D80" w:rsidRDefault="00F710CD" w:rsidP="00F710CD">
            <w:pPr>
              <w:pStyle w:val="Heading2"/>
              <w:rPr>
                <w:sz w:val="22"/>
                <w:szCs w:val="22"/>
              </w:rPr>
            </w:pPr>
            <w:r w:rsidRPr="006E6D80">
              <w:rPr>
                <w:sz w:val="22"/>
                <w:szCs w:val="22"/>
              </w:rPr>
              <w:t xml:space="preserve"> ● Strive towards exceeding quarterly sales target. Managing and closing end to end sales life cycle of targeted accounts and coordinating team-selling efforts.</w:t>
            </w:r>
          </w:p>
          <w:p w14:paraId="07447619" w14:textId="77777777" w:rsidR="006E6D80" w:rsidRPr="006E6D80" w:rsidRDefault="00F710CD" w:rsidP="00F710CD">
            <w:pPr>
              <w:pStyle w:val="Heading2"/>
              <w:rPr>
                <w:sz w:val="22"/>
                <w:szCs w:val="22"/>
              </w:rPr>
            </w:pPr>
            <w:r w:rsidRPr="006E6D80">
              <w:rPr>
                <w:sz w:val="22"/>
                <w:szCs w:val="22"/>
              </w:rPr>
              <w:t xml:space="preserve"> ● Handing overqualified leads to the sales teams with the objective of closing the sale. Experience in training new hires to develop necessary process, closures and escalations. </w:t>
            </w:r>
          </w:p>
          <w:p w14:paraId="0DC89027" w14:textId="0C251FDF" w:rsidR="00F710CD" w:rsidRPr="006E6D80" w:rsidRDefault="00F710CD" w:rsidP="00F710CD">
            <w:pPr>
              <w:pStyle w:val="Heading2"/>
              <w:rPr>
                <w:b/>
                <w:bCs/>
                <w:sz w:val="22"/>
                <w:szCs w:val="22"/>
              </w:rPr>
            </w:pPr>
            <w:r w:rsidRPr="006E6D80">
              <w:rPr>
                <w:sz w:val="22"/>
                <w:szCs w:val="22"/>
              </w:rPr>
              <w:t xml:space="preserve">● Effectively utilize Dell tools and work closely with the necessary resources to meet sales objectives. Tools/Applications used – </w:t>
            </w:r>
            <w:r w:rsidRPr="006E6D80">
              <w:rPr>
                <w:b/>
                <w:bCs/>
                <w:sz w:val="22"/>
                <w:szCs w:val="22"/>
              </w:rPr>
              <w:t>Delta, Gii, Fusion, GAMA, FSR, GTT chat, OEP, BOBJ, and SFDC</w:t>
            </w:r>
          </w:p>
          <w:sdt>
            <w:sdtPr>
              <w:rPr>
                <w:sz w:val="24"/>
                <w:szCs w:val="24"/>
              </w:rPr>
              <w:id w:val="-517156477"/>
              <w:placeholder>
                <w:docPart w:val="0CED4B58A56748BC9532609DE83C15C8"/>
              </w:placeholder>
              <w:temporary/>
              <w:showingPlcHdr/>
              <w15:appearance w15:val="hidden"/>
            </w:sdtPr>
            <w:sdtContent>
              <w:p w14:paraId="7A7D94D7" w14:textId="1B68CDF0" w:rsidR="006E6D80" w:rsidRPr="006B550C" w:rsidRDefault="006E6D80" w:rsidP="006E6D80">
                <w:pPr>
                  <w:pStyle w:val="Heading1"/>
                  <w:rPr>
                    <w:rFonts w:asciiTheme="minorHAnsi" w:eastAsiaTheme="minorHAnsi" w:hAnsiTheme="minorHAnsi" w:cstheme="minorBidi"/>
                    <w:caps w:val="0"/>
                    <w:color w:val="595959" w:themeColor="text1" w:themeTint="A6"/>
                    <w:sz w:val="24"/>
                    <w:szCs w:val="24"/>
                  </w:rPr>
                </w:pPr>
                <w:r w:rsidRPr="006B550C">
                  <w:rPr>
                    <w:b/>
                    <w:bCs/>
                    <w:color w:val="002060"/>
                    <w:sz w:val="24"/>
                    <w:szCs w:val="24"/>
                    <w:u w:val="single"/>
                  </w:rPr>
                  <w:t>Skills</w:t>
                </w:r>
              </w:p>
            </w:sdtContent>
          </w:sdt>
          <w:p w14:paraId="303594AF" w14:textId="1D5E8A47" w:rsidR="006E6D80" w:rsidRPr="006B550C" w:rsidRDefault="006E6D80" w:rsidP="006E6D80">
            <w:pPr>
              <w:pStyle w:val="ListParagraph"/>
              <w:numPr>
                <w:ilvl w:val="0"/>
                <w:numId w:val="8"/>
              </w:numPr>
            </w:pPr>
            <w:r w:rsidRPr="006B550C">
              <w:t>B2B Sales Strategy</w:t>
            </w:r>
          </w:p>
          <w:p w14:paraId="4EEB81BC" w14:textId="59289023" w:rsidR="006E6D80" w:rsidRPr="006B550C" w:rsidRDefault="006E6D80" w:rsidP="006E6D80">
            <w:pPr>
              <w:pStyle w:val="ListParagraph"/>
              <w:numPr>
                <w:ilvl w:val="0"/>
                <w:numId w:val="8"/>
              </w:numPr>
            </w:pPr>
            <w:r w:rsidRPr="006B550C">
              <w:t>Time Management</w:t>
            </w:r>
          </w:p>
          <w:p w14:paraId="042E7931" w14:textId="1D2C2CC5" w:rsidR="006E6D80" w:rsidRPr="006B550C" w:rsidRDefault="006E6D80" w:rsidP="006E6D80">
            <w:pPr>
              <w:pStyle w:val="ListParagraph"/>
              <w:numPr>
                <w:ilvl w:val="0"/>
                <w:numId w:val="8"/>
              </w:numPr>
            </w:pPr>
            <w:r w:rsidRPr="006B550C">
              <w:t xml:space="preserve">Problem Solving </w:t>
            </w:r>
          </w:p>
          <w:p w14:paraId="42BE42AE" w14:textId="2D65AA69" w:rsidR="006E6D80" w:rsidRPr="006B550C" w:rsidRDefault="006E6D80" w:rsidP="006E6D80">
            <w:pPr>
              <w:pStyle w:val="ListParagraph"/>
              <w:numPr>
                <w:ilvl w:val="0"/>
                <w:numId w:val="8"/>
              </w:numPr>
            </w:pPr>
            <w:r w:rsidRPr="006B550C">
              <w:t xml:space="preserve">Effective Communication </w:t>
            </w:r>
          </w:p>
          <w:p w14:paraId="30474E05" w14:textId="1C0DD2C6" w:rsidR="006E6D80" w:rsidRPr="006B550C" w:rsidRDefault="006E6D80" w:rsidP="006E6D80">
            <w:pPr>
              <w:pStyle w:val="ListParagraph"/>
              <w:numPr>
                <w:ilvl w:val="0"/>
                <w:numId w:val="8"/>
              </w:numPr>
            </w:pPr>
            <w:r w:rsidRPr="006B550C">
              <w:t xml:space="preserve">Team Building </w:t>
            </w:r>
          </w:p>
          <w:p w14:paraId="595BC0DB" w14:textId="3FCF3BA1" w:rsidR="006E6D80" w:rsidRPr="006B550C" w:rsidRDefault="006E6D80" w:rsidP="006E6D80">
            <w:pPr>
              <w:pStyle w:val="ListParagraph"/>
              <w:numPr>
                <w:ilvl w:val="0"/>
                <w:numId w:val="8"/>
              </w:numPr>
            </w:pPr>
            <w:r w:rsidRPr="006B550C">
              <w:t xml:space="preserve">Negotiation Skills </w:t>
            </w:r>
          </w:p>
          <w:p w14:paraId="69E07F99" w14:textId="18E60EF0" w:rsidR="006E6D80" w:rsidRPr="006B550C" w:rsidRDefault="006E6D80" w:rsidP="006E6D80">
            <w:pPr>
              <w:pStyle w:val="Heading1"/>
              <w:rPr>
                <w:b/>
                <w:bCs/>
                <w:color w:val="002060"/>
                <w:sz w:val="24"/>
                <w:szCs w:val="24"/>
                <w:u w:val="single"/>
              </w:rPr>
            </w:pPr>
            <w:r w:rsidRPr="006B550C">
              <w:rPr>
                <w:b/>
                <w:bCs/>
                <w:color w:val="002060"/>
                <w:sz w:val="24"/>
                <w:szCs w:val="24"/>
                <w:u w:val="single"/>
              </w:rPr>
              <w:t xml:space="preserve">Achivements </w:t>
            </w:r>
          </w:p>
          <w:p w14:paraId="4CD7C529" w14:textId="3B9FDCE8" w:rsidR="006E6D80" w:rsidRPr="006B550C" w:rsidRDefault="006E6D80" w:rsidP="006E6D80">
            <w:pPr>
              <w:pStyle w:val="ListParagraph"/>
              <w:numPr>
                <w:ilvl w:val="0"/>
                <w:numId w:val="9"/>
              </w:numPr>
            </w:pPr>
            <w:r w:rsidRPr="006B550C">
              <w:t>Passed [IC38]-Certificate exam of insurance agents in life insurance</w:t>
            </w:r>
            <w:r w:rsidRPr="006B550C">
              <w:t>.</w:t>
            </w:r>
          </w:p>
          <w:p w14:paraId="7EEA7211" w14:textId="76331FE9" w:rsidR="006E6D80" w:rsidRPr="006B550C" w:rsidRDefault="006E6D80" w:rsidP="006E6D80">
            <w:pPr>
              <w:pStyle w:val="ListParagraph"/>
              <w:numPr>
                <w:ilvl w:val="0"/>
                <w:numId w:val="9"/>
              </w:numPr>
            </w:pPr>
            <w:r w:rsidRPr="006B550C">
              <w:t>Personal branding [</w:t>
            </w:r>
            <w:r w:rsidRPr="006B550C">
              <w:rPr>
                <w:b/>
                <w:bCs/>
              </w:rPr>
              <w:t>COURSERA</w:t>
            </w:r>
            <w:r w:rsidRPr="006B550C">
              <w:t>]</w:t>
            </w:r>
          </w:p>
          <w:p w14:paraId="34746FA2" w14:textId="16FE3902" w:rsidR="006E6D80" w:rsidRPr="006B550C" w:rsidRDefault="006E6D80" w:rsidP="006E6D80">
            <w:pPr>
              <w:pStyle w:val="ListParagraph"/>
              <w:numPr>
                <w:ilvl w:val="0"/>
                <w:numId w:val="9"/>
              </w:numPr>
            </w:pPr>
            <w:r w:rsidRPr="006B550C">
              <w:t>Won Beatboxing Competition.</w:t>
            </w:r>
          </w:p>
          <w:p w14:paraId="72DE0243" w14:textId="77777777" w:rsidR="006B550C" w:rsidRDefault="006B550C" w:rsidP="006E6D80">
            <w:pPr>
              <w:rPr>
                <w:color w:val="002060"/>
                <w:sz w:val="32"/>
                <w:szCs w:val="32"/>
              </w:rPr>
            </w:pPr>
          </w:p>
          <w:p w14:paraId="31DDC876" w14:textId="635C9C1D" w:rsidR="006E6D80" w:rsidRPr="006B550C" w:rsidRDefault="006E6D80" w:rsidP="006E6D80">
            <w:pPr>
              <w:rPr>
                <w:b/>
                <w:bCs/>
                <w:color w:val="002060"/>
                <w:sz w:val="28"/>
                <w:szCs w:val="28"/>
                <w:u w:val="single"/>
              </w:rPr>
            </w:pPr>
            <w:r w:rsidRPr="006B550C">
              <w:rPr>
                <w:b/>
                <w:bCs/>
                <w:color w:val="002060"/>
                <w:sz w:val="28"/>
                <w:szCs w:val="28"/>
                <w:u w:val="single"/>
              </w:rPr>
              <w:t xml:space="preserve">LANGUAGES </w:t>
            </w:r>
          </w:p>
          <w:p w14:paraId="0CAF3126" w14:textId="7A3A98BE" w:rsidR="006E6D80" w:rsidRDefault="006E6D80" w:rsidP="006E6D80">
            <w:r>
              <w:lastRenderedPageBreak/>
              <w:t>English, Hindi, Kannada</w:t>
            </w:r>
            <w:r w:rsidR="006B550C">
              <w:t>, Tamil</w:t>
            </w:r>
          </w:p>
          <w:p w14:paraId="5B355450" w14:textId="77777777" w:rsidR="006E6D80" w:rsidRPr="006E6D80" w:rsidRDefault="006E6D80" w:rsidP="006E6D80">
            <w:pPr>
              <w:pStyle w:val="Heading1"/>
            </w:pPr>
          </w:p>
          <w:p w14:paraId="7E94244C" w14:textId="77777777" w:rsidR="006E6D80" w:rsidRDefault="006E6D80" w:rsidP="006E6D80"/>
          <w:p w14:paraId="2FF448FF" w14:textId="77777777" w:rsidR="006E6D80" w:rsidRDefault="006E6D80" w:rsidP="006E6D80"/>
          <w:p w14:paraId="46852E93" w14:textId="77777777" w:rsidR="006E6D80" w:rsidRDefault="006E6D80" w:rsidP="006E6D80"/>
          <w:p w14:paraId="1589C7F5" w14:textId="72C0FBB9" w:rsidR="000334C1" w:rsidRDefault="000334C1" w:rsidP="00F710CD">
            <w:pPr>
              <w:pStyle w:val="Heading1"/>
            </w:pPr>
          </w:p>
          <w:p w14:paraId="6CA14391" w14:textId="3BFEE851" w:rsidR="000334C1" w:rsidRPr="00EC0F79" w:rsidRDefault="000334C1" w:rsidP="00D95726">
            <w:pPr>
              <w:rPr>
                <w:lang w:val="it-IT"/>
              </w:rPr>
            </w:pPr>
          </w:p>
          <w:p w14:paraId="01AA018C" w14:textId="08E2B1F2" w:rsidR="000334C1" w:rsidRDefault="000334C1" w:rsidP="00D95726">
            <w:pPr>
              <w:pStyle w:val="Heading1"/>
            </w:pPr>
          </w:p>
          <w:p w14:paraId="720A12AD" w14:textId="1D16A8B4" w:rsidR="000334C1" w:rsidRPr="00EC0F79" w:rsidRDefault="000334C1" w:rsidP="00EC0F79">
            <w:pPr>
              <w:rPr>
                <w:lang w:val="it-IT"/>
              </w:rPr>
            </w:pPr>
          </w:p>
        </w:tc>
      </w:tr>
      <w:tr w:rsidR="000334C1" w:rsidRPr="008A171A" w14:paraId="0E7D77AF" w14:textId="77777777" w:rsidTr="006E6D80">
        <w:trPr>
          <w:trHeight w:val="4176"/>
        </w:trPr>
        <w:tc>
          <w:tcPr>
            <w:tcW w:w="3420" w:type="dxa"/>
            <w:gridSpan w:val="6"/>
          </w:tcPr>
          <w:p w14:paraId="24348639" w14:textId="1AE84C90" w:rsidR="000334C1" w:rsidRPr="0043541C" w:rsidRDefault="0043541C" w:rsidP="008A171A">
            <w:pPr>
              <w:pStyle w:val="AboutMe"/>
              <w:rPr>
                <w:sz w:val="18"/>
                <w:szCs w:val="18"/>
                <w:lang w:val="it-IT"/>
              </w:rPr>
            </w:pPr>
            <w:r w:rsidRPr="0043541C">
              <w:rPr>
                <w:sz w:val="18"/>
                <w:szCs w:val="18"/>
              </w:rPr>
              <w:t xml:space="preserve">Highly energetic Inside Sales Representative with over </w:t>
            </w:r>
            <w:r>
              <w:rPr>
                <w:sz w:val="18"/>
                <w:szCs w:val="18"/>
              </w:rPr>
              <w:t xml:space="preserve">8 Months </w:t>
            </w:r>
            <w:r w:rsidRPr="0043541C">
              <w:rPr>
                <w:sz w:val="18"/>
                <w:szCs w:val="18"/>
              </w:rPr>
              <w:t>of experience and consistently exceeds revenue goals. Exceptional interpersonal communication and leadership skills. Knowledgeable in methods used to close winning deals. Delivers attentive service with focus on client acquisition and retention.</w:t>
            </w:r>
          </w:p>
        </w:tc>
        <w:tc>
          <w:tcPr>
            <w:tcW w:w="540" w:type="dxa"/>
            <w:vMerge/>
          </w:tcPr>
          <w:p w14:paraId="0E0E043D" w14:textId="77777777"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  <w:tc>
          <w:tcPr>
            <w:tcW w:w="7650" w:type="dxa"/>
            <w:vMerge/>
          </w:tcPr>
          <w:p w14:paraId="4AC54F3B" w14:textId="77777777"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</w:tr>
      <w:tr w:rsidR="000334C1" w:rsidRPr="004A28EA" w14:paraId="5DE71B16" w14:textId="77777777" w:rsidTr="006E6D80">
        <w:trPr>
          <w:trHeight w:val="540"/>
        </w:trPr>
        <w:tc>
          <w:tcPr>
            <w:tcW w:w="316" w:type="dxa"/>
          </w:tcPr>
          <w:p w14:paraId="7E65219A" w14:textId="77777777" w:rsidR="000334C1" w:rsidRPr="008A171A" w:rsidRDefault="000334C1" w:rsidP="004A28EA">
            <w:pPr>
              <w:pStyle w:val="Heading4"/>
              <w:rPr>
                <w:lang w:val="it-IT"/>
              </w:rPr>
            </w:pPr>
          </w:p>
        </w:tc>
        <w:sdt>
          <w:sdtPr>
            <w:id w:val="1050265814"/>
            <w:placeholder>
              <w:docPart w:val="5EC3A4D07AEB456DA35FBFB69BB753B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34" w:type="dxa"/>
                <w:gridSpan w:val="4"/>
                <w:tcBorders>
                  <w:bottom w:val="single" w:sz="4" w:space="0" w:color="FFFFFF" w:themeColor="background1"/>
                </w:tcBorders>
              </w:tcPr>
              <w:p w14:paraId="08C71785" w14:textId="7D2E075B" w:rsidR="000334C1" w:rsidRDefault="000334C1" w:rsidP="004A28EA">
                <w:pPr>
                  <w:pStyle w:val="Heading4"/>
                </w:pPr>
                <w:r>
                  <w:t>C O N T A C T</w:t>
                </w:r>
              </w:p>
            </w:tc>
          </w:sdtContent>
        </w:sdt>
        <w:tc>
          <w:tcPr>
            <w:tcW w:w="270" w:type="dxa"/>
          </w:tcPr>
          <w:p w14:paraId="58DE057C" w14:textId="77777777" w:rsidR="000334C1" w:rsidRDefault="000334C1" w:rsidP="004A28EA">
            <w:pPr>
              <w:pStyle w:val="Heading4"/>
            </w:pPr>
          </w:p>
        </w:tc>
        <w:tc>
          <w:tcPr>
            <w:tcW w:w="540" w:type="dxa"/>
          </w:tcPr>
          <w:p w14:paraId="58853A6A" w14:textId="77777777" w:rsidR="000334C1" w:rsidRDefault="000334C1" w:rsidP="005E435A">
            <w:pPr>
              <w:pStyle w:val="Heading4"/>
            </w:pPr>
          </w:p>
        </w:tc>
        <w:tc>
          <w:tcPr>
            <w:tcW w:w="7650" w:type="dxa"/>
            <w:vMerge/>
          </w:tcPr>
          <w:p w14:paraId="0A1EE295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209D28A5" w14:textId="77777777" w:rsidTr="006E6D80">
        <w:trPr>
          <w:trHeight w:val="620"/>
        </w:trPr>
        <w:tc>
          <w:tcPr>
            <w:tcW w:w="450" w:type="dxa"/>
            <w:gridSpan w:val="2"/>
            <w:vAlign w:val="center"/>
          </w:tcPr>
          <w:p w14:paraId="0606F43C" w14:textId="77777777" w:rsidR="000334C1" w:rsidRPr="00B8453F" w:rsidRDefault="006B550C" w:rsidP="00BE5968">
            <w:r>
              <w:pict w14:anchorId="75FD9F3F">
                <v:shape id="_x0000_i1308" type="#_x0000_t75" alt="@" style="width:14.4pt;height:14.4pt;visibility:visible">
                  <v:imagedata r:id="rId11" o:title=""/>
                </v:shape>
              </w:pict>
            </w:r>
          </w:p>
        </w:tc>
        <w:tc>
          <w:tcPr>
            <w:tcW w:w="2970" w:type="dxa"/>
            <w:gridSpan w:val="4"/>
            <w:vAlign w:val="center"/>
          </w:tcPr>
          <w:p w14:paraId="53D46216" w14:textId="2E98E0D7" w:rsidR="000334C1" w:rsidRPr="00B8453F" w:rsidRDefault="0043541C" w:rsidP="00BE5968">
            <w:pPr>
              <w:pStyle w:val="Contact1"/>
            </w:pPr>
            <w:r>
              <w:t>Nitinsavio007@gmail.com</w:t>
            </w:r>
          </w:p>
        </w:tc>
        <w:tc>
          <w:tcPr>
            <w:tcW w:w="540" w:type="dxa"/>
            <w:vMerge w:val="restart"/>
          </w:tcPr>
          <w:p w14:paraId="15C3B9FD" w14:textId="77777777" w:rsidR="000334C1" w:rsidRDefault="000334C1" w:rsidP="004A28EA">
            <w:r>
              <w:t xml:space="preserve"> </w:t>
            </w:r>
          </w:p>
        </w:tc>
        <w:tc>
          <w:tcPr>
            <w:tcW w:w="7650" w:type="dxa"/>
            <w:vMerge/>
          </w:tcPr>
          <w:p w14:paraId="10C2EA24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33EAF4E1" w14:textId="77777777" w:rsidTr="006E6D80">
        <w:trPr>
          <w:trHeight w:val="540"/>
        </w:trPr>
        <w:tc>
          <w:tcPr>
            <w:tcW w:w="450" w:type="dxa"/>
            <w:gridSpan w:val="2"/>
            <w:vAlign w:val="center"/>
          </w:tcPr>
          <w:p w14:paraId="482CF2F2" w14:textId="11D02F8E" w:rsidR="000334C1" w:rsidRPr="00B8453F" w:rsidRDefault="000334C1" w:rsidP="00BE5968">
            <w:r w:rsidRPr="00B8453F">
              <w:rPr>
                <w:noProof/>
              </w:rPr>
              <mc:AlternateContent>
                <mc:Choice Requires="wpg">
                  <w:drawing>
                    <wp:inline distT="0" distB="0" distL="0" distR="0" wp14:anchorId="1DD3275B" wp14:editId="48997E16">
                      <wp:extent cx="114186" cy="211455"/>
                      <wp:effectExtent l="38100" t="38100" r="38735" b="36195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0D2C61" id="Graphic 38" o:spid="_x0000_s1026" alt="&quot;&quot;" style="width:9pt;height:16.65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"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0" w:type="dxa"/>
            <w:gridSpan w:val="4"/>
            <w:vAlign w:val="center"/>
          </w:tcPr>
          <w:p w14:paraId="7F70FFCF" w14:textId="65FEA811" w:rsidR="000334C1" w:rsidRPr="00B8453F" w:rsidRDefault="0043541C" w:rsidP="00BE5968">
            <w:pPr>
              <w:pStyle w:val="Contact1"/>
            </w:pPr>
            <w:r>
              <w:t>6361277021</w:t>
            </w:r>
          </w:p>
        </w:tc>
        <w:tc>
          <w:tcPr>
            <w:tcW w:w="540" w:type="dxa"/>
            <w:vMerge/>
          </w:tcPr>
          <w:p w14:paraId="2D12967F" w14:textId="77777777" w:rsidR="000334C1" w:rsidRDefault="000334C1" w:rsidP="004A28EA"/>
        </w:tc>
        <w:tc>
          <w:tcPr>
            <w:tcW w:w="7650" w:type="dxa"/>
            <w:vMerge/>
          </w:tcPr>
          <w:p w14:paraId="3D244800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05BAFAF6" w14:textId="77777777" w:rsidTr="006E6D80">
        <w:trPr>
          <w:trHeight w:val="1584"/>
        </w:trPr>
        <w:tc>
          <w:tcPr>
            <w:tcW w:w="3420" w:type="dxa"/>
            <w:gridSpan w:val="6"/>
            <w:vAlign w:val="center"/>
          </w:tcPr>
          <w:p w14:paraId="4AF20B85" w14:textId="033BF63E" w:rsidR="000334C1" w:rsidRDefault="0043541C" w:rsidP="00BE5968">
            <w:pPr>
              <w:pStyle w:val="Contact2"/>
            </w:pPr>
            <w:r>
              <w:t>Bangalore, India</w:t>
            </w:r>
          </w:p>
          <w:p w14:paraId="42B0D159" w14:textId="53C259F8" w:rsidR="000334C1" w:rsidRDefault="000334C1" w:rsidP="00BE5968">
            <w:pPr>
              <w:pStyle w:val="Contact2"/>
            </w:pPr>
            <w:r>
              <w:rPr>
                <w:noProof/>
              </w:rPr>
              <w:drawing>
                <wp:inline distT="0" distB="0" distL="0" distR="0" wp14:anchorId="469461F3" wp14:editId="457E7B92">
                  <wp:extent cx="343501" cy="343501"/>
                  <wp:effectExtent l="0" t="0" r="0" b="0"/>
                  <wp:docPr id="57" name="Graphic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  <w:vMerge/>
          </w:tcPr>
          <w:p w14:paraId="145C099E" w14:textId="77777777" w:rsidR="000334C1" w:rsidRDefault="000334C1" w:rsidP="004A28EA"/>
        </w:tc>
        <w:tc>
          <w:tcPr>
            <w:tcW w:w="7650" w:type="dxa"/>
            <w:vMerge/>
          </w:tcPr>
          <w:p w14:paraId="29E9B469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3C3F78F9" w14:textId="77777777" w:rsidTr="006E6D80">
        <w:trPr>
          <w:trHeight w:val="1341"/>
        </w:trPr>
        <w:tc>
          <w:tcPr>
            <w:tcW w:w="3420" w:type="dxa"/>
            <w:gridSpan w:val="6"/>
          </w:tcPr>
          <w:p w14:paraId="713A6889" w14:textId="77777777" w:rsidR="000334C1" w:rsidRDefault="000334C1">
            <w:pPr>
              <w:rPr>
                <w:noProof/>
              </w:rPr>
            </w:pPr>
          </w:p>
        </w:tc>
        <w:tc>
          <w:tcPr>
            <w:tcW w:w="540" w:type="dxa"/>
            <w:vMerge/>
          </w:tcPr>
          <w:p w14:paraId="68C9404F" w14:textId="77777777" w:rsidR="000334C1" w:rsidRDefault="000334C1" w:rsidP="004A28EA"/>
        </w:tc>
        <w:tc>
          <w:tcPr>
            <w:tcW w:w="7650" w:type="dxa"/>
            <w:vMerge/>
          </w:tcPr>
          <w:p w14:paraId="0BB51050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56F8E61F" w14:textId="77777777" w:rsidTr="006E6D80">
        <w:trPr>
          <w:trHeight w:val="585"/>
        </w:trPr>
        <w:tc>
          <w:tcPr>
            <w:tcW w:w="450" w:type="dxa"/>
            <w:gridSpan w:val="2"/>
          </w:tcPr>
          <w:p w14:paraId="6A10ACDD" w14:textId="24CB43D5" w:rsidR="0043541C" w:rsidRPr="0043541C" w:rsidRDefault="0043541C" w:rsidP="0043541C"/>
        </w:tc>
        <w:sdt>
          <w:sdtPr>
            <w:id w:val="-1745956179"/>
            <w:placeholder>
              <w:docPart w:val="B6422D3040FF4A20B34AD5DDF77226F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700" w:type="dxa"/>
                <w:gridSpan w:val="3"/>
                <w:tcBorders>
                  <w:bottom w:val="single" w:sz="4" w:space="0" w:color="FFFFFF" w:themeColor="background1"/>
                </w:tcBorders>
              </w:tcPr>
              <w:p w14:paraId="1CC49445" w14:textId="5042A124" w:rsidR="000334C1" w:rsidRPr="00453A7B" w:rsidRDefault="000334C1" w:rsidP="00453A7B">
                <w:pPr>
                  <w:pStyle w:val="Heading4"/>
                </w:pPr>
                <w:r w:rsidRPr="00453A7B">
                  <w:t>E D u c a t i o n</w:t>
                </w:r>
              </w:p>
            </w:tc>
          </w:sdtContent>
        </w:sdt>
        <w:tc>
          <w:tcPr>
            <w:tcW w:w="270" w:type="dxa"/>
          </w:tcPr>
          <w:p w14:paraId="3C78E9D1" w14:textId="77777777" w:rsidR="000334C1" w:rsidRPr="00453A7B" w:rsidRDefault="000334C1" w:rsidP="00453A7B">
            <w:pPr>
              <w:pStyle w:val="Heading4"/>
            </w:pPr>
          </w:p>
        </w:tc>
        <w:tc>
          <w:tcPr>
            <w:tcW w:w="540" w:type="dxa"/>
            <w:vMerge/>
          </w:tcPr>
          <w:p w14:paraId="05AECD19" w14:textId="77777777" w:rsidR="000334C1" w:rsidRDefault="000334C1" w:rsidP="005B2877">
            <w:pPr>
              <w:pStyle w:val="Heading4"/>
            </w:pPr>
          </w:p>
        </w:tc>
        <w:tc>
          <w:tcPr>
            <w:tcW w:w="7650" w:type="dxa"/>
            <w:vMerge/>
          </w:tcPr>
          <w:p w14:paraId="1DFEE737" w14:textId="77777777" w:rsidR="000334C1" w:rsidRDefault="000334C1" w:rsidP="002E7306">
            <w:pPr>
              <w:pStyle w:val="Title"/>
            </w:pPr>
          </w:p>
        </w:tc>
      </w:tr>
      <w:tr w:rsidR="000334C1" w:rsidRPr="00124ED6" w14:paraId="5A5FE3D1" w14:textId="77777777" w:rsidTr="006E6D80">
        <w:trPr>
          <w:trHeight w:val="170"/>
        </w:trPr>
        <w:tc>
          <w:tcPr>
            <w:tcW w:w="3420" w:type="dxa"/>
            <w:gridSpan w:val="6"/>
          </w:tcPr>
          <w:p w14:paraId="25A1157F" w14:textId="77777777" w:rsidR="000334C1" w:rsidRPr="00453A7B" w:rsidRDefault="000334C1" w:rsidP="00453A7B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540" w:type="dxa"/>
            <w:vMerge/>
          </w:tcPr>
          <w:p w14:paraId="2FC261A2" w14:textId="77777777"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7650" w:type="dxa"/>
            <w:vMerge/>
          </w:tcPr>
          <w:p w14:paraId="4F285C0B" w14:textId="77777777" w:rsidR="000334C1" w:rsidRPr="00124ED6" w:rsidRDefault="000334C1" w:rsidP="00453A7B">
            <w:pPr>
              <w:pStyle w:val="Title"/>
              <w:rPr>
                <w:lang w:val="it-IT"/>
              </w:rPr>
            </w:pPr>
          </w:p>
        </w:tc>
      </w:tr>
      <w:tr w:rsidR="000334C1" w:rsidRPr="00C62E97" w14:paraId="2F084931" w14:textId="77777777" w:rsidTr="006E6D80">
        <w:trPr>
          <w:trHeight w:val="1107"/>
        </w:trPr>
        <w:tc>
          <w:tcPr>
            <w:tcW w:w="450" w:type="dxa"/>
            <w:gridSpan w:val="2"/>
          </w:tcPr>
          <w:p w14:paraId="2BB3B041" w14:textId="644B1CA3" w:rsidR="000334C1" w:rsidRPr="0033625D" w:rsidRDefault="000334C1" w:rsidP="00453A7B">
            <w:pPr>
              <w:rPr>
                <w:noProof/>
                <w:lang w:val="it-IT"/>
              </w:rPr>
            </w:pPr>
            <w:r w:rsidRPr="0033625D">
              <w:rPr>
                <w:noProof/>
              </w:rPr>
              <w:drawing>
                <wp:inline distT="0" distB="0" distL="0" distR="0" wp14:anchorId="20577725" wp14:editId="56827785">
                  <wp:extent cx="313522" cy="313522"/>
                  <wp:effectExtent l="0" t="0" r="0" b="0"/>
                  <wp:docPr id="76" name="Graphic 7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4"/>
          </w:tcPr>
          <w:p w14:paraId="401609D0" w14:textId="77777777" w:rsidR="0043541C" w:rsidRPr="0033625D" w:rsidRDefault="0043541C" w:rsidP="00453A7B">
            <w:pPr>
              <w:pStyle w:val="Contact1"/>
              <w:rPr>
                <w:b/>
                <w:bCs/>
              </w:rPr>
            </w:pPr>
            <w:r w:rsidRPr="0033625D">
              <w:rPr>
                <w:b/>
                <w:bCs/>
              </w:rPr>
              <w:t>CMR Institute of Management Studies</w:t>
            </w:r>
          </w:p>
          <w:p w14:paraId="12C88116" w14:textId="5D6B4366" w:rsidR="000334C1" w:rsidRPr="0033625D" w:rsidRDefault="006B550C" w:rsidP="00453A7B">
            <w:pPr>
              <w:pStyle w:val="Contact1"/>
              <w:rPr>
                <w:i/>
                <w:iCs/>
              </w:rPr>
            </w:pPr>
            <w:sdt>
              <w:sdtPr>
                <w:rPr>
                  <w:i/>
                  <w:iCs/>
                </w:rPr>
                <w:id w:val="-233234992"/>
                <w:placeholder>
                  <w:docPart w:val="8E5F6381FC5849738CA32A3EC46F1665"/>
                </w:placeholder>
                <w:temporary/>
                <w:showingPlcHdr/>
                <w15:appearance w15:val="hidden"/>
              </w:sdtPr>
              <w:sdtEndPr/>
              <w:sdtContent>
                <w:r w:rsidR="000334C1" w:rsidRPr="0033625D">
                  <w:rPr>
                    <w:i/>
                    <w:iCs/>
                  </w:rPr>
                  <w:t>Degree</w:t>
                </w:r>
              </w:sdtContent>
            </w:sdt>
          </w:p>
          <w:p w14:paraId="310CEDED" w14:textId="135BE8B5" w:rsidR="000334C1" w:rsidRPr="0033625D" w:rsidRDefault="0033625D" w:rsidP="00453A7B">
            <w:pPr>
              <w:pStyle w:val="Heading6"/>
              <w:rPr>
                <w:i w:val="0"/>
              </w:rPr>
            </w:pPr>
            <w:r w:rsidRPr="0033625D">
              <w:rPr>
                <w:iCs/>
              </w:rPr>
              <w:t>2019</w:t>
            </w:r>
            <w:r>
              <w:rPr>
                <w:iCs/>
              </w:rPr>
              <w:t>-2022</w:t>
            </w:r>
            <w:r w:rsidRPr="0033625D">
              <w:rPr>
                <w:iCs/>
              </w:rPr>
              <w:t xml:space="preserve"> BBA-Marketing management</w:t>
            </w:r>
            <w:r w:rsidRPr="0033625D">
              <w:rPr>
                <w:i w:val="0"/>
              </w:rPr>
              <w:t xml:space="preserve"> </w:t>
            </w:r>
          </w:p>
        </w:tc>
        <w:tc>
          <w:tcPr>
            <w:tcW w:w="540" w:type="dxa"/>
            <w:vMerge/>
          </w:tcPr>
          <w:p w14:paraId="58107B22" w14:textId="77777777" w:rsidR="000334C1" w:rsidRPr="00C62E97" w:rsidRDefault="000334C1" w:rsidP="00453A7B"/>
        </w:tc>
        <w:tc>
          <w:tcPr>
            <w:tcW w:w="7650" w:type="dxa"/>
            <w:vMerge/>
          </w:tcPr>
          <w:p w14:paraId="0B509F9F" w14:textId="77777777" w:rsidR="000334C1" w:rsidRPr="00C62E97" w:rsidRDefault="000334C1" w:rsidP="00453A7B">
            <w:pPr>
              <w:pStyle w:val="Title"/>
            </w:pPr>
          </w:p>
        </w:tc>
      </w:tr>
      <w:tr w:rsidR="000334C1" w:rsidRPr="00124ED6" w14:paraId="1718CA10" w14:textId="77777777" w:rsidTr="006E6D80">
        <w:trPr>
          <w:trHeight w:val="1445"/>
        </w:trPr>
        <w:tc>
          <w:tcPr>
            <w:tcW w:w="450" w:type="dxa"/>
            <w:gridSpan w:val="2"/>
          </w:tcPr>
          <w:p w14:paraId="6BEC99A4" w14:textId="3163321E" w:rsidR="000334C1" w:rsidRPr="00124ED6" w:rsidRDefault="000334C1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6630022E" wp14:editId="5AD088E2">
                  <wp:extent cx="313522" cy="313522"/>
                  <wp:effectExtent l="0" t="0" r="0" b="0"/>
                  <wp:docPr id="77" name="Graphic 7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4"/>
          </w:tcPr>
          <w:p w14:paraId="6ECF154C" w14:textId="0908F5A7" w:rsidR="000334C1" w:rsidRPr="00887E05" w:rsidRDefault="006B550C" w:rsidP="00887E05">
            <w:pPr>
              <w:pStyle w:val="Heading5"/>
            </w:pPr>
            <w:sdt>
              <w:sdtPr>
                <w:id w:val="-396351995"/>
                <w:placeholder>
                  <w:docPart w:val="2C066CB0D28E4F67A25474260B200580"/>
                </w:placeholder>
                <w:temporary/>
                <w:showingPlcHdr/>
                <w15:appearance w15:val="hidden"/>
              </w:sdtPr>
              <w:sdtEndPr/>
              <w:sdtContent>
                <w:r w:rsidR="000334C1" w:rsidRPr="00887E05">
                  <w:t>Name of school</w:t>
                </w:r>
              </w:sdtContent>
            </w:sdt>
          </w:p>
          <w:p w14:paraId="1970F408" w14:textId="43B459C5" w:rsidR="000334C1" w:rsidRDefault="0033625D" w:rsidP="00887E05">
            <w:pPr>
              <w:pStyle w:val="Contact1"/>
            </w:pPr>
            <w:r>
              <w:t xml:space="preserve">PUC Baldwin Methodist college </w:t>
            </w:r>
          </w:p>
          <w:p w14:paraId="13282BE2" w14:textId="11ED95DF" w:rsidR="0033625D" w:rsidRPr="0033625D" w:rsidRDefault="0033625D" w:rsidP="0033625D"/>
          <w:p w14:paraId="1D4E8E48" w14:textId="41C489B1" w:rsidR="000334C1" w:rsidRPr="00887E05" w:rsidRDefault="000334C1" w:rsidP="00887E05">
            <w:pPr>
              <w:pStyle w:val="Heading6"/>
            </w:pPr>
          </w:p>
        </w:tc>
        <w:tc>
          <w:tcPr>
            <w:tcW w:w="540" w:type="dxa"/>
            <w:vMerge/>
          </w:tcPr>
          <w:p w14:paraId="69B51C8C" w14:textId="77777777"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7650" w:type="dxa"/>
            <w:vMerge/>
          </w:tcPr>
          <w:p w14:paraId="64151022" w14:textId="77777777" w:rsidR="000334C1" w:rsidRPr="00124ED6" w:rsidRDefault="000334C1" w:rsidP="00453A7B">
            <w:pPr>
              <w:pStyle w:val="Title"/>
              <w:rPr>
                <w:lang w:val="it-IT"/>
              </w:rPr>
            </w:pPr>
          </w:p>
        </w:tc>
      </w:tr>
    </w:tbl>
    <w:p w14:paraId="2D0C75E5" w14:textId="77777777" w:rsidR="00871DB8" w:rsidRDefault="003B4AEF"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0D202EB4" wp14:editId="26AC78BF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8918069" id="Graphic 38" o:spid="_x0000_s1026" alt="&quot;&quot;" style="position:absolute;margin-left:-48.75pt;margin-top:262.4pt;width:9pt;height:16.65pt;z-index:25173708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>
        <w:rPr>
          <w:noProof/>
        </w:rPr>
        <w:drawing>
          <wp:anchor distT="0" distB="0" distL="114300" distR="114300" simplePos="0" relativeHeight="251681792" behindDoc="0" locked="0" layoutInCell="1" allowOverlap="1" wp14:anchorId="41A10A8F" wp14:editId="5A1EDB40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>
        <w:rPr>
          <w:noProof/>
        </w:rPr>
        <w:drawing>
          <wp:anchor distT="0" distB="0" distL="114300" distR="114300" simplePos="0" relativeHeight="251672576" behindDoc="0" locked="0" layoutInCell="1" allowOverlap="1" wp14:anchorId="6CCE1524" wp14:editId="390DFFB0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91008" behindDoc="0" locked="0" layoutInCell="1" allowOverlap="1" wp14:anchorId="6916D548" wp14:editId="2C011CE6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88960" behindDoc="0" locked="0" layoutInCell="1" allowOverlap="1" wp14:anchorId="41BE730E" wp14:editId="4250AF36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C5E7D44" wp14:editId="3FF85A97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D834C2" id="Group 25" o:spid="_x0000_s1026" alt="&quot;&quot;" style="position:absolute;margin-left:-1in;margin-top:1110.55pt;width:210.1pt;height:308.05pt;z-index:25166950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5B8383C" wp14:editId="7752266B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DA7A9A" id="Group 13" o:spid="_x0000_s1026" alt="&quot;&quot;" style="position:absolute;margin-left:-1in;margin-top:872.05pt;width:210.15pt;height:308.05pt;z-index:25166643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Sect="000334C1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 w:code="1"/>
      <w:pgMar w:top="432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7AD5C" w14:textId="77777777" w:rsidR="0043541C" w:rsidRDefault="0043541C" w:rsidP="00AA35A8">
      <w:pPr>
        <w:spacing w:line="240" w:lineRule="auto"/>
      </w:pPr>
      <w:r>
        <w:separator/>
      </w:r>
    </w:p>
  </w:endnote>
  <w:endnote w:type="continuationSeparator" w:id="0">
    <w:p w14:paraId="2B58308C" w14:textId="77777777" w:rsidR="0043541C" w:rsidRDefault="0043541C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AD0E0" w14:textId="77777777" w:rsidR="006B550C" w:rsidRDefault="006B55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B42DA" w14:textId="70FE31C4" w:rsidR="006B550C" w:rsidRDefault="006B550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2C81254" wp14:editId="3845AC84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b98d469cb45c16b0a9480f41" descr="{&quot;HashCode&quot;:-187666776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145F378" w14:textId="244FF1E7" w:rsidR="006B550C" w:rsidRPr="006B550C" w:rsidRDefault="006B550C" w:rsidP="006B550C">
                          <w:pPr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</w:pPr>
                          <w:r w:rsidRPr="006B550C"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C81254" id="_x0000_t202" coordsize="21600,21600" o:spt="202" path="m,l,21600r21600,l21600,xe">
              <v:stroke joinstyle="miter"/>
              <v:path gradientshapeok="t" o:connecttype="rect"/>
            </v:shapetype>
            <v:shape id="MSIPCMb98d469cb45c16b0a9480f41" o:spid="_x0000_s1051" type="#_x0000_t202" alt="{&quot;HashCode&quot;:-1876667767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fill o:detectmouseclick="t"/>
              <v:textbox inset="20pt,0,,0">
                <w:txbxContent>
                  <w:p w14:paraId="5145F378" w14:textId="244FF1E7" w:rsidR="006B550C" w:rsidRPr="006B550C" w:rsidRDefault="006B550C" w:rsidP="006B550C">
                    <w:pPr>
                      <w:rPr>
                        <w:rFonts w:ascii="Calibri" w:hAnsi="Calibri" w:cs="Calibri"/>
                        <w:color w:val="737373"/>
                        <w:sz w:val="14"/>
                      </w:rPr>
                    </w:pPr>
                    <w:r w:rsidRPr="006B550C">
                      <w:rPr>
                        <w:rFonts w:ascii="Calibri" w:hAnsi="Calibri" w:cs="Calibri"/>
                        <w:color w:val="737373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6661A" w14:textId="77777777" w:rsidR="006B550C" w:rsidRDefault="006B55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8C1CC" w14:textId="77777777" w:rsidR="0043541C" w:rsidRDefault="0043541C" w:rsidP="00AA35A8">
      <w:pPr>
        <w:spacing w:line="240" w:lineRule="auto"/>
      </w:pPr>
      <w:r>
        <w:separator/>
      </w:r>
    </w:p>
  </w:footnote>
  <w:footnote w:type="continuationSeparator" w:id="0">
    <w:p w14:paraId="31B0D8B7" w14:textId="77777777" w:rsidR="0043541C" w:rsidRDefault="0043541C" w:rsidP="00AA35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0BF0C" w14:textId="77777777" w:rsidR="006B550C" w:rsidRDefault="006B55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898E4" w14:textId="77777777" w:rsidR="006B550C" w:rsidRDefault="006B55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87746" w14:textId="77777777" w:rsidR="006B550C" w:rsidRDefault="006B55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29" type="#_x0000_t75" style="width:13.8pt;height:13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78D5532"/>
    <w:multiLevelType w:val="hybridMultilevel"/>
    <w:tmpl w:val="4830D51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CB35DCE"/>
    <w:multiLevelType w:val="hybridMultilevel"/>
    <w:tmpl w:val="DDD02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F28E6"/>
    <w:multiLevelType w:val="hybridMultilevel"/>
    <w:tmpl w:val="63AC2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7791F"/>
    <w:multiLevelType w:val="hybridMultilevel"/>
    <w:tmpl w:val="C7661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7261F"/>
    <w:multiLevelType w:val="hybridMultilevel"/>
    <w:tmpl w:val="3C249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1C"/>
    <w:rsid w:val="0000752A"/>
    <w:rsid w:val="00033263"/>
    <w:rsid w:val="000334C1"/>
    <w:rsid w:val="000873F6"/>
    <w:rsid w:val="000B286F"/>
    <w:rsid w:val="000D134B"/>
    <w:rsid w:val="00124ED6"/>
    <w:rsid w:val="00167789"/>
    <w:rsid w:val="00194704"/>
    <w:rsid w:val="001B160B"/>
    <w:rsid w:val="00203213"/>
    <w:rsid w:val="002236D5"/>
    <w:rsid w:val="00243756"/>
    <w:rsid w:val="0027193E"/>
    <w:rsid w:val="002C4E0C"/>
    <w:rsid w:val="002E7306"/>
    <w:rsid w:val="00331DCE"/>
    <w:rsid w:val="0033625D"/>
    <w:rsid w:val="00352A17"/>
    <w:rsid w:val="003B4AEF"/>
    <w:rsid w:val="00415CF3"/>
    <w:rsid w:val="0043541C"/>
    <w:rsid w:val="00453A7B"/>
    <w:rsid w:val="004936B2"/>
    <w:rsid w:val="004A28EA"/>
    <w:rsid w:val="006A1E18"/>
    <w:rsid w:val="006B550C"/>
    <w:rsid w:val="006C7F5A"/>
    <w:rsid w:val="006E6D80"/>
    <w:rsid w:val="00791376"/>
    <w:rsid w:val="007D7F15"/>
    <w:rsid w:val="00831977"/>
    <w:rsid w:val="00871DB8"/>
    <w:rsid w:val="00887E05"/>
    <w:rsid w:val="008A171A"/>
    <w:rsid w:val="008C6FDE"/>
    <w:rsid w:val="008F180B"/>
    <w:rsid w:val="008F48B9"/>
    <w:rsid w:val="009049BC"/>
    <w:rsid w:val="009D646A"/>
    <w:rsid w:val="00A633B0"/>
    <w:rsid w:val="00AA1166"/>
    <w:rsid w:val="00AA35A8"/>
    <w:rsid w:val="00AE562D"/>
    <w:rsid w:val="00B8453F"/>
    <w:rsid w:val="00B85473"/>
    <w:rsid w:val="00BE5968"/>
    <w:rsid w:val="00C62E97"/>
    <w:rsid w:val="00CB3E40"/>
    <w:rsid w:val="00CF22B3"/>
    <w:rsid w:val="00D86385"/>
    <w:rsid w:val="00D95726"/>
    <w:rsid w:val="00DB472D"/>
    <w:rsid w:val="00DE5F88"/>
    <w:rsid w:val="00DF2298"/>
    <w:rsid w:val="00E067BA"/>
    <w:rsid w:val="00EB74E8"/>
    <w:rsid w:val="00EC0F79"/>
    <w:rsid w:val="00F30552"/>
    <w:rsid w:val="00F46BDB"/>
    <w:rsid w:val="00F710CD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2635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F15"/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F15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color w:val="404040" w:themeColor="text1" w:themeTint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7F15"/>
    <w:rPr>
      <w:rFonts w:asciiTheme="majorHAnsi" w:eastAsiaTheme="majorEastAsia" w:hAnsiTheme="majorHAnsi" w:cstheme="majorBidi"/>
      <w:caps/>
      <w:color w:val="404040" w:themeColor="text1" w:themeTint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887E05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sid w:val="008A171A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4048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sv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6.svg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10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27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tin_Sd\AppData\Roaming\Microsoft\Templates\Contemporar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7EDC44BF35F4F4A81982814CA791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3A0E0-D8C9-47E4-BD85-F832150C63A7}"/>
      </w:docPartPr>
      <w:docPartBody>
        <w:p w:rsidR="00000000" w:rsidRDefault="00F82B31">
          <w:pPr>
            <w:pStyle w:val="67EDC44BF35F4F4A81982814CA791067"/>
          </w:pPr>
          <w:r>
            <w:t>A B O U T  M E</w:t>
          </w:r>
        </w:p>
      </w:docPartBody>
    </w:docPart>
    <w:docPart>
      <w:docPartPr>
        <w:name w:val="5EC3A4D07AEB456DA35FBFB69BB75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6199E-02D6-49CC-832D-EDFF3A503A6A}"/>
      </w:docPartPr>
      <w:docPartBody>
        <w:p w:rsidR="00000000" w:rsidRDefault="00F82B31">
          <w:pPr>
            <w:pStyle w:val="5EC3A4D07AEB456DA35FBFB69BB753B2"/>
          </w:pPr>
          <w:r>
            <w:t>C O N T A C T</w:t>
          </w:r>
        </w:p>
      </w:docPartBody>
    </w:docPart>
    <w:docPart>
      <w:docPartPr>
        <w:name w:val="B6422D3040FF4A20B34AD5DDF7722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70EF0-1AF5-47B0-A0C7-F14C81035D2D}"/>
      </w:docPartPr>
      <w:docPartBody>
        <w:p w:rsidR="00000000" w:rsidRDefault="00F82B31">
          <w:pPr>
            <w:pStyle w:val="B6422D3040FF4A20B34AD5DDF77226FF"/>
          </w:pPr>
          <w:r w:rsidRPr="00453A7B">
            <w:t>E D u c a t i o n</w:t>
          </w:r>
        </w:p>
      </w:docPartBody>
    </w:docPart>
    <w:docPart>
      <w:docPartPr>
        <w:name w:val="8E5F6381FC5849738CA32A3EC46F1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C0C9F-2124-4416-B610-86D1FC78B4EB}"/>
      </w:docPartPr>
      <w:docPartBody>
        <w:p w:rsidR="00000000" w:rsidRDefault="00F82B31">
          <w:pPr>
            <w:pStyle w:val="8E5F6381FC5849738CA32A3EC46F1665"/>
          </w:pPr>
          <w:r>
            <w:t>Degree</w:t>
          </w:r>
        </w:p>
      </w:docPartBody>
    </w:docPart>
    <w:docPart>
      <w:docPartPr>
        <w:name w:val="2C066CB0D28E4F67A25474260B200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23AFA-4016-4E4C-8ACA-46CAED39996C}"/>
      </w:docPartPr>
      <w:docPartBody>
        <w:p w:rsidR="00000000" w:rsidRDefault="00F82B31">
          <w:pPr>
            <w:pStyle w:val="2C066CB0D28E4F67A25474260B200580"/>
          </w:pPr>
          <w:r w:rsidRPr="00887E05">
            <w:t>Name of school</w:t>
          </w:r>
        </w:p>
      </w:docPartBody>
    </w:docPart>
    <w:docPart>
      <w:docPartPr>
        <w:name w:val="133C0B3C30B34BE9ABDED87E020DA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3AB05-50B1-496D-B93A-28A27707A9CA}"/>
      </w:docPartPr>
      <w:docPartBody>
        <w:p w:rsidR="00000000" w:rsidRDefault="00F82B31" w:rsidP="00F82B31">
          <w:pPr>
            <w:pStyle w:val="133C0B3C30B34BE9ABDED87E020DA349"/>
          </w:pPr>
          <w:r>
            <w:t>Experience</w:t>
          </w:r>
        </w:p>
      </w:docPartBody>
    </w:docPart>
    <w:docPart>
      <w:docPartPr>
        <w:name w:val="0CED4B58A56748BC9532609DE83C1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A42B1-E78B-4D72-B8E0-BAED7290C810}"/>
      </w:docPartPr>
      <w:docPartBody>
        <w:p w:rsidR="00000000" w:rsidRDefault="00F82B31" w:rsidP="00F82B31">
          <w:pPr>
            <w:pStyle w:val="0CED4B58A56748BC9532609DE83C15C8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31"/>
    <w:rsid w:val="00F8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EDC44BF35F4F4A81982814CA791067">
    <w:name w:val="67EDC44BF35F4F4A81982814CA791067"/>
  </w:style>
  <w:style w:type="paragraph" w:customStyle="1" w:styleId="0245A4E0F93F460BA49FFDE211854688">
    <w:name w:val="0245A4E0F93F460BA49FFDE211854688"/>
  </w:style>
  <w:style w:type="paragraph" w:customStyle="1" w:styleId="EFE4217B6A1E4CC6B2F251879C62AC2D">
    <w:name w:val="EFE4217B6A1E4CC6B2F251879C62AC2D"/>
  </w:style>
  <w:style w:type="paragraph" w:customStyle="1" w:styleId="69CAC6113B8D46EB9448BB7E2455C1E4">
    <w:name w:val="69CAC6113B8D46EB9448BB7E2455C1E4"/>
  </w:style>
  <w:style w:type="paragraph" w:customStyle="1" w:styleId="47E6D9B329A14C8C928215AA0965FF35">
    <w:name w:val="47E6D9B329A14C8C928215AA0965FF35"/>
  </w:style>
  <w:style w:type="paragraph" w:customStyle="1" w:styleId="753FB8FCE714444BA56B1C055DDA4643">
    <w:name w:val="753FB8FCE714444BA56B1C055DDA4643"/>
  </w:style>
  <w:style w:type="paragraph" w:customStyle="1" w:styleId="29605384F0754E63B7D3C175609064E3">
    <w:name w:val="29605384F0754E63B7D3C175609064E3"/>
  </w:style>
  <w:style w:type="paragraph" w:customStyle="1" w:styleId="5A71908F07E44AA6B8ABCA9128C6AE38">
    <w:name w:val="5A71908F07E44AA6B8ABCA9128C6AE38"/>
  </w:style>
  <w:style w:type="paragraph" w:customStyle="1" w:styleId="B7A8F7BF349C452F9BF6658819EDB6AE">
    <w:name w:val="B7A8F7BF349C452F9BF6658819EDB6AE"/>
  </w:style>
  <w:style w:type="paragraph" w:customStyle="1" w:styleId="35DE2994A4FD47659219C14634428FF7">
    <w:name w:val="35DE2994A4FD47659219C14634428FF7"/>
  </w:style>
  <w:style w:type="paragraph" w:customStyle="1" w:styleId="97CC4E9B602047F891875588CC6D48A0">
    <w:name w:val="97CC4E9B602047F891875588CC6D48A0"/>
  </w:style>
  <w:style w:type="paragraph" w:customStyle="1" w:styleId="8DFE854F8FEC40619E5EB4DB0E6A2D94">
    <w:name w:val="8DFE854F8FEC40619E5EB4DB0E6A2D94"/>
  </w:style>
  <w:style w:type="paragraph" w:customStyle="1" w:styleId="2EA3963526FB4FEEBBCF96A34DF5D859">
    <w:name w:val="2EA3963526FB4FEEBBCF96A34DF5D859"/>
  </w:style>
  <w:style w:type="paragraph" w:customStyle="1" w:styleId="5D200B3B989B48A591CAD1983A3D4E15">
    <w:name w:val="5D200B3B989B48A591CAD1983A3D4E15"/>
  </w:style>
  <w:style w:type="paragraph" w:customStyle="1" w:styleId="F649BC3ED11F4239AB5174F43CA12DB0">
    <w:name w:val="F649BC3ED11F4239AB5174F43CA12DB0"/>
  </w:style>
  <w:style w:type="paragraph" w:customStyle="1" w:styleId="48564AB7130F49EA9CBF48719DB068C1">
    <w:name w:val="48564AB7130F49EA9CBF48719DB068C1"/>
  </w:style>
  <w:style w:type="paragraph" w:customStyle="1" w:styleId="191C9262954C4A41BA187BF7F4BBE9C4">
    <w:name w:val="191C9262954C4A41BA187BF7F4BBE9C4"/>
  </w:style>
  <w:style w:type="paragraph" w:customStyle="1" w:styleId="E80AF557E5334D78B063580C12B38A7D">
    <w:name w:val="E80AF557E5334D78B063580C12B38A7D"/>
  </w:style>
  <w:style w:type="paragraph" w:customStyle="1" w:styleId="78A697D6ADC84354A9317EA2F3F5A9E6">
    <w:name w:val="78A697D6ADC84354A9317EA2F3F5A9E6"/>
  </w:style>
  <w:style w:type="paragraph" w:customStyle="1" w:styleId="AboutMe">
    <w:name w:val="AboutMe"/>
    <w:basedOn w:val="Normal"/>
    <w:next w:val="Normal"/>
    <w:link w:val="AboutMeChar"/>
    <w:uiPriority w:val="28"/>
    <w:qFormat/>
    <w:pPr>
      <w:spacing w:before="120" w:after="0" w:line="264" w:lineRule="auto"/>
      <w:jc w:val="center"/>
    </w:pPr>
    <w:rPr>
      <w:rFonts w:eastAsiaTheme="minorHAnsi"/>
      <w:color w:val="FFFFFF" w:themeColor="background1"/>
      <w:sz w:val="24"/>
      <w:szCs w:val="24"/>
      <w:lang w:eastAsia="en-US"/>
    </w:rPr>
  </w:style>
  <w:style w:type="character" w:customStyle="1" w:styleId="AboutMeChar">
    <w:name w:val="AboutMe Char"/>
    <w:basedOn w:val="DefaultParagraphFont"/>
    <w:link w:val="AboutMe"/>
    <w:uiPriority w:val="28"/>
    <w:rPr>
      <w:rFonts w:eastAsiaTheme="minorHAnsi"/>
      <w:color w:val="FFFFFF" w:themeColor="background1"/>
      <w:sz w:val="24"/>
      <w:szCs w:val="24"/>
      <w:lang w:eastAsia="en-US"/>
    </w:rPr>
  </w:style>
  <w:style w:type="paragraph" w:customStyle="1" w:styleId="CCA9B0EEFD9B4FF5BA9DF63364BB7E12">
    <w:name w:val="CCA9B0EEFD9B4FF5BA9DF63364BB7E12"/>
  </w:style>
  <w:style w:type="paragraph" w:customStyle="1" w:styleId="5EC3A4D07AEB456DA35FBFB69BB753B2">
    <w:name w:val="5EC3A4D07AEB456DA35FBFB69BB753B2"/>
  </w:style>
  <w:style w:type="paragraph" w:customStyle="1" w:styleId="BF41F29BB7904F47B194DB3048915BB2">
    <w:name w:val="BF41F29BB7904F47B194DB3048915BB2"/>
  </w:style>
  <w:style w:type="paragraph" w:customStyle="1" w:styleId="64752CBC1B4C4BAC87336A9890CA7BF9">
    <w:name w:val="64752CBC1B4C4BAC87336A9890CA7BF9"/>
  </w:style>
  <w:style w:type="paragraph" w:customStyle="1" w:styleId="2189D2BFC1624381B5A4CBF759869040">
    <w:name w:val="2189D2BFC1624381B5A4CBF759869040"/>
  </w:style>
  <w:style w:type="paragraph" w:customStyle="1" w:styleId="CA5CDF738F45477B9AEE813285081D18">
    <w:name w:val="CA5CDF738F45477B9AEE813285081D18"/>
  </w:style>
  <w:style w:type="paragraph" w:customStyle="1" w:styleId="B6422D3040FF4A20B34AD5DDF77226FF">
    <w:name w:val="B6422D3040FF4A20B34AD5DDF77226FF"/>
  </w:style>
  <w:style w:type="paragraph" w:customStyle="1" w:styleId="A8B244A9FE2F490D8664C56E725763F0">
    <w:name w:val="A8B244A9FE2F490D8664C56E725763F0"/>
  </w:style>
  <w:style w:type="paragraph" w:customStyle="1" w:styleId="8E5F6381FC5849738CA32A3EC46F1665">
    <w:name w:val="8E5F6381FC5849738CA32A3EC46F1665"/>
  </w:style>
  <w:style w:type="paragraph" w:customStyle="1" w:styleId="BE182EEFEE3F4F019215D78797C99B3E">
    <w:name w:val="BE182EEFEE3F4F019215D78797C99B3E"/>
  </w:style>
  <w:style w:type="paragraph" w:customStyle="1" w:styleId="2C066CB0D28E4F67A25474260B200580">
    <w:name w:val="2C066CB0D28E4F67A25474260B200580"/>
  </w:style>
  <w:style w:type="paragraph" w:customStyle="1" w:styleId="Contact1">
    <w:name w:val="Contact1"/>
    <w:basedOn w:val="Normal"/>
    <w:next w:val="Normal"/>
    <w:link w:val="Contact1Char"/>
    <w:uiPriority w:val="29"/>
    <w:qFormat/>
    <w:pPr>
      <w:spacing w:after="0" w:line="264" w:lineRule="auto"/>
    </w:pPr>
    <w:rPr>
      <w:rFonts w:eastAsiaTheme="minorHAnsi"/>
      <w:color w:val="FFFFFF" w:themeColor="background1"/>
      <w:sz w:val="24"/>
      <w:szCs w:val="24"/>
      <w:lang w:eastAsia="en-US"/>
    </w:rPr>
  </w:style>
  <w:style w:type="character" w:customStyle="1" w:styleId="Contact1Char">
    <w:name w:val="Contact1 Char"/>
    <w:basedOn w:val="DefaultParagraphFont"/>
    <w:link w:val="Contact1"/>
    <w:uiPriority w:val="29"/>
    <w:rPr>
      <w:rFonts w:eastAsiaTheme="minorHAnsi"/>
      <w:color w:val="FFFFFF" w:themeColor="background1"/>
      <w:sz w:val="24"/>
      <w:szCs w:val="24"/>
      <w:lang w:eastAsia="en-US"/>
    </w:rPr>
  </w:style>
  <w:style w:type="paragraph" w:customStyle="1" w:styleId="5A7CCC39126544B197D5F8843F4047FC">
    <w:name w:val="5A7CCC39126544B197D5F8843F4047FC"/>
  </w:style>
  <w:style w:type="paragraph" w:customStyle="1" w:styleId="94179133ABA64D8EB5F35C28B0EFA618">
    <w:name w:val="94179133ABA64D8EB5F35C28B0EFA618"/>
  </w:style>
  <w:style w:type="paragraph" w:customStyle="1" w:styleId="C45263B6EF22467C9BC9EA35C98F51C2">
    <w:name w:val="C45263B6EF22467C9BC9EA35C98F51C2"/>
  </w:style>
  <w:style w:type="paragraph" w:customStyle="1" w:styleId="7800B297AD81414ABBF46B56D00DCF0F">
    <w:name w:val="7800B297AD81414ABBF46B56D00DCF0F"/>
  </w:style>
  <w:style w:type="paragraph" w:customStyle="1" w:styleId="FDE4742CB44346CB8A4FCC99450AFF7A">
    <w:name w:val="FDE4742CB44346CB8A4FCC99450AFF7A"/>
  </w:style>
  <w:style w:type="paragraph" w:customStyle="1" w:styleId="5250EE07FA06438BA6968153908F684B">
    <w:name w:val="5250EE07FA06438BA6968153908F684B"/>
  </w:style>
  <w:style w:type="paragraph" w:customStyle="1" w:styleId="AC1ED25A244540C483E911C745149227">
    <w:name w:val="AC1ED25A244540C483E911C745149227"/>
    <w:rsid w:val="00F82B31"/>
  </w:style>
  <w:style w:type="paragraph" w:customStyle="1" w:styleId="5744B3D0703B4D90868F4C6E32CF0AB9">
    <w:name w:val="5744B3D0703B4D90868F4C6E32CF0AB9"/>
    <w:rsid w:val="00F82B31"/>
  </w:style>
  <w:style w:type="paragraph" w:customStyle="1" w:styleId="133C0B3C30B34BE9ABDED87E020DA349">
    <w:name w:val="133C0B3C30B34BE9ABDED87E020DA349"/>
    <w:rsid w:val="00F82B31"/>
  </w:style>
  <w:style w:type="paragraph" w:customStyle="1" w:styleId="6030EC2E15A049679297CCA8101703C8">
    <w:name w:val="6030EC2E15A049679297CCA8101703C8"/>
    <w:rsid w:val="00F82B31"/>
  </w:style>
  <w:style w:type="paragraph" w:customStyle="1" w:styleId="6FC2C90078E34C5A87009757C54AA390">
    <w:name w:val="6FC2C90078E34C5A87009757C54AA390"/>
    <w:rsid w:val="00F82B31"/>
  </w:style>
  <w:style w:type="paragraph" w:customStyle="1" w:styleId="A8D2A65C00AD4B7685213D2D43E48109">
    <w:name w:val="A8D2A65C00AD4B7685213D2D43E48109"/>
    <w:rsid w:val="00F82B31"/>
  </w:style>
  <w:style w:type="paragraph" w:customStyle="1" w:styleId="3C3E964D3C8E4260ADE1CD40CF30027B">
    <w:name w:val="3C3E964D3C8E4260ADE1CD40CF30027B"/>
    <w:rsid w:val="00F82B31"/>
  </w:style>
  <w:style w:type="paragraph" w:customStyle="1" w:styleId="5AFA0ED25B694EEAA1BA0A9A4C1C3EC0">
    <w:name w:val="5AFA0ED25B694EEAA1BA0A9A4C1C3EC0"/>
    <w:rsid w:val="00F82B31"/>
  </w:style>
  <w:style w:type="paragraph" w:customStyle="1" w:styleId="01AB82445799418E93590F7CB12AF77D">
    <w:name w:val="01AB82445799418E93590F7CB12AF77D"/>
    <w:rsid w:val="00F82B31"/>
  </w:style>
  <w:style w:type="paragraph" w:customStyle="1" w:styleId="42C5CBD6ACF841A3ADD9F19E7FDD1097">
    <w:name w:val="42C5CBD6ACF841A3ADD9F19E7FDD1097"/>
    <w:rsid w:val="00F82B31"/>
  </w:style>
  <w:style w:type="paragraph" w:customStyle="1" w:styleId="5CB691AC4E1A4AD9BA9931F04270C462">
    <w:name w:val="5CB691AC4E1A4AD9BA9931F04270C462"/>
    <w:rsid w:val="00F82B31"/>
  </w:style>
  <w:style w:type="paragraph" w:customStyle="1" w:styleId="C0A66D737CFB445E9BF1CA87E75221D0">
    <w:name w:val="C0A66D737CFB445E9BF1CA87E75221D0"/>
    <w:rsid w:val="00F82B31"/>
  </w:style>
  <w:style w:type="paragraph" w:customStyle="1" w:styleId="B223CBBA2C51434CBE30FE638E2282B5">
    <w:name w:val="B223CBBA2C51434CBE30FE638E2282B5"/>
    <w:rsid w:val="00F82B31"/>
  </w:style>
  <w:style w:type="paragraph" w:customStyle="1" w:styleId="DD688C0B04D04774806CD72278C688C9">
    <w:name w:val="DD688C0B04D04774806CD72278C688C9"/>
    <w:rsid w:val="00F82B31"/>
  </w:style>
  <w:style w:type="paragraph" w:customStyle="1" w:styleId="6C153FF025084B5E979788823E7204E4">
    <w:name w:val="6C153FF025084B5E979788823E7204E4"/>
    <w:rsid w:val="00F82B31"/>
  </w:style>
  <w:style w:type="paragraph" w:customStyle="1" w:styleId="0CED4B58A56748BC9532609DE83C15C8">
    <w:name w:val="0CED4B58A56748BC9532609DE83C15C8"/>
    <w:rsid w:val="00F82B31"/>
  </w:style>
  <w:style w:type="paragraph" w:customStyle="1" w:styleId="291755AFEE5346609F2B24162ABEEFAB">
    <w:name w:val="291755AFEE5346609F2B24162ABEEFAB"/>
    <w:rsid w:val="00F82B31"/>
  </w:style>
  <w:style w:type="paragraph" w:customStyle="1" w:styleId="68993A35993143D8916D06D597B5F8CA">
    <w:name w:val="68993A35993143D8916D06D597B5F8CA"/>
    <w:rsid w:val="00F82B31"/>
  </w:style>
  <w:style w:type="paragraph" w:customStyle="1" w:styleId="ECC9947839904EBD88D25D4AD26606BB">
    <w:name w:val="ECC9947839904EBD88D25D4AD26606BB"/>
    <w:rsid w:val="00F82B31"/>
  </w:style>
  <w:style w:type="paragraph" w:customStyle="1" w:styleId="F6CB6A56412F4AC6A7FAB0C1C81A36A6">
    <w:name w:val="F6CB6A56412F4AC6A7FAB0C1C81A36A6"/>
    <w:rsid w:val="00F82B31"/>
  </w:style>
  <w:style w:type="paragraph" w:customStyle="1" w:styleId="21059D0FB67F418DB1F7050CBC5051DE">
    <w:name w:val="21059D0FB67F418DB1F7050CBC5051DE"/>
    <w:rsid w:val="00F82B31"/>
  </w:style>
  <w:style w:type="paragraph" w:customStyle="1" w:styleId="FF858239B59C4BE0B9D387F131CE389D">
    <w:name w:val="FF858239B59C4BE0B9D387F131CE389D"/>
    <w:rsid w:val="00F82B31"/>
  </w:style>
  <w:style w:type="paragraph" w:customStyle="1" w:styleId="DA8CB230C6C041E58FCCEA56381745A6">
    <w:name w:val="DA8CB230C6C041E58FCCEA56381745A6"/>
    <w:rsid w:val="00F82B31"/>
  </w:style>
  <w:style w:type="paragraph" w:customStyle="1" w:styleId="7A4398A456214BB0B2C9EC857EAF7DD0">
    <w:name w:val="7A4398A456214BB0B2C9EC857EAF7DD0"/>
    <w:rsid w:val="00F82B31"/>
  </w:style>
  <w:style w:type="paragraph" w:customStyle="1" w:styleId="B3DBB3E96D6B4094A2BFFA8B3C400F07">
    <w:name w:val="B3DBB3E96D6B4094A2BFFA8B3C400F07"/>
    <w:rsid w:val="00F82B31"/>
  </w:style>
  <w:style w:type="paragraph" w:customStyle="1" w:styleId="52C8122F7C6B40D7B1BAC8ADC0DEDB1E">
    <w:name w:val="52C8122F7C6B40D7B1BAC8ADC0DEDB1E"/>
    <w:rsid w:val="00F82B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A1CB34-4456-4432-AA49-67F66BF751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09DA17-E3EC-474C-94E0-4154B1941FE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7B1F9516-A425-4764-BF27-E4F2FFAE2F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69C5D49-F454-4E67-8D51-AD197DE36F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resume</Template>
  <TotalTime>0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2023-02-22T05:21:00Z</dcterms:created>
  <dcterms:modified xsi:type="dcterms:W3CDTF">2023-02-22T06:29:00Z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73dd1fcc-24d7-4f55-9dc2-c1518f171327_Enabled">
    <vt:lpwstr>true</vt:lpwstr>
  </property>
  <property fmtid="{D5CDD505-2E9C-101B-9397-08002B2CF9AE}" pid="4" name="MSIP_Label_73dd1fcc-24d7-4f55-9dc2-c1518f171327_SetDate">
    <vt:lpwstr>2023-02-22T06:29:43Z</vt:lpwstr>
  </property>
  <property fmtid="{D5CDD505-2E9C-101B-9397-08002B2CF9AE}" pid="5" name="MSIP_Label_73dd1fcc-24d7-4f55-9dc2-c1518f171327_Method">
    <vt:lpwstr>Privileged</vt:lpwstr>
  </property>
  <property fmtid="{D5CDD505-2E9C-101B-9397-08002B2CF9AE}" pid="6" name="MSIP_Label_73dd1fcc-24d7-4f55-9dc2-c1518f171327_Name">
    <vt:lpwstr>No Protection (Label Only) - Internal Use</vt:lpwstr>
  </property>
  <property fmtid="{D5CDD505-2E9C-101B-9397-08002B2CF9AE}" pid="7" name="MSIP_Label_73dd1fcc-24d7-4f55-9dc2-c1518f171327_SiteId">
    <vt:lpwstr>945c199a-83a2-4e80-9f8c-5a91be5752dd</vt:lpwstr>
  </property>
  <property fmtid="{D5CDD505-2E9C-101B-9397-08002B2CF9AE}" pid="8" name="MSIP_Label_73dd1fcc-24d7-4f55-9dc2-c1518f171327_ActionId">
    <vt:lpwstr>b4fad0a8-f2a7-4d25-9576-df6a9b11a452</vt:lpwstr>
  </property>
  <property fmtid="{D5CDD505-2E9C-101B-9397-08002B2CF9AE}" pid="9" name="MSIP_Label_73dd1fcc-24d7-4f55-9dc2-c1518f171327_ContentBits">
    <vt:lpwstr>2</vt:lpwstr>
  </property>
</Properties>
</file>