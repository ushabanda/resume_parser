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80260" w:rsidRPr="009B0DD0" w:rsidP="00707B14" w14:paraId="7FBEC5D9" w14:textId="77777777">
      <w:pPr>
        <w:rPr>
          <w:b/>
          <w:color w:val="44546A" w:themeColor="text2"/>
          <w:sz w:val="28"/>
        </w:rPr>
      </w:pPr>
    </w:p>
    <w:p w:rsidR="00106AE7" w:rsidRPr="009B0DD0" w:rsidP="00A324F0" w14:paraId="177CC899" w14:textId="49D06B07">
      <w:pPr>
        <w:jc w:val="center"/>
        <w:rPr>
          <w:rFonts w:ascii="Helvetica" w:hAnsi="Helvetica" w:cs="Helvetica"/>
          <w:b/>
          <w:color w:val="44546A" w:themeColor="text2"/>
          <w:sz w:val="40"/>
          <w:szCs w:val="40"/>
        </w:rPr>
      </w:pPr>
      <w:r w:rsidRPr="009B0DD0">
        <w:rPr>
          <w:rFonts w:ascii="Helvetica" w:hAnsi="Helvetica" w:cs="Helvetica"/>
          <w:b/>
          <w:color w:val="44546A" w:themeColor="text2"/>
          <w:sz w:val="40"/>
          <w:szCs w:val="40"/>
        </w:rPr>
        <w:t>Omveer Gautam</w:t>
      </w:r>
    </w:p>
    <w:p w:rsidR="006954FF" w:rsidRPr="009B0DD0" w:rsidP="008D67EB" w14:paraId="292843AA" w14:textId="77777777">
      <w:pPr>
        <w:pBdr>
          <w:bottom w:val="thinThickSmallGap" w:sz="24" w:space="0" w:color="auto"/>
        </w:pBdr>
        <w:tabs>
          <w:tab w:val="left" w:pos="2431"/>
          <w:tab w:val="left" w:pos="2692"/>
        </w:tabs>
        <w:rPr>
          <w:color w:val="44546A" w:themeColor="text2"/>
        </w:rPr>
      </w:pPr>
      <w:r w:rsidRPr="009B0DD0">
        <w:rPr>
          <w:color w:val="44546A" w:themeColor="text2"/>
        </w:rPr>
        <w:tab/>
      </w:r>
      <w:r w:rsidRPr="009B0DD0">
        <w:rPr>
          <w:color w:val="44546A" w:themeColor="text2"/>
        </w:rPr>
        <w:tab/>
      </w:r>
    </w:p>
    <w:p w:rsidR="006067F6" w:rsidRPr="009B0DD0" w:rsidP="00497C04" w14:paraId="4DB301D9" w14:textId="0BC69015">
      <w:pPr>
        <w:pStyle w:val="ListParagraph"/>
        <w:ind w:left="1440"/>
        <w:jc w:val="center"/>
        <w:rPr>
          <w:rFonts w:ascii="Helvetica" w:hAnsi="Helvetica" w:cs="Helvetica"/>
          <w:color w:val="44546A" w:themeColor="text2"/>
          <w:sz w:val="18"/>
          <w:szCs w:val="18"/>
        </w:rPr>
      </w:pPr>
      <w:r>
        <w:rPr>
          <w:rFonts w:ascii="Helvetica" w:hAnsi="Helvetica" w:cs="Helvetica"/>
          <w:color w:val="44546A" w:themeColor="text2"/>
          <w:sz w:val="18"/>
          <w:szCs w:val="18"/>
        </w:rPr>
        <w:t>60</w:t>
      </w:r>
      <w:r w:rsidRPr="009B0DD0">
        <w:rPr>
          <w:rFonts w:ascii="Helvetica" w:hAnsi="Helvetica" w:cs="Helvetica"/>
          <w:color w:val="44546A" w:themeColor="text2"/>
          <w:sz w:val="18"/>
          <w:szCs w:val="18"/>
        </w:rPr>
        <w:t xml:space="preserve">-O Ground Floor, Sector 12, </w:t>
      </w:r>
      <w:r w:rsidRPr="009B0DD0" w:rsidR="008F758B">
        <w:rPr>
          <w:rFonts w:ascii="Helvetica" w:hAnsi="Helvetica" w:cs="Helvetica"/>
          <w:color w:val="44546A" w:themeColor="text2"/>
          <w:sz w:val="18"/>
          <w:szCs w:val="18"/>
        </w:rPr>
        <w:t xml:space="preserve">Noida </w:t>
      </w:r>
      <w:r w:rsidRPr="009B0DD0" w:rsidR="005E55CD">
        <w:rPr>
          <w:rFonts w:ascii="Helvetica" w:hAnsi="Helvetica" w:cs="Helvetica"/>
          <w:b/>
          <w:bCs/>
          <w:color w:val="44546A" w:themeColor="text2"/>
          <w:sz w:val="18"/>
          <w:szCs w:val="18"/>
        </w:rPr>
        <w:t>©</w:t>
      </w:r>
      <w:r w:rsidRPr="009B0DD0" w:rsidR="005E55CD">
        <w:rPr>
          <w:rFonts w:ascii="Helvetica" w:hAnsi="Helvetica" w:cs="Helvetica"/>
          <w:color w:val="44546A" w:themeColor="text2"/>
          <w:sz w:val="18"/>
          <w:szCs w:val="18"/>
        </w:rPr>
        <w:t xml:space="preserve"> </w:t>
      </w:r>
      <w:r w:rsidRPr="009B0DD0" w:rsidR="008F758B">
        <w:rPr>
          <w:rFonts w:ascii="Helvetica" w:hAnsi="Helvetica" w:cs="Helvetica"/>
          <w:color w:val="44546A" w:themeColor="text2"/>
          <w:sz w:val="18"/>
          <w:szCs w:val="18"/>
        </w:rPr>
        <w:t>9910533934</w:t>
      </w:r>
      <w:r w:rsidRPr="009B0DD0" w:rsidR="005E55CD">
        <w:rPr>
          <w:rFonts w:ascii="Helvetica" w:hAnsi="Helvetica" w:cs="Helvetica"/>
          <w:color w:val="44546A" w:themeColor="text2"/>
          <w:sz w:val="18"/>
          <w:szCs w:val="18"/>
        </w:rPr>
        <w:t xml:space="preserve"> </w:t>
      </w:r>
      <w:r w:rsidRPr="009B0DD0" w:rsidR="005E55CD">
        <w:rPr>
          <w:rFonts w:ascii="Helvetica" w:hAnsi="Helvetica" w:cs="Helvetica"/>
          <w:b/>
          <w:bCs/>
          <w:color w:val="44546A" w:themeColor="text2"/>
          <w:sz w:val="18"/>
          <w:szCs w:val="18"/>
        </w:rPr>
        <w:t>©</w:t>
      </w:r>
      <w:r w:rsidRPr="009B0DD0">
        <w:rPr>
          <w:rFonts w:ascii="Helvetica" w:hAnsi="Helvetica" w:cs="Helvetica"/>
          <w:color w:val="44546A" w:themeColor="text2"/>
          <w:sz w:val="18"/>
          <w:szCs w:val="18"/>
        </w:rPr>
        <w:t xml:space="preserve"> E-MAIL: gautamom86@gmail.com</w:t>
      </w:r>
    </w:p>
    <w:p w:rsidR="00700CB1" w:rsidP="00796E45" w14:paraId="11300DA8" w14:textId="77777777">
      <w:pPr>
        <w:tabs>
          <w:tab w:val="left" w:pos="90"/>
        </w:tabs>
        <w:spacing w:after="300" w:line="360" w:lineRule="auto"/>
        <w:contextualSpacing/>
        <w:jc w:val="both"/>
        <w:rPr>
          <w:rFonts w:ascii="Helvetica" w:hAnsi="Helvetica" w:cs="Helvetica"/>
          <w:b/>
          <w:bCs/>
          <w:color w:val="44546A" w:themeColor="text2"/>
          <w:sz w:val="20"/>
          <w:szCs w:val="20"/>
          <w:shd w:val="clear" w:color="auto" w:fill="FFFFFF"/>
        </w:rPr>
      </w:pPr>
    </w:p>
    <w:p w:rsidR="00E7246B" w:rsidRPr="00EB6F2A" w:rsidP="00796E45" w14:paraId="3DE62698" w14:textId="120627C3">
      <w:pPr>
        <w:tabs>
          <w:tab w:val="left" w:pos="90"/>
        </w:tabs>
        <w:spacing w:after="300" w:line="360" w:lineRule="auto"/>
        <w:contextualSpacing/>
        <w:jc w:val="both"/>
        <w:rPr>
          <w:rFonts w:ascii="Helvetica" w:hAnsi="Helvetica" w:cs="Helvetica"/>
          <w:b/>
          <w:bCs/>
          <w:color w:val="44546A" w:themeColor="text2"/>
          <w:sz w:val="20"/>
          <w:szCs w:val="20"/>
          <w:shd w:val="clear" w:color="auto" w:fill="FFFFFF"/>
        </w:rPr>
      </w:pPr>
      <w:r w:rsidRPr="00EB6F2A">
        <w:rPr>
          <w:rFonts w:ascii="Helvetica" w:hAnsi="Helvetica" w:cs="Helvetica"/>
          <w:b/>
          <w:bCs/>
          <w:color w:val="44546A" w:themeColor="text2"/>
          <w:sz w:val="20"/>
          <w:szCs w:val="20"/>
          <w:shd w:val="clear" w:color="auto" w:fill="FFFFFF"/>
        </w:rPr>
        <w:t>Professional Summary</w:t>
      </w:r>
    </w:p>
    <w:p w:rsidR="003E1120" w:rsidRPr="00EB6F2A" w:rsidP="00796E45" w14:paraId="1ACB9266" w14:textId="0BE995D2">
      <w:pPr>
        <w:tabs>
          <w:tab w:val="left" w:pos="90"/>
        </w:tabs>
        <w:spacing w:after="300" w:line="360" w:lineRule="auto"/>
        <w:contextualSpacing/>
        <w:jc w:val="both"/>
        <w:rPr>
          <w:color w:val="44546A" w:themeColor="text2"/>
          <w:sz w:val="17"/>
          <w:szCs w:val="17"/>
          <w:shd w:val="clear" w:color="auto" w:fill="FFFFFF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  <w:shd w:val="clear" w:color="auto" w:fill="FFFFFF"/>
        </w:rPr>
        <w:t xml:space="preserve">Experienced MySQL with over </w:t>
      </w:r>
      <w:r w:rsidRPr="00EB6F2A" w:rsidR="00690680">
        <w:rPr>
          <w:rFonts w:ascii="Helvetica" w:hAnsi="Helvetica" w:cs="Helvetica"/>
          <w:color w:val="44546A" w:themeColor="text2"/>
          <w:sz w:val="17"/>
          <w:szCs w:val="17"/>
          <w:shd w:val="clear" w:color="auto" w:fill="FFFFFF"/>
        </w:rPr>
        <w:t>9</w:t>
      </w:r>
      <w:r w:rsidRPr="00EB6F2A">
        <w:rPr>
          <w:rFonts w:ascii="Helvetica" w:hAnsi="Helvetica" w:cs="Helvetica"/>
          <w:color w:val="44546A" w:themeColor="text2"/>
          <w:sz w:val="17"/>
          <w:szCs w:val="17"/>
          <w:shd w:val="clear" w:color="auto" w:fill="FFFFFF"/>
        </w:rPr>
        <w:t xml:space="preserve"> years of experience in IT. Excellent reputation for resolving problems, improving customer satisfaction, and driving overall operational improvements. Consistently saved costs while increasing profits.</w:t>
      </w:r>
    </w:p>
    <w:p w:rsidR="00EC5489" w:rsidRPr="00EB6F2A" w:rsidP="00E7246B" w14:paraId="08EED7FC" w14:textId="77777777">
      <w:pPr>
        <w:shd w:val="clear" w:color="auto" w:fill="FFFFFF"/>
        <w:rPr>
          <w:rFonts w:ascii="Helvetica" w:hAnsi="Helvetica" w:cs="Helvetica"/>
          <w:color w:val="44546A" w:themeColor="text2"/>
          <w:sz w:val="21"/>
          <w:szCs w:val="21"/>
        </w:rPr>
      </w:pPr>
    </w:p>
    <w:p w:rsidR="00E7246B" w:rsidRPr="00EB6F2A" w:rsidP="00E7246B" w14:paraId="0B868CBF" w14:textId="77777777">
      <w:pPr>
        <w:shd w:val="clear" w:color="auto" w:fill="FFFFFF"/>
        <w:rPr>
          <w:rFonts w:ascii="Helvetica" w:hAnsi="Helvetica" w:cs="Helvetica"/>
          <w:b/>
          <w:bCs/>
          <w:color w:val="44546A" w:themeColor="text2"/>
          <w:sz w:val="20"/>
          <w:szCs w:val="20"/>
        </w:rPr>
      </w:pPr>
      <w:r w:rsidRPr="00EB6F2A">
        <w:rPr>
          <w:rFonts w:ascii="Helvetica" w:hAnsi="Helvetica" w:cs="Helvetica"/>
          <w:b/>
          <w:bCs/>
          <w:color w:val="44546A" w:themeColor="text2"/>
          <w:sz w:val="20"/>
          <w:szCs w:val="20"/>
        </w:rPr>
        <w:t>Skills</w:t>
      </w:r>
    </w:p>
    <w:p w:rsidR="00A64770" w:rsidRPr="00EB6F2A" w:rsidP="00310EBB" w14:paraId="77299EE3" w14:textId="43D23EF9">
      <w:pPr>
        <w:pStyle w:val="Heading1"/>
        <w:rPr>
          <w:color w:val="44546A" w:themeColor="text2"/>
        </w:rPr>
        <w:sectPr w:rsidSect="00F25CB5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9" w:h="16834" w:code="9"/>
          <w:pgMar w:top="720" w:right="720" w:bottom="720" w:left="720" w:header="0" w:footer="576" w:gutter="0"/>
          <w:pgBorders w:offsetFrom="page">
            <w:top w:val="threeDEngrave" w:sz="12" w:space="24" w:color="auto" w:shadow="1"/>
            <w:left w:val="threeDEngrave" w:sz="12" w:space="24" w:color="auto" w:shadow="1"/>
            <w:bottom w:val="threeDEmboss" w:sz="12" w:space="24" w:color="auto" w:shadow="1"/>
            <w:right w:val="threeDEmboss" w:sz="12" w:space="24" w:color="auto" w:shadow="1"/>
          </w:pgBorders>
          <w:cols w:space="720"/>
          <w:docGrid w:linePitch="360"/>
        </w:sectPr>
      </w:pPr>
    </w:p>
    <w:p w:rsidR="00510AFB" w:rsidRPr="00EB6F2A" w:rsidP="008B25A5" w14:paraId="5B46DDED" w14:textId="34A0E050">
      <w:pPr>
        <w:shd w:val="clear" w:color="auto" w:fill="FFFFFF"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>Profound knowledge of various databases</w:t>
      </w:r>
      <w:r w:rsidR="00CE1A6A">
        <w:rPr>
          <w:rFonts w:ascii="Helvetica" w:hAnsi="Helvetica" w:cs="Helvetica"/>
          <w:color w:val="44546A" w:themeColor="text2"/>
          <w:sz w:val="17"/>
          <w:szCs w:val="17"/>
        </w:rPr>
        <w:t xml:space="preserve"> and tools</w:t>
      </w:r>
      <w:r w:rsidRPr="00EB6F2A">
        <w:rPr>
          <w:rFonts w:ascii="Helvetica" w:hAnsi="Helvetica" w:cs="Helvetica"/>
          <w:color w:val="44546A" w:themeColor="text2"/>
          <w:sz w:val="17"/>
          <w:szCs w:val="17"/>
        </w:rPr>
        <w:t>:</w:t>
      </w:r>
    </w:p>
    <w:p w:rsidR="00510AFB" w:rsidRPr="00EB6F2A" w:rsidP="003172AB" w14:paraId="48BCA716" w14:textId="469354D0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>M</w:t>
      </w:r>
      <w:r w:rsidR="00AB7011">
        <w:rPr>
          <w:rFonts w:ascii="Helvetica" w:hAnsi="Helvetica" w:cs="Helvetica"/>
          <w:color w:val="44546A" w:themeColor="text2"/>
          <w:sz w:val="17"/>
          <w:szCs w:val="17"/>
        </w:rPr>
        <w:t>Y</w:t>
      </w:r>
      <w:r w:rsidRPr="00EB6F2A">
        <w:rPr>
          <w:rFonts w:ascii="Helvetica" w:hAnsi="Helvetica" w:cs="Helvetica"/>
          <w:color w:val="44546A" w:themeColor="text2"/>
          <w:sz w:val="17"/>
          <w:szCs w:val="17"/>
        </w:rPr>
        <w:t>SQL,</w:t>
      </w:r>
      <w:r w:rsidRPr="00EB6F2A">
        <w:rPr>
          <w:rFonts w:ascii="Helvetica" w:hAnsi="Helvetica" w:cs="Helvetica"/>
          <w:color w:val="44546A" w:themeColor="text2"/>
          <w:sz w:val="17"/>
          <w:szCs w:val="17"/>
        </w:rPr>
        <w:t xml:space="preserve"> </w:t>
      </w:r>
      <w:r w:rsidRPr="00EB6F2A" w:rsidR="00F923FD">
        <w:rPr>
          <w:rFonts w:ascii="Helvetica" w:hAnsi="Helvetica" w:cs="Helvetica"/>
          <w:color w:val="44546A" w:themeColor="text2"/>
          <w:sz w:val="17"/>
          <w:szCs w:val="17"/>
        </w:rPr>
        <w:t>MS SQL SERVER</w:t>
      </w:r>
    </w:p>
    <w:p w:rsidR="00510AFB" w:rsidRPr="00EB6F2A" w:rsidP="003172AB" w14:paraId="0862D69B" w14:textId="12883A54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>MYSQL workbench</w:t>
      </w:r>
    </w:p>
    <w:p w:rsidR="00510AFB" w:rsidRPr="00EB6F2A" w:rsidP="003172AB" w14:paraId="52CFA318" w14:textId="464DB947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>MySQL Command line,</w:t>
      </w:r>
      <w:r w:rsidRPr="00EB6F2A" w:rsidR="00690680">
        <w:rPr>
          <w:rFonts w:ascii="Helvetica" w:hAnsi="Helvetica" w:cs="Helvetica"/>
          <w:color w:val="44546A" w:themeColor="text2"/>
          <w:sz w:val="17"/>
          <w:szCs w:val="17"/>
        </w:rPr>
        <w:t xml:space="preserve"> </w:t>
      </w:r>
      <w:r w:rsidRPr="00EB6F2A">
        <w:rPr>
          <w:rFonts w:ascii="Helvetica" w:hAnsi="Helvetica" w:cs="Helvetica"/>
          <w:color w:val="44546A" w:themeColor="text2"/>
          <w:sz w:val="17"/>
          <w:szCs w:val="17"/>
        </w:rPr>
        <w:t>SQLYOG</w:t>
      </w:r>
      <w:r w:rsidRPr="00EB6F2A">
        <w:rPr>
          <w:rFonts w:ascii="Helvetica" w:hAnsi="Helvetica" w:cs="Helvetica"/>
          <w:color w:val="44546A" w:themeColor="text2"/>
          <w:sz w:val="17"/>
          <w:szCs w:val="17"/>
        </w:rPr>
        <w:t xml:space="preserve"> Ultimate</w:t>
      </w:r>
    </w:p>
    <w:p w:rsidR="00510AFB" w:rsidRPr="00EB6F2A" w:rsidP="008B25A5" w14:paraId="0A7FC13D" w14:textId="77777777">
      <w:pPr>
        <w:shd w:val="clear" w:color="auto" w:fill="FFFFFF"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>Immensely talented in configuring computer hardware:</w:t>
      </w:r>
    </w:p>
    <w:p w:rsidR="00510AFB" w:rsidRPr="00EB6F2A" w:rsidP="003172AB" w14:paraId="62250977" w14:textId="77777777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>Wireless Routers</w:t>
      </w:r>
    </w:p>
    <w:p w:rsidR="00510AFB" w:rsidRPr="00EB6F2A" w:rsidP="003172AB" w14:paraId="41E8FEEF" w14:textId="77777777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>Hard drives</w:t>
      </w:r>
    </w:p>
    <w:p w:rsidR="00510AFB" w:rsidRPr="00EB6F2A" w:rsidP="003172AB" w14:paraId="2288F576" w14:textId="77777777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>RAM</w:t>
      </w:r>
    </w:p>
    <w:p w:rsidR="00510AFB" w:rsidRPr="00EB6F2A" w:rsidP="008B25A5" w14:paraId="7B3D7326" w14:textId="77777777">
      <w:pPr>
        <w:shd w:val="clear" w:color="auto" w:fill="FFFFFF"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>Skilled at database administration using:</w:t>
      </w:r>
    </w:p>
    <w:p w:rsidR="00AB7011" w:rsidP="003172AB" w14:paraId="4F138702" w14:textId="77777777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 xml:space="preserve">Data Dictionaries, </w:t>
      </w:r>
    </w:p>
    <w:p w:rsidR="00510AFB" w:rsidP="003172AB" w14:paraId="7F777D59" w14:textId="1C2E7D9E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 xml:space="preserve">Database design </w:t>
      </w:r>
    </w:p>
    <w:p w:rsidR="00510AFB" w:rsidRPr="00EB6F2A" w:rsidP="008B25A5" w14:paraId="451CE92C" w14:textId="06309A6F">
      <w:pPr>
        <w:shd w:val="clear" w:color="auto" w:fill="FFFFFF"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>as knowledge of operating systems:</w:t>
      </w:r>
    </w:p>
    <w:p w:rsidR="00510AFB" w:rsidRPr="00EB6F2A" w:rsidP="003172AB" w14:paraId="012A0C0A" w14:textId="77777777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>Windows XP/ 7/ Vista</w:t>
      </w:r>
    </w:p>
    <w:p w:rsidR="00CE1A6A" w:rsidP="003172AB" w14:paraId="3203E285" w14:textId="1521A3BD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>Ubuntu</w:t>
      </w:r>
    </w:p>
    <w:p w:rsidR="00510AFB" w:rsidRPr="00EB6F2A" w:rsidP="003172AB" w14:paraId="451C80F2" w14:textId="7BBA3804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7"/>
          <w:szCs w:val="17"/>
        </w:rPr>
      </w:pPr>
      <w:r>
        <w:rPr>
          <w:rFonts w:ascii="Helvetica" w:hAnsi="Helvetica" w:cs="Helvetica"/>
          <w:color w:val="44546A" w:themeColor="text2"/>
          <w:sz w:val="17"/>
          <w:szCs w:val="17"/>
        </w:rPr>
        <w:t>REDHET,</w:t>
      </w:r>
    </w:p>
    <w:p w:rsidR="00510AFB" w:rsidRPr="00EB6F2A" w:rsidP="00556306" w14:paraId="55FE7D1C" w14:textId="651151E4">
      <w:pPr>
        <w:pStyle w:val="public-draftstyledefault-unorderedlistitem"/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7"/>
          <w:szCs w:val="17"/>
        </w:rPr>
      </w:pPr>
      <w:r w:rsidRPr="00556306">
        <w:rPr>
          <w:rFonts w:ascii="Helvetica" w:hAnsi="Helvetica" w:cs="Helvetica"/>
          <w:color w:val="44546A" w:themeColor="text2"/>
          <w:sz w:val="17"/>
          <w:szCs w:val="17"/>
          <w:lang w:val="en-US" w:eastAsia="en-US"/>
        </w:rPr>
        <w:t>MySQL Replication</w:t>
      </w:r>
    </w:p>
    <w:p w:rsidR="00556306" w:rsidP="003172AB" w14:paraId="1A3F83A5" w14:textId="77777777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7"/>
          <w:szCs w:val="17"/>
        </w:rPr>
      </w:pPr>
      <w:r w:rsidRPr="00556306">
        <w:rPr>
          <w:rFonts w:ascii="Helvetica" w:hAnsi="Helvetica" w:cs="Helvetica"/>
          <w:color w:val="44546A" w:themeColor="text2"/>
          <w:sz w:val="17"/>
          <w:szCs w:val="17"/>
        </w:rPr>
        <w:t>Master-Master Replication</w:t>
      </w:r>
    </w:p>
    <w:p w:rsidR="00556306" w:rsidP="00556306" w14:paraId="2A28CF50" w14:textId="48A5A095">
      <w:pPr>
        <w:pStyle w:val="ListParagraph"/>
        <w:numPr>
          <w:ilvl w:val="0"/>
          <w:numId w:val="8"/>
        </w:numPr>
        <w:shd w:val="clear" w:color="auto" w:fill="FFFFFF"/>
        <w:rPr>
          <w:rFonts w:ascii="Helvetica" w:hAnsi="Helvetica" w:cs="Helvetica"/>
          <w:color w:val="44546A" w:themeColor="text2"/>
          <w:sz w:val="17"/>
          <w:szCs w:val="17"/>
          <w:lang w:val="en-IN" w:eastAsia="en-IN"/>
        </w:rPr>
      </w:pPr>
      <w:r w:rsidRPr="00556306">
        <w:rPr>
          <w:rFonts w:ascii="Helvetica" w:hAnsi="Helvetica" w:cs="Helvetica"/>
          <w:color w:val="44546A" w:themeColor="text2"/>
          <w:sz w:val="17"/>
          <w:szCs w:val="17"/>
          <w:lang w:val="en-IN" w:eastAsia="en-IN"/>
        </w:rPr>
        <w:t>Master slave Replication</w:t>
      </w:r>
    </w:p>
    <w:p w:rsidR="00556306" w:rsidP="00556306" w14:paraId="1FD4812B" w14:textId="77777777">
      <w:pPr>
        <w:pStyle w:val="ListParagraph"/>
        <w:numPr>
          <w:ilvl w:val="0"/>
          <w:numId w:val="8"/>
        </w:numPr>
        <w:shd w:val="clear" w:color="auto" w:fill="FFFFFF"/>
        <w:rPr>
          <w:rFonts w:ascii="Helvetica" w:hAnsi="Helvetica" w:cs="Helvetica"/>
          <w:color w:val="44546A" w:themeColor="text2"/>
          <w:sz w:val="17"/>
          <w:szCs w:val="17"/>
          <w:lang w:val="en-IN" w:eastAsia="en-IN"/>
        </w:rPr>
      </w:pPr>
      <w:r>
        <w:rPr>
          <w:rFonts w:ascii="Helvetica" w:hAnsi="Helvetica" w:cs="Helvetica"/>
          <w:color w:val="44546A" w:themeColor="text2"/>
          <w:sz w:val="17"/>
          <w:szCs w:val="17"/>
          <w:lang w:val="en-IN" w:eastAsia="en-IN"/>
        </w:rPr>
        <w:t>Ring Replication</w:t>
      </w:r>
    </w:p>
    <w:p w:rsidR="00556306" w:rsidP="00556306" w14:paraId="0B3CE11E" w14:textId="6F1C5F06">
      <w:pPr>
        <w:shd w:val="clear" w:color="auto" w:fill="FFFFFF"/>
        <w:rPr>
          <w:rFonts w:ascii="Helvetica" w:hAnsi="Helvetica" w:cs="Helvetica"/>
          <w:color w:val="44546A" w:themeColor="text2"/>
          <w:sz w:val="18"/>
          <w:szCs w:val="18"/>
        </w:rPr>
      </w:pPr>
      <w:r w:rsidRPr="00556306">
        <w:rPr>
          <w:rFonts w:ascii="Helvetica" w:hAnsi="Helvetica" w:cs="Helvetica"/>
          <w:color w:val="44546A" w:themeColor="text2"/>
          <w:sz w:val="18"/>
          <w:szCs w:val="18"/>
        </w:rPr>
        <w:t xml:space="preserve">Backup </w:t>
      </w:r>
      <w:r>
        <w:rPr>
          <w:rFonts w:ascii="Helvetica" w:hAnsi="Helvetica" w:cs="Helvetica"/>
          <w:color w:val="44546A" w:themeColor="text2"/>
          <w:sz w:val="18"/>
          <w:szCs w:val="18"/>
        </w:rPr>
        <w:t>tools</w:t>
      </w:r>
    </w:p>
    <w:p w:rsidR="00556306" w:rsidP="00556306" w14:paraId="4F73E45E" w14:textId="77777777">
      <w:pPr>
        <w:pStyle w:val="ListParagraph"/>
        <w:numPr>
          <w:ilvl w:val="0"/>
          <w:numId w:val="15"/>
        </w:numPr>
        <w:shd w:val="clear" w:color="auto" w:fill="FFFFFF"/>
        <w:rPr>
          <w:rFonts w:ascii="Helvetica" w:hAnsi="Helvetica" w:cs="Helvetica"/>
          <w:color w:val="44546A" w:themeColor="text2"/>
          <w:sz w:val="18"/>
          <w:szCs w:val="18"/>
        </w:rPr>
      </w:pPr>
      <w:r w:rsidRPr="00556306">
        <w:rPr>
          <w:rFonts w:ascii="Helvetica" w:hAnsi="Helvetica" w:cs="Helvetica"/>
          <w:color w:val="44546A" w:themeColor="text2"/>
          <w:sz w:val="18"/>
          <w:szCs w:val="18"/>
        </w:rPr>
        <w:t>MEB tool</w:t>
      </w:r>
    </w:p>
    <w:p w:rsidR="00556306" w:rsidP="00556306" w14:paraId="591301AF" w14:textId="77777777">
      <w:pPr>
        <w:pStyle w:val="ListParagraph"/>
        <w:numPr>
          <w:ilvl w:val="0"/>
          <w:numId w:val="15"/>
        </w:numPr>
        <w:shd w:val="clear" w:color="auto" w:fill="FFFFFF"/>
        <w:rPr>
          <w:rFonts w:ascii="Helvetica" w:hAnsi="Helvetica" w:cs="Helvetica"/>
          <w:color w:val="44546A" w:themeColor="text2"/>
          <w:sz w:val="18"/>
          <w:szCs w:val="18"/>
        </w:rPr>
      </w:pPr>
      <w:r w:rsidRPr="00556306">
        <w:rPr>
          <w:rFonts w:ascii="Helvetica" w:hAnsi="Helvetica" w:cs="Helvetica"/>
          <w:color w:val="44546A" w:themeColor="text2"/>
          <w:sz w:val="18"/>
          <w:szCs w:val="18"/>
        </w:rPr>
        <w:t>MySQL Dump</w:t>
      </w:r>
    </w:p>
    <w:p w:rsidR="00556306" w:rsidRPr="00556306" w:rsidP="00556306" w14:paraId="0B5831AD" w14:textId="305C1EB6">
      <w:pPr>
        <w:pStyle w:val="ListParagraph"/>
        <w:numPr>
          <w:ilvl w:val="0"/>
          <w:numId w:val="15"/>
        </w:numPr>
        <w:shd w:val="clear" w:color="auto" w:fill="FFFFFF"/>
        <w:rPr>
          <w:rFonts w:ascii="Helvetica" w:hAnsi="Helvetica" w:cs="Helvetica"/>
          <w:color w:val="44546A" w:themeColor="text2"/>
          <w:sz w:val="18"/>
          <w:szCs w:val="18"/>
        </w:rPr>
      </w:pPr>
      <w:r w:rsidRPr="00556306">
        <w:rPr>
          <w:rFonts w:ascii="Helvetica" w:hAnsi="Helvetica" w:cs="Helvetica"/>
          <w:color w:val="44546A" w:themeColor="text2"/>
          <w:sz w:val="18"/>
          <w:szCs w:val="18"/>
        </w:rPr>
        <w:t>MySQL pump</w:t>
      </w:r>
    </w:p>
    <w:p w:rsidR="00EC5489" w:rsidRPr="00EB6F2A" w:rsidP="00EE5ADF" w14:paraId="1FE6E226" w14:textId="77777777">
      <w:pPr>
        <w:shd w:val="clear" w:color="auto" w:fill="C0C0C0"/>
        <w:spacing w:after="100"/>
        <w:rPr>
          <w:rFonts w:ascii="Helvetica" w:hAnsi="Helvetica" w:cs="Helvetica"/>
          <w:b/>
          <w:color w:val="44546A" w:themeColor="text2"/>
          <w:sz w:val="22"/>
          <w:szCs w:val="22"/>
        </w:rPr>
        <w:sectPr w:rsidSect="00EC5489">
          <w:type w:val="continuous"/>
          <w:pgSz w:w="11909" w:h="16834" w:code="9"/>
          <w:pgMar w:top="720" w:right="720" w:bottom="720" w:left="720" w:header="576" w:footer="576" w:gutter="0"/>
          <w:pgBorders w:offsetFrom="page">
            <w:top w:val="threeDEngrave" w:sz="12" w:space="24" w:color="auto" w:shadow="1"/>
            <w:left w:val="threeDEngrave" w:sz="12" w:space="24" w:color="auto" w:shadow="1"/>
            <w:bottom w:val="threeDEmboss" w:sz="12" w:space="24" w:color="auto" w:shadow="1"/>
            <w:right w:val="threeDEmboss" w:sz="12" w:space="24" w:color="auto" w:shadow="1"/>
          </w:pgBorders>
          <w:cols w:num="2" w:space="720"/>
          <w:docGrid w:linePitch="360"/>
        </w:sectPr>
      </w:pPr>
    </w:p>
    <w:p w:rsidR="000F02B6" w:rsidRPr="00EB6F2A" w:rsidP="00575C18" w14:paraId="03C6CA4F" w14:textId="77777777">
      <w:pPr>
        <w:contextualSpacing/>
        <w:rPr>
          <w:rFonts w:ascii="Helvetica" w:hAnsi="Helvetica" w:cs="Helvetica"/>
          <w:bCs/>
          <w:color w:val="44546A" w:themeColor="text2"/>
          <w:sz w:val="22"/>
          <w:szCs w:val="22"/>
        </w:rPr>
      </w:pPr>
      <w:r w:rsidRPr="00EB6F2A">
        <w:rPr>
          <w:rFonts w:ascii="Helvetica" w:hAnsi="Helvetica" w:cs="Helvetica"/>
          <w:bCs/>
          <w:color w:val="44546A" w:themeColor="text2"/>
          <w:sz w:val="22"/>
          <w:szCs w:val="22"/>
        </w:rPr>
        <w:t xml:space="preserve">  </w:t>
      </w:r>
    </w:p>
    <w:p w:rsidR="008C4FA8" w:rsidRPr="00EB6F2A" w:rsidP="007A3709" w14:paraId="1E833091" w14:textId="050C748C">
      <w:pPr>
        <w:contextualSpacing/>
        <w:rPr>
          <w:rFonts w:ascii="Helvetica" w:hAnsi="Helvetica" w:cs="Helvetica"/>
          <w:bCs/>
          <w:color w:val="44546A" w:themeColor="text2"/>
          <w:sz w:val="20"/>
          <w:szCs w:val="20"/>
        </w:rPr>
      </w:pPr>
      <w:r w:rsidRPr="00EB6F2A">
        <w:rPr>
          <w:rFonts w:ascii="Helvetica" w:hAnsi="Helvetica" w:cs="Helvetica"/>
          <w:bCs/>
          <w:color w:val="44546A" w:themeColor="text2"/>
          <w:sz w:val="20"/>
          <w:szCs w:val="20"/>
        </w:rPr>
        <w:t xml:space="preserve">   </w:t>
      </w:r>
      <w:r w:rsidRPr="00EB6F2A">
        <w:rPr>
          <w:rFonts w:ascii="Helvetica" w:hAnsi="Helvetica" w:cs="Helvetica"/>
          <w:bCs/>
          <w:color w:val="44546A" w:themeColor="text2"/>
          <w:sz w:val="20"/>
          <w:szCs w:val="20"/>
        </w:rPr>
        <w:t xml:space="preserve">Work History   </w:t>
      </w:r>
    </w:p>
    <w:p w:rsidR="00690680" w:rsidRPr="00EB6F2A" w:rsidP="00690680" w14:paraId="3584C112" w14:textId="247D906C">
      <w:pPr>
        <w:contextualSpacing/>
        <w:rPr>
          <w:rFonts w:ascii="Helvetica" w:hAnsi="Helvetica" w:cs="Helvetica"/>
          <w:bCs/>
          <w:color w:val="44546A" w:themeColor="text2"/>
          <w:sz w:val="20"/>
          <w:szCs w:val="20"/>
        </w:rPr>
      </w:pPr>
      <w:r w:rsidRPr="00EB6F2A">
        <w:rPr>
          <w:rFonts w:ascii="Helvetica" w:hAnsi="Helvetica" w:cs="Helvetica"/>
          <w:bCs/>
          <w:color w:val="44546A" w:themeColor="text2"/>
          <w:sz w:val="20"/>
          <w:szCs w:val="20"/>
        </w:rPr>
        <w:t xml:space="preserve">   </w:t>
      </w:r>
      <w:r w:rsidRPr="00EB6F2A">
        <w:rPr>
          <w:rFonts w:ascii="Helvetica" w:hAnsi="Helvetica" w:cs="Helvetica"/>
          <w:bCs/>
          <w:color w:val="44546A" w:themeColor="text2"/>
          <w:sz w:val="20"/>
          <w:szCs w:val="20"/>
        </w:rPr>
        <w:t>DBA, 0</w:t>
      </w:r>
      <w:r w:rsidRPr="00EB6F2A">
        <w:rPr>
          <w:rFonts w:ascii="Helvetica" w:hAnsi="Helvetica" w:cs="Helvetica"/>
          <w:bCs/>
          <w:color w:val="44546A" w:themeColor="text2"/>
          <w:sz w:val="20"/>
          <w:szCs w:val="20"/>
        </w:rPr>
        <w:t>1</w:t>
      </w:r>
      <w:r w:rsidRPr="00EB6F2A">
        <w:rPr>
          <w:rFonts w:ascii="Helvetica" w:hAnsi="Helvetica" w:cs="Helvetica"/>
          <w:bCs/>
          <w:color w:val="44546A" w:themeColor="text2"/>
          <w:sz w:val="20"/>
          <w:szCs w:val="20"/>
        </w:rPr>
        <w:t>/202</w:t>
      </w:r>
      <w:r w:rsidRPr="00EB6F2A">
        <w:rPr>
          <w:rFonts w:ascii="Helvetica" w:hAnsi="Helvetica" w:cs="Helvetica"/>
          <w:bCs/>
          <w:color w:val="44546A" w:themeColor="text2"/>
          <w:sz w:val="20"/>
          <w:szCs w:val="20"/>
        </w:rPr>
        <w:t>2</w:t>
      </w:r>
      <w:r w:rsidRPr="00EB6F2A">
        <w:rPr>
          <w:rFonts w:ascii="Helvetica" w:hAnsi="Helvetica" w:cs="Helvetica"/>
          <w:bCs/>
          <w:color w:val="44546A" w:themeColor="text2"/>
          <w:sz w:val="20"/>
          <w:szCs w:val="20"/>
        </w:rPr>
        <w:t xml:space="preserve"> to </w:t>
      </w:r>
      <w:r w:rsidRPr="00EB6F2A">
        <w:rPr>
          <w:rFonts w:ascii="Helvetica" w:hAnsi="Helvetica" w:cs="Helvetica"/>
          <w:bCs/>
          <w:color w:val="44546A" w:themeColor="text2"/>
          <w:sz w:val="20"/>
          <w:szCs w:val="20"/>
        </w:rPr>
        <w:t>Current</w:t>
      </w:r>
    </w:p>
    <w:p w:rsidR="009321D8" w:rsidRPr="00EB6F2A" w:rsidP="00690680" w14:paraId="1A80A713" w14:textId="0F818EBA">
      <w:pPr>
        <w:contextualSpacing/>
        <w:rPr>
          <w:rFonts w:ascii="Helvetica" w:hAnsi="Helvetica" w:cs="Helvetica"/>
          <w:bCs/>
          <w:color w:val="44546A" w:themeColor="text2"/>
          <w:sz w:val="18"/>
          <w:szCs w:val="18"/>
        </w:rPr>
      </w:pPr>
      <w:r w:rsidRPr="00EB6F2A">
        <w:rPr>
          <w:rFonts w:ascii="Helvetica" w:hAnsi="Helvetica" w:cs="Helvetica"/>
          <w:bCs/>
          <w:color w:val="44546A" w:themeColor="text2"/>
          <w:sz w:val="18"/>
          <w:szCs w:val="18"/>
        </w:rPr>
        <w:t xml:space="preserve">   </w:t>
      </w:r>
      <w:r w:rsidRPr="00EB6F2A">
        <w:rPr>
          <w:rFonts w:ascii="Helvetica" w:hAnsi="Helvetica" w:cs="Helvetica"/>
          <w:bCs/>
          <w:color w:val="44546A" w:themeColor="text2"/>
          <w:sz w:val="18"/>
          <w:szCs w:val="18"/>
        </w:rPr>
        <w:t>Wipro Limited</w:t>
      </w:r>
    </w:p>
    <w:p w:rsidR="00556306" w:rsidP="00556306" w14:paraId="1A596577" w14:textId="77777777">
      <w:pPr>
        <w:pStyle w:val="ListParagraph"/>
        <w:shd w:val="clear" w:color="auto" w:fill="FFFFFF"/>
        <w:ind w:left="990"/>
        <w:textAlignment w:val="baseline"/>
        <w:rPr>
          <w:rFonts w:ascii="Helvetica" w:hAnsi="Helvetica" w:cs="Helvetica"/>
          <w:color w:val="44546A" w:themeColor="text2"/>
          <w:sz w:val="20"/>
          <w:szCs w:val="20"/>
        </w:rPr>
      </w:pPr>
    </w:p>
    <w:p w:rsidR="00EB6F2A" w:rsidRPr="00EB6F2A" w:rsidP="00EB6F2A" w14:paraId="3A524794" w14:textId="4505566F">
      <w:pPr>
        <w:pStyle w:val="ListParagraph"/>
        <w:numPr>
          <w:ilvl w:val="0"/>
          <w:numId w:val="13"/>
        </w:numPr>
        <w:shd w:val="clear" w:color="auto" w:fill="FFFFFF"/>
        <w:textAlignment w:val="baseline"/>
        <w:rPr>
          <w:rFonts w:ascii="Helvetica" w:hAnsi="Helvetica" w:cs="Helvetica"/>
          <w:color w:val="44546A" w:themeColor="text2"/>
          <w:sz w:val="20"/>
          <w:szCs w:val="20"/>
        </w:rPr>
      </w:pPr>
      <w:r w:rsidRPr="00EB6F2A">
        <w:rPr>
          <w:rFonts w:ascii="Helvetica" w:hAnsi="Helvetica" w:cs="Helvetica"/>
          <w:color w:val="44546A" w:themeColor="text2"/>
          <w:sz w:val="20"/>
          <w:szCs w:val="20"/>
        </w:rPr>
        <w:t>Professional and highly motivated, having over </w:t>
      </w:r>
      <w:r w:rsidR="00556306">
        <w:rPr>
          <w:rFonts w:ascii="Helvetica" w:hAnsi="Helvetica" w:cs="Helvetica"/>
          <w:b/>
          <w:bCs/>
          <w:color w:val="44546A" w:themeColor="text2"/>
          <w:sz w:val="20"/>
          <w:szCs w:val="20"/>
          <w:bdr w:val="none" w:sz="0" w:space="0" w:color="auto" w:frame="1"/>
        </w:rPr>
        <w:t>7</w:t>
      </w:r>
      <w:r w:rsidRPr="00EB6F2A">
        <w:rPr>
          <w:rFonts w:ascii="Helvetica" w:hAnsi="Helvetica" w:cs="Helvetica"/>
          <w:b/>
          <w:bCs/>
          <w:color w:val="44546A" w:themeColor="text2"/>
          <w:sz w:val="20"/>
          <w:szCs w:val="20"/>
          <w:bdr w:val="none" w:sz="0" w:space="0" w:color="auto" w:frame="1"/>
        </w:rPr>
        <w:t>+ years</w:t>
      </w:r>
      <w:r w:rsidRPr="00EB6F2A">
        <w:rPr>
          <w:rFonts w:ascii="Helvetica" w:hAnsi="Helvetica" w:cs="Helvetica"/>
          <w:color w:val="44546A" w:themeColor="text2"/>
          <w:sz w:val="20"/>
          <w:szCs w:val="20"/>
        </w:rPr>
        <w:t> of DBA and Development work experience in the software industry with</w:t>
      </w:r>
      <w:r w:rsidRPr="00EB6F2A">
        <w:rPr>
          <w:rFonts w:ascii="Helvetica" w:hAnsi="Helvetica" w:cs="Helvetica"/>
          <w:b/>
          <w:bCs/>
          <w:color w:val="44546A" w:themeColor="text2"/>
          <w:sz w:val="20"/>
          <w:szCs w:val="20"/>
          <w:bdr w:val="none" w:sz="0" w:space="0" w:color="auto" w:frame="1"/>
        </w:rPr>
        <w:t> </w:t>
      </w:r>
      <w:r w:rsidRPr="00EB6F2A" w:rsidR="00556306">
        <w:rPr>
          <w:rFonts w:ascii="Helvetica" w:hAnsi="Helvetica" w:cs="Helvetica"/>
          <w:b/>
          <w:bCs/>
          <w:color w:val="44546A" w:themeColor="text2"/>
          <w:sz w:val="20"/>
          <w:szCs w:val="20"/>
          <w:bdr w:val="none" w:sz="0" w:space="0" w:color="auto" w:frame="1"/>
        </w:rPr>
        <w:t>MySQL (5, x</w:t>
      </w:r>
      <w:r w:rsidRPr="00EB6F2A">
        <w:rPr>
          <w:rFonts w:ascii="Helvetica" w:hAnsi="Helvetica" w:cs="Helvetica"/>
          <w:b/>
          <w:bCs/>
          <w:color w:val="44546A" w:themeColor="text2"/>
          <w:sz w:val="20"/>
          <w:szCs w:val="20"/>
          <w:bdr w:val="none" w:sz="0" w:space="0" w:color="auto" w:frame="1"/>
        </w:rPr>
        <w:t>)</w:t>
      </w:r>
      <w:r w:rsidRPr="00EB6F2A">
        <w:rPr>
          <w:rFonts w:ascii="Helvetica" w:hAnsi="Helvetica" w:cs="Helvetica"/>
          <w:color w:val="44546A" w:themeColor="text2"/>
          <w:sz w:val="20"/>
          <w:szCs w:val="20"/>
        </w:rPr>
        <w:t> and </w:t>
      </w:r>
      <w:r w:rsidRPr="00EB6F2A">
        <w:rPr>
          <w:rFonts w:ascii="Helvetica" w:hAnsi="Helvetica" w:cs="Helvetica"/>
          <w:b/>
          <w:bCs/>
          <w:color w:val="44546A" w:themeColor="text2"/>
          <w:sz w:val="20"/>
          <w:szCs w:val="20"/>
          <w:bdr w:val="none" w:sz="0" w:space="0" w:color="auto" w:frame="1"/>
        </w:rPr>
        <w:t>SQL Server</w:t>
      </w:r>
      <w:r w:rsidRPr="00EB6F2A">
        <w:rPr>
          <w:rFonts w:ascii="Helvetica" w:hAnsi="Helvetica" w:cs="Helvetica"/>
          <w:color w:val="44546A" w:themeColor="text2"/>
          <w:sz w:val="20"/>
          <w:szCs w:val="20"/>
        </w:rPr>
        <w:t> </w:t>
      </w:r>
      <w:r w:rsidRPr="00EB6F2A">
        <w:rPr>
          <w:rFonts w:ascii="Helvetica" w:hAnsi="Helvetica" w:cs="Helvetica"/>
          <w:b/>
          <w:bCs/>
          <w:color w:val="44546A" w:themeColor="text2"/>
          <w:sz w:val="20"/>
          <w:szCs w:val="20"/>
          <w:bdr w:val="none" w:sz="0" w:space="0" w:color="auto" w:frame="1"/>
        </w:rPr>
        <w:t>2000/2005</w:t>
      </w:r>
      <w:r w:rsidRPr="00EB6F2A">
        <w:rPr>
          <w:rFonts w:ascii="Helvetica" w:hAnsi="Helvetica" w:cs="Helvetica"/>
          <w:color w:val="44546A" w:themeColor="text2"/>
          <w:sz w:val="20"/>
          <w:szCs w:val="20"/>
        </w:rPr>
        <w:t>.</w:t>
      </w:r>
    </w:p>
    <w:p w:rsidR="00EB6F2A" w:rsidRPr="00EB6F2A" w:rsidP="00EB6F2A" w14:paraId="0190C57F" w14:textId="410855AF">
      <w:pPr>
        <w:pStyle w:val="ListParagraph"/>
        <w:numPr>
          <w:ilvl w:val="0"/>
          <w:numId w:val="13"/>
        </w:numPr>
        <w:shd w:val="clear" w:color="auto" w:fill="FFFFFF"/>
        <w:textAlignment w:val="baseline"/>
        <w:rPr>
          <w:rFonts w:ascii="Helvetica" w:hAnsi="Helvetica" w:cs="Helvetica"/>
          <w:color w:val="44546A" w:themeColor="text2"/>
          <w:sz w:val="20"/>
          <w:szCs w:val="20"/>
        </w:rPr>
      </w:pPr>
      <w:r w:rsidRPr="00EB6F2A">
        <w:rPr>
          <w:rFonts w:ascii="Helvetica" w:hAnsi="Helvetica" w:cs="Helvetica"/>
          <w:color w:val="44546A" w:themeColor="text2"/>
          <w:sz w:val="20"/>
          <w:szCs w:val="20"/>
        </w:rPr>
        <w:t xml:space="preserve">Experience of Database Administration, design, development, maintenance and production support of relational databases, business applications, new server setup, </w:t>
      </w:r>
      <w:r w:rsidRPr="00EB6F2A">
        <w:rPr>
          <w:rFonts w:ascii="Helvetica" w:hAnsi="Helvetica" w:cs="Helvetica"/>
          <w:color w:val="44546A" w:themeColor="text2"/>
          <w:sz w:val="20"/>
          <w:szCs w:val="20"/>
        </w:rPr>
        <w:t>MySQL</w:t>
      </w:r>
      <w:r w:rsidRPr="00EB6F2A">
        <w:rPr>
          <w:rFonts w:ascii="Helvetica" w:hAnsi="Helvetica" w:cs="Helvetica"/>
          <w:color w:val="44546A" w:themeColor="text2"/>
          <w:sz w:val="20"/>
          <w:szCs w:val="20"/>
        </w:rPr>
        <w:t xml:space="preserve"> Server installation, upgrade, migration.</w:t>
      </w:r>
    </w:p>
    <w:p w:rsidR="00EB6F2A" w:rsidRPr="00EB6F2A" w:rsidP="00EB6F2A" w14:paraId="29F54C9D" w14:textId="4E97C7FC">
      <w:pPr>
        <w:pStyle w:val="ListParagraph"/>
        <w:numPr>
          <w:ilvl w:val="0"/>
          <w:numId w:val="13"/>
        </w:numPr>
        <w:shd w:val="clear" w:color="auto" w:fill="FFFFFF"/>
        <w:textAlignment w:val="baseline"/>
        <w:rPr>
          <w:rFonts w:ascii="Helvetica" w:hAnsi="Helvetica" w:cs="Helvetica"/>
          <w:color w:val="44546A" w:themeColor="text2"/>
          <w:sz w:val="20"/>
          <w:szCs w:val="20"/>
        </w:rPr>
      </w:pPr>
      <w:r w:rsidRPr="00EB6F2A">
        <w:rPr>
          <w:rFonts w:ascii="Helvetica" w:hAnsi="Helvetica" w:cs="Helvetica"/>
          <w:color w:val="44546A" w:themeColor="text2"/>
          <w:sz w:val="20"/>
          <w:szCs w:val="20"/>
        </w:rPr>
        <w:t>Strong </w:t>
      </w:r>
      <w:r w:rsidRPr="00EB6F2A">
        <w:rPr>
          <w:rFonts w:ascii="Helvetica" w:hAnsi="Helvetica" w:cs="Helvetica"/>
          <w:b/>
          <w:bCs/>
          <w:color w:val="44546A" w:themeColor="text2"/>
          <w:sz w:val="20"/>
          <w:szCs w:val="20"/>
          <w:bdr w:val="none" w:sz="0" w:space="0" w:color="auto" w:frame="1"/>
        </w:rPr>
        <w:t>MySQL</w:t>
      </w:r>
      <w:r w:rsidRPr="00EB6F2A">
        <w:rPr>
          <w:rFonts w:ascii="Helvetica" w:hAnsi="Helvetica" w:cs="Helvetica"/>
          <w:color w:val="44546A" w:themeColor="text2"/>
          <w:sz w:val="20"/>
          <w:szCs w:val="20"/>
        </w:rPr>
        <w:t> skills but also significant general system administration skills on UNIX/HP Open VMS, Linux and Windows environment. Proficient writing shell scripts as well as knowledge in general systems administration tasks.</w:t>
      </w:r>
    </w:p>
    <w:p w:rsidR="00EB6F2A" w:rsidRPr="00EB6F2A" w:rsidP="00EB6F2A" w14:paraId="4288F4B5" w14:textId="2A7FCF29">
      <w:pPr>
        <w:pStyle w:val="ListParagraph"/>
        <w:numPr>
          <w:ilvl w:val="0"/>
          <w:numId w:val="13"/>
        </w:numPr>
        <w:shd w:val="clear" w:color="auto" w:fill="FFFFFF"/>
        <w:textAlignment w:val="baseline"/>
        <w:rPr>
          <w:rFonts w:ascii="Helvetica" w:hAnsi="Helvetica" w:cs="Helvetica"/>
          <w:color w:val="44546A" w:themeColor="text2"/>
          <w:sz w:val="20"/>
          <w:szCs w:val="20"/>
        </w:rPr>
      </w:pPr>
      <w:r w:rsidRPr="00EB6F2A">
        <w:rPr>
          <w:rFonts w:ascii="Helvetica" w:hAnsi="Helvetica" w:cs="Helvetica"/>
          <w:color w:val="44546A" w:themeColor="text2"/>
          <w:sz w:val="20"/>
          <w:szCs w:val="20"/>
        </w:rPr>
        <w:t>Expertise with Shell Script, PHP backend, C# application integrations &amp; development.</w:t>
      </w:r>
    </w:p>
    <w:p w:rsidR="00EB6F2A" w:rsidRPr="00EB6F2A" w:rsidP="00EB6F2A" w14:paraId="4EF29EDA" w14:textId="7D8459E8">
      <w:pPr>
        <w:pStyle w:val="ListParagraph"/>
        <w:numPr>
          <w:ilvl w:val="0"/>
          <w:numId w:val="13"/>
        </w:numPr>
        <w:shd w:val="clear" w:color="auto" w:fill="FFFFFF"/>
        <w:textAlignment w:val="baseline"/>
        <w:rPr>
          <w:rFonts w:ascii="Helvetica" w:hAnsi="Helvetica" w:cs="Helvetica"/>
          <w:color w:val="44546A" w:themeColor="text2"/>
          <w:sz w:val="20"/>
          <w:szCs w:val="20"/>
        </w:rPr>
      </w:pPr>
      <w:r w:rsidRPr="00EB6F2A">
        <w:rPr>
          <w:rFonts w:ascii="Helvetica" w:hAnsi="Helvetica" w:cs="Helvetica"/>
          <w:color w:val="44546A" w:themeColor="text2"/>
          <w:sz w:val="20"/>
          <w:szCs w:val="20"/>
        </w:rPr>
        <w:t>Experienced in Database optimization and developing stored procedures, Triggers, Cursors, Joins, Views, Cursors and SQL on databases: </w:t>
      </w:r>
      <w:r w:rsidRPr="00EB6F2A">
        <w:rPr>
          <w:rFonts w:ascii="Helvetica" w:hAnsi="Helvetica" w:cs="Helvetica"/>
          <w:b/>
          <w:bCs/>
          <w:color w:val="44546A" w:themeColor="text2"/>
          <w:sz w:val="20"/>
          <w:szCs w:val="20"/>
          <w:bdr w:val="none" w:sz="0" w:space="0" w:color="auto" w:frame="1"/>
        </w:rPr>
        <w:t>MySQL</w:t>
      </w:r>
    </w:p>
    <w:p w:rsidR="00EB6F2A" w:rsidRPr="00EB6F2A" w:rsidP="00EB6F2A" w14:paraId="4CC4F406" w14:textId="5E24A39B">
      <w:pPr>
        <w:pStyle w:val="ListParagraph"/>
        <w:numPr>
          <w:ilvl w:val="0"/>
          <w:numId w:val="13"/>
        </w:numPr>
        <w:shd w:val="clear" w:color="auto" w:fill="FFFFFF"/>
        <w:textAlignment w:val="baseline"/>
        <w:rPr>
          <w:rFonts w:ascii="Helvetica" w:hAnsi="Helvetica" w:cs="Helvetica"/>
          <w:color w:val="44546A" w:themeColor="text2"/>
          <w:sz w:val="20"/>
          <w:szCs w:val="20"/>
        </w:rPr>
      </w:pPr>
      <w:r w:rsidRPr="00EB6F2A">
        <w:rPr>
          <w:rFonts w:ascii="Helvetica" w:hAnsi="Helvetica" w:cs="Helvetica"/>
          <w:color w:val="44546A" w:themeColor="text2"/>
          <w:sz w:val="20"/>
          <w:szCs w:val="20"/>
        </w:rPr>
        <w:t xml:space="preserve">Experienced in designing, modeling, developing and support </w:t>
      </w:r>
      <w:r w:rsidRPr="00EB6F2A">
        <w:rPr>
          <w:rFonts w:ascii="Helvetica" w:hAnsi="Helvetica" w:cs="Helvetica"/>
          <w:color w:val="44546A" w:themeColor="text2"/>
          <w:sz w:val="20"/>
          <w:szCs w:val="20"/>
        </w:rPr>
        <w:t>web-based</w:t>
      </w:r>
      <w:r w:rsidRPr="00EB6F2A">
        <w:rPr>
          <w:rFonts w:ascii="Helvetica" w:hAnsi="Helvetica" w:cs="Helvetica"/>
          <w:color w:val="44546A" w:themeColor="text2"/>
          <w:sz w:val="20"/>
          <w:szCs w:val="20"/>
        </w:rPr>
        <w:t xml:space="preserve"> projects with responsibilities including analysis, design, development, implementation and maintenance.</w:t>
      </w:r>
    </w:p>
    <w:p w:rsidR="00EB6F2A" w:rsidRPr="00EB6F2A" w:rsidP="00EB6F2A" w14:paraId="3AD27A6C" w14:textId="29C73F51">
      <w:pPr>
        <w:pStyle w:val="ListParagraph"/>
        <w:numPr>
          <w:ilvl w:val="0"/>
          <w:numId w:val="13"/>
        </w:numPr>
        <w:shd w:val="clear" w:color="auto" w:fill="FFFFFF"/>
        <w:textAlignment w:val="baseline"/>
        <w:rPr>
          <w:rFonts w:ascii="Helvetica" w:hAnsi="Helvetica" w:cs="Helvetica"/>
          <w:color w:val="44546A" w:themeColor="text2"/>
          <w:sz w:val="20"/>
          <w:szCs w:val="20"/>
        </w:rPr>
      </w:pPr>
      <w:r w:rsidRPr="00EB6F2A">
        <w:rPr>
          <w:rFonts w:ascii="Helvetica" w:hAnsi="Helvetica" w:cs="Helvetica"/>
          <w:color w:val="44546A" w:themeColor="text2"/>
          <w:sz w:val="20"/>
          <w:szCs w:val="20"/>
        </w:rPr>
        <w:t>Experienced in </w:t>
      </w:r>
      <w:r w:rsidRPr="00EB6F2A">
        <w:rPr>
          <w:rFonts w:ascii="Helvetica" w:hAnsi="Helvetica" w:cs="Helvetica"/>
          <w:b/>
          <w:bCs/>
          <w:color w:val="44546A" w:themeColor="text2"/>
          <w:sz w:val="20"/>
          <w:szCs w:val="20"/>
          <w:bdr w:val="none" w:sz="0" w:space="0" w:color="auto" w:frame="1"/>
        </w:rPr>
        <w:t>Performance Tuning, Query Optimization</w:t>
      </w:r>
      <w:r w:rsidRPr="00EB6F2A">
        <w:rPr>
          <w:rFonts w:ascii="Helvetica" w:hAnsi="Helvetica" w:cs="Helvetica"/>
          <w:color w:val="44546A" w:themeColor="text2"/>
          <w:sz w:val="20"/>
          <w:szCs w:val="20"/>
        </w:rPr>
        <w:t>, Client/Server Connectivity, and Database Consistency Checks using different Utilities.</w:t>
      </w:r>
    </w:p>
    <w:p w:rsidR="00EB6F2A" w:rsidRPr="00EB6F2A" w:rsidP="00EB6F2A" w14:paraId="37AF5ED2" w14:textId="1FE0B8C8">
      <w:pPr>
        <w:pStyle w:val="ListParagraph"/>
        <w:numPr>
          <w:ilvl w:val="0"/>
          <w:numId w:val="13"/>
        </w:numPr>
        <w:shd w:val="clear" w:color="auto" w:fill="FFFFFF"/>
        <w:textAlignment w:val="baseline"/>
        <w:rPr>
          <w:rFonts w:ascii="Helvetica" w:hAnsi="Helvetica" w:cs="Helvetica"/>
          <w:color w:val="44546A" w:themeColor="text2"/>
          <w:sz w:val="20"/>
          <w:szCs w:val="20"/>
        </w:rPr>
      </w:pPr>
      <w:r w:rsidRPr="00EB6F2A">
        <w:rPr>
          <w:rFonts w:ascii="Helvetica" w:hAnsi="Helvetica" w:cs="Helvetica"/>
          <w:color w:val="44546A" w:themeColor="text2"/>
          <w:sz w:val="20"/>
          <w:szCs w:val="20"/>
        </w:rPr>
        <w:t xml:space="preserve">Expertise in snapshot, import/export, </w:t>
      </w:r>
      <w:r w:rsidRPr="00EB6F2A">
        <w:rPr>
          <w:rFonts w:ascii="Helvetica" w:hAnsi="Helvetica" w:cs="Helvetica"/>
          <w:color w:val="44546A" w:themeColor="text2"/>
          <w:sz w:val="20"/>
          <w:szCs w:val="20"/>
        </w:rPr>
        <w:t>DB</w:t>
      </w:r>
      <w:r w:rsidRPr="00EB6F2A">
        <w:rPr>
          <w:rFonts w:ascii="Helvetica" w:hAnsi="Helvetica" w:cs="Helvetica"/>
          <w:color w:val="44546A" w:themeColor="text2"/>
          <w:sz w:val="20"/>
          <w:szCs w:val="20"/>
        </w:rPr>
        <w:t xml:space="preserve"> optimization with the help of </w:t>
      </w:r>
      <w:r w:rsidRPr="00EB6F2A">
        <w:rPr>
          <w:rFonts w:ascii="Helvetica" w:hAnsi="Helvetica" w:cs="Helvetica"/>
          <w:b/>
          <w:bCs/>
          <w:color w:val="44546A" w:themeColor="text2"/>
          <w:sz w:val="20"/>
          <w:szCs w:val="20"/>
          <w:bdr w:val="none" w:sz="0" w:space="0" w:color="auto" w:frame="1"/>
        </w:rPr>
        <w:t>explain plan</w:t>
      </w:r>
      <w:r w:rsidRPr="00EB6F2A">
        <w:rPr>
          <w:rFonts w:ascii="Helvetica" w:hAnsi="Helvetica" w:cs="Helvetica"/>
          <w:color w:val="44546A" w:themeColor="text2"/>
          <w:sz w:val="20"/>
          <w:szCs w:val="20"/>
        </w:rPr>
        <w:t>.</w:t>
      </w:r>
    </w:p>
    <w:p w:rsidR="00EB6F2A" w:rsidRPr="00EB6F2A" w:rsidP="00EB6F2A" w14:paraId="5DD5731B" w14:textId="481A60ED">
      <w:pPr>
        <w:pStyle w:val="ListParagraph"/>
        <w:numPr>
          <w:ilvl w:val="0"/>
          <w:numId w:val="13"/>
        </w:numPr>
        <w:shd w:val="clear" w:color="auto" w:fill="FFFFFF"/>
        <w:textAlignment w:val="baseline"/>
        <w:rPr>
          <w:rFonts w:ascii="Helvetica" w:hAnsi="Helvetica" w:cs="Helvetica"/>
          <w:color w:val="44546A" w:themeColor="text2"/>
          <w:sz w:val="20"/>
          <w:szCs w:val="20"/>
        </w:rPr>
      </w:pPr>
      <w:r w:rsidRPr="00EB6F2A">
        <w:rPr>
          <w:rFonts w:ascii="Helvetica" w:hAnsi="Helvetica" w:cs="Helvetica"/>
          <w:color w:val="44546A" w:themeColor="text2"/>
          <w:sz w:val="20"/>
          <w:szCs w:val="20"/>
        </w:rPr>
        <w:t>Expertise in database migration from </w:t>
      </w:r>
      <w:r w:rsidRPr="00EB6F2A">
        <w:rPr>
          <w:rFonts w:ascii="Helvetica" w:hAnsi="Helvetica" w:cs="Helvetica"/>
          <w:b/>
          <w:bCs/>
          <w:color w:val="44546A" w:themeColor="text2"/>
          <w:sz w:val="20"/>
          <w:szCs w:val="20"/>
          <w:bdr w:val="none" w:sz="0" w:space="0" w:color="auto" w:frame="1"/>
        </w:rPr>
        <w:t>M</w:t>
      </w:r>
      <w:r>
        <w:rPr>
          <w:rFonts w:ascii="Helvetica" w:hAnsi="Helvetica" w:cs="Helvetica"/>
          <w:b/>
          <w:bCs/>
          <w:color w:val="44546A" w:themeColor="text2"/>
          <w:sz w:val="20"/>
          <w:szCs w:val="20"/>
          <w:bdr w:val="none" w:sz="0" w:space="0" w:color="auto" w:frame="1"/>
        </w:rPr>
        <w:t>Y</w:t>
      </w:r>
      <w:r w:rsidRPr="00EB6F2A">
        <w:rPr>
          <w:rFonts w:ascii="Helvetica" w:hAnsi="Helvetica" w:cs="Helvetica"/>
          <w:b/>
          <w:bCs/>
          <w:color w:val="44546A" w:themeColor="text2"/>
          <w:sz w:val="20"/>
          <w:szCs w:val="20"/>
          <w:bdr w:val="none" w:sz="0" w:space="0" w:color="auto" w:frame="1"/>
        </w:rPr>
        <w:t>ISAM format to I</w:t>
      </w:r>
      <w:r>
        <w:rPr>
          <w:rFonts w:ascii="Helvetica" w:hAnsi="Helvetica" w:cs="Helvetica"/>
          <w:b/>
          <w:bCs/>
          <w:color w:val="44546A" w:themeColor="text2"/>
          <w:sz w:val="20"/>
          <w:szCs w:val="20"/>
          <w:bdr w:val="none" w:sz="0" w:space="0" w:color="auto" w:frame="1"/>
        </w:rPr>
        <w:t>NNODB</w:t>
      </w:r>
      <w:r w:rsidRPr="00EB6F2A">
        <w:rPr>
          <w:rFonts w:ascii="Helvetica" w:hAnsi="Helvetica" w:cs="Helvetica"/>
          <w:b/>
          <w:bCs/>
          <w:color w:val="44546A" w:themeColor="text2"/>
          <w:sz w:val="20"/>
          <w:szCs w:val="20"/>
          <w:bdr w:val="none" w:sz="0" w:space="0" w:color="auto" w:frame="1"/>
        </w:rPr>
        <w:t xml:space="preserve"> storage </w:t>
      </w:r>
      <w:r w:rsidRPr="00EB6F2A">
        <w:rPr>
          <w:rFonts w:ascii="Helvetica" w:hAnsi="Helvetica" w:cs="Helvetica"/>
          <w:color w:val="44546A" w:themeColor="text2"/>
          <w:sz w:val="20"/>
          <w:szCs w:val="20"/>
        </w:rPr>
        <w:t>engine to increase performance and betterment of integrity constraints.</w:t>
      </w:r>
    </w:p>
    <w:p w:rsidR="00EB6F2A" w:rsidRPr="00EB6F2A" w:rsidP="00EB6F2A" w14:paraId="0F784AEB" w14:textId="131D4DA4">
      <w:pPr>
        <w:pStyle w:val="ListParagraph"/>
        <w:numPr>
          <w:ilvl w:val="0"/>
          <w:numId w:val="13"/>
        </w:numPr>
        <w:shd w:val="clear" w:color="auto" w:fill="FFFFFF"/>
        <w:textAlignment w:val="baseline"/>
        <w:rPr>
          <w:rFonts w:ascii="Helvetica" w:hAnsi="Helvetica" w:cs="Helvetica"/>
          <w:color w:val="44546A" w:themeColor="text2"/>
          <w:sz w:val="20"/>
          <w:szCs w:val="20"/>
        </w:rPr>
      </w:pPr>
      <w:r w:rsidRPr="00EB6F2A">
        <w:rPr>
          <w:rFonts w:ascii="Helvetica" w:hAnsi="Helvetica" w:cs="Helvetica"/>
          <w:color w:val="44546A" w:themeColor="text2"/>
          <w:sz w:val="20"/>
          <w:szCs w:val="20"/>
        </w:rPr>
        <w:t>Expert of writing </w:t>
      </w:r>
      <w:r w:rsidRPr="00EB6F2A">
        <w:rPr>
          <w:rFonts w:ascii="Helvetica" w:hAnsi="Helvetica" w:cs="Helvetica"/>
          <w:b/>
          <w:bCs/>
          <w:color w:val="44546A" w:themeColor="text2"/>
          <w:sz w:val="20"/>
          <w:szCs w:val="20"/>
          <w:bdr w:val="none" w:sz="0" w:space="0" w:color="auto" w:frame="1"/>
        </w:rPr>
        <w:t>shell scripting</w:t>
      </w:r>
      <w:r>
        <w:rPr>
          <w:rFonts w:ascii="Helvetica" w:hAnsi="Helvetica" w:cs="Helvetica"/>
          <w:b/>
          <w:bCs/>
          <w:color w:val="44546A" w:themeColor="text2"/>
          <w:sz w:val="20"/>
          <w:szCs w:val="20"/>
          <w:bdr w:val="none" w:sz="0" w:space="0" w:color="auto" w:frame="1"/>
        </w:rPr>
        <w:t xml:space="preserve"> </w:t>
      </w:r>
      <w:r w:rsidRPr="00EB6F2A">
        <w:rPr>
          <w:rFonts w:ascii="Helvetica" w:hAnsi="Helvetica" w:cs="Helvetica"/>
          <w:b/>
          <w:bCs/>
          <w:color w:val="44546A" w:themeColor="text2"/>
          <w:sz w:val="20"/>
          <w:szCs w:val="20"/>
          <w:bdr w:val="none" w:sz="0" w:space="0" w:color="auto" w:frame="1"/>
        </w:rPr>
        <w:t>for Linux/Unix.</w:t>
      </w:r>
    </w:p>
    <w:p w:rsidR="00EB6F2A" w:rsidRPr="00EB6F2A" w:rsidP="00EB6F2A" w14:paraId="20EAF544" w14:textId="2896A469">
      <w:pPr>
        <w:pStyle w:val="ListParagraph"/>
        <w:numPr>
          <w:ilvl w:val="0"/>
          <w:numId w:val="13"/>
        </w:numPr>
        <w:shd w:val="clear" w:color="auto" w:fill="FFFFFF"/>
        <w:textAlignment w:val="baseline"/>
        <w:rPr>
          <w:rFonts w:ascii="Helvetica" w:hAnsi="Helvetica" w:cs="Helvetica"/>
          <w:color w:val="44546A" w:themeColor="text2"/>
          <w:sz w:val="20"/>
          <w:szCs w:val="20"/>
        </w:rPr>
      </w:pPr>
      <w:r w:rsidRPr="00EB6F2A">
        <w:rPr>
          <w:rFonts w:ascii="Helvetica" w:hAnsi="Helvetica" w:cs="Helvetica"/>
          <w:color w:val="44546A" w:themeColor="text2"/>
          <w:sz w:val="20"/>
          <w:szCs w:val="20"/>
        </w:rPr>
        <w:t>Having experience as </w:t>
      </w:r>
      <w:r w:rsidRPr="00EB6F2A">
        <w:rPr>
          <w:rFonts w:ascii="Helvetica" w:hAnsi="Helvetica" w:cs="Helvetica"/>
          <w:b/>
          <w:bCs/>
          <w:color w:val="44546A" w:themeColor="text2"/>
          <w:sz w:val="20"/>
          <w:szCs w:val="20"/>
          <w:bdr w:val="none" w:sz="0" w:space="0" w:color="auto" w:frame="1"/>
        </w:rPr>
        <w:t>Senior</w:t>
      </w:r>
      <w:r w:rsidRPr="00EB6F2A">
        <w:rPr>
          <w:rFonts w:ascii="Helvetica" w:hAnsi="Helvetica" w:cs="Helvetica"/>
          <w:b/>
          <w:bCs/>
          <w:color w:val="44546A" w:themeColor="text2"/>
          <w:sz w:val="20"/>
          <w:szCs w:val="20"/>
          <w:bdr w:val="none" w:sz="0" w:space="0" w:color="auto" w:frame="1"/>
        </w:rPr>
        <w:t xml:space="preserve"> </w:t>
      </w:r>
      <w:r w:rsidR="00556306">
        <w:rPr>
          <w:rFonts w:ascii="Helvetica" w:hAnsi="Helvetica" w:cs="Helvetica"/>
          <w:b/>
          <w:bCs/>
          <w:color w:val="44546A" w:themeColor="text2"/>
          <w:sz w:val="20"/>
          <w:szCs w:val="20"/>
          <w:bdr w:val="none" w:sz="0" w:space="0" w:color="auto" w:frame="1"/>
        </w:rPr>
        <w:t>DBA</w:t>
      </w:r>
      <w:r w:rsidRPr="00EB6F2A">
        <w:rPr>
          <w:rFonts w:ascii="Helvetica" w:hAnsi="Helvetica" w:cs="Helvetica"/>
          <w:color w:val="44546A" w:themeColor="text2"/>
          <w:sz w:val="20"/>
          <w:szCs w:val="20"/>
        </w:rPr>
        <w:t> and handling projects in onsite, offsite</w:t>
      </w:r>
    </w:p>
    <w:p w:rsidR="00EB6F2A" w:rsidRPr="00EB6F2A" w:rsidP="00EB6F2A" w14:paraId="775210EF" w14:textId="1B890C8C">
      <w:pPr>
        <w:pStyle w:val="ListParagraph"/>
        <w:numPr>
          <w:ilvl w:val="0"/>
          <w:numId w:val="13"/>
        </w:numPr>
        <w:shd w:val="clear" w:color="auto" w:fill="FFFFFF"/>
        <w:textAlignment w:val="baseline"/>
        <w:rPr>
          <w:rFonts w:ascii="Helvetica" w:hAnsi="Helvetica" w:cs="Helvetica"/>
          <w:color w:val="44546A" w:themeColor="text2"/>
          <w:sz w:val="20"/>
          <w:szCs w:val="20"/>
        </w:rPr>
      </w:pPr>
      <w:r w:rsidRPr="00EB6F2A">
        <w:rPr>
          <w:rFonts w:ascii="Helvetica" w:hAnsi="Helvetica" w:cs="Helvetica"/>
          <w:color w:val="44546A" w:themeColor="text2"/>
          <w:sz w:val="20"/>
          <w:szCs w:val="20"/>
        </w:rPr>
        <w:t>Good analytical, problem-solving skills, verbal and written communication skills.</w:t>
      </w:r>
    </w:p>
    <w:p w:rsidR="00EB6F2A" w:rsidRPr="00EB6F2A" w:rsidP="009321D8" w14:paraId="58937003" w14:textId="77777777">
      <w:pPr>
        <w:contextualSpacing/>
        <w:rPr>
          <w:rFonts w:ascii="Helvetica" w:hAnsi="Helvetica" w:cs="Helvetica"/>
          <w:color w:val="44546A" w:themeColor="text2"/>
          <w:sz w:val="20"/>
          <w:szCs w:val="20"/>
        </w:rPr>
      </w:pPr>
    </w:p>
    <w:p w:rsidR="00690680" w:rsidRPr="00EB6F2A" w:rsidP="009321D8" w14:paraId="49DFCBAB" w14:textId="19B53A8A">
      <w:pPr>
        <w:contextualSpacing/>
        <w:rPr>
          <w:rFonts w:ascii="Helvetica" w:hAnsi="Helvetica" w:cs="Helvetica"/>
          <w:bCs/>
          <w:color w:val="44546A" w:themeColor="text2"/>
          <w:sz w:val="20"/>
          <w:szCs w:val="20"/>
        </w:rPr>
      </w:pPr>
      <w:r w:rsidRPr="00EB6F2A">
        <w:rPr>
          <w:rFonts w:ascii="Helvetica" w:hAnsi="Helvetica" w:cs="Helvetica"/>
          <w:color w:val="44546A" w:themeColor="text2"/>
          <w:sz w:val="20"/>
          <w:szCs w:val="20"/>
        </w:rPr>
        <w:t>Experience in troubleshooting and resolving database integrity issues</w:t>
      </w:r>
    </w:p>
    <w:p w:rsidR="006D2843" w:rsidRPr="00EB6F2A" w:rsidP="006D2843" w14:paraId="0809BBEE" w14:textId="2A6F32F8">
      <w:pPr>
        <w:contextualSpacing/>
        <w:rPr>
          <w:rFonts w:ascii="Helvetica" w:hAnsi="Helvetica" w:cs="Helvetica"/>
          <w:bCs/>
          <w:color w:val="44546A" w:themeColor="text2"/>
          <w:sz w:val="20"/>
          <w:szCs w:val="20"/>
        </w:rPr>
      </w:pPr>
      <w:r w:rsidRPr="00EB6F2A">
        <w:rPr>
          <w:rFonts w:ascii="Helvetica" w:hAnsi="Helvetica" w:cs="Helvetica"/>
          <w:bCs/>
          <w:color w:val="44546A" w:themeColor="text2"/>
          <w:sz w:val="20"/>
          <w:szCs w:val="20"/>
        </w:rPr>
        <w:t xml:space="preserve">   DBA, 03/2021 to </w:t>
      </w:r>
      <w:r w:rsidRPr="00EB6F2A" w:rsidR="00690680">
        <w:rPr>
          <w:rFonts w:ascii="Helvetica" w:hAnsi="Helvetica" w:cs="Helvetica"/>
          <w:bCs/>
          <w:color w:val="44546A" w:themeColor="text2"/>
          <w:sz w:val="20"/>
          <w:szCs w:val="20"/>
        </w:rPr>
        <w:t>01/2022</w:t>
      </w:r>
    </w:p>
    <w:p w:rsidR="006D2843" w:rsidRPr="00EB6F2A" w:rsidP="006D2843" w14:paraId="787B4F2E" w14:textId="53C1DA4E">
      <w:pPr>
        <w:contextualSpacing/>
        <w:rPr>
          <w:rFonts w:ascii="Helvetica" w:hAnsi="Helvetica" w:cs="Helvetica"/>
          <w:bCs/>
          <w:color w:val="44546A" w:themeColor="text2"/>
          <w:sz w:val="18"/>
          <w:szCs w:val="18"/>
        </w:rPr>
      </w:pPr>
      <w:r w:rsidRPr="00EB6F2A">
        <w:rPr>
          <w:rFonts w:ascii="Helvetica" w:hAnsi="Helvetica" w:cs="Helvetica"/>
          <w:bCs/>
          <w:color w:val="44546A" w:themeColor="text2"/>
          <w:sz w:val="18"/>
          <w:szCs w:val="18"/>
        </w:rPr>
        <w:t xml:space="preserve"> </w:t>
      </w:r>
      <w:r w:rsidRPr="00EB6F2A">
        <w:rPr>
          <w:rFonts w:ascii="Helvetica" w:hAnsi="Helvetica" w:cs="Helvetica"/>
          <w:bCs/>
          <w:color w:val="44546A" w:themeColor="text2"/>
          <w:sz w:val="18"/>
          <w:szCs w:val="18"/>
        </w:rPr>
        <w:t xml:space="preserve">   Impact InfoTech (P) Limited</w:t>
      </w:r>
    </w:p>
    <w:p w:rsidR="00376959" w:rsidRPr="00EB6F2A" w:rsidP="00376959" w14:paraId="44FDDD78" w14:textId="57BEEFA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44546A" w:themeColor="text2"/>
          <w:sz w:val="18"/>
          <w:szCs w:val="18"/>
        </w:rPr>
      </w:pPr>
      <w:r w:rsidRPr="00EB6F2A">
        <w:rPr>
          <w:rFonts w:ascii="Helvetica" w:hAnsi="Helvetica" w:cs="Helvetica"/>
          <w:color w:val="44546A" w:themeColor="text2"/>
          <w:sz w:val="18"/>
          <w:szCs w:val="18"/>
        </w:rPr>
        <w:t>Experience of Database Administration, design, development, maintenance and production support of relational databases, new server setup, MySQL</w:t>
      </w:r>
      <w:r w:rsidRPr="00EB6F2A" w:rsidR="002E380E">
        <w:rPr>
          <w:rFonts w:ascii="Helvetica" w:hAnsi="Helvetica" w:cs="Helvetica"/>
          <w:color w:val="44546A" w:themeColor="text2"/>
          <w:sz w:val="18"/>
          <w:szCs w:val="18"/>
        </w:rPr>
        <w:t xml:space="preserve"> Server installation, upgrade</w:t>
      </w:r>
      <w:r w:rsidRPr="00EB6F2A">
        <w:rPr>
          <w:rFonts w:ascii="Helvetica" w:hAnsi="Helvetica" w:cs="Helvetica"/>
          <w:color w:val="44546A" w:themeColor="text2"/>
          <w:sz w:val="18"/>
          <w:szCs w:val="18"/>
        </w:rPr>
        <w:t>.</w:t>
      </w:r>
    </w:p>
    <w:p w:rsidR="00376959" w:rsidRPr="00EB6F2A" w:rsidP="009A4CCB" w14:paraId="019E6EB1" w14:textId="3D63D29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44546A" w:themeColor="text2"/>
          <w:sz w:val="18"/>
          <w:szCs w:val="18"/>
        </w:rPr>
      </w:pPr>
      <w:r w:rsidRPr="00EB6F2A">
        <w:rPr>
          <w:rFonts w:ascii="Helvetica" w:hAnsi="Helvetica" w:cs="Helvetica"/>
          <w:color w:val="44546A" w:themeColor="text2"/>
          <w:sz w:val="18"/>
          <w:szCs w:val="18"/>
          <w:shd w:val="clear" w:color="auto" w:fill="FFFFFF"/>
        </w:rPr>
        <w:t>Configuring Backup (MEB) for database and restoring database.</w:t>
      </w:r>
      <w:r w:rsidRPr="00EB6F2A">
        <w:rPr>
          <w:rFonts w:ascii="Helvetica" w:hAnsi="Helvetica" w:cs="Helvetica"/>
          <w:color w:val="44546A" w:themeColor="text2"/>
          <w:sz w:val="18"/>
          <w:szCs w:val="18"/>
        </w:rPr>
        <w:br/>
      </w:r>
      <w:r w:rsidRPr="00EB6F2A">
        <w:rPr>
          <w:rFonts w:ascii="Helvetica" w:hAnsi="Helvetica" w:cs="Helvetica"/>
          <w:color w:val="44546A" w:themeColor="text2"/>
          <w:sz w:val="18"/>
          <w:szCs w:val="18"/>
        </w:rPr>
        <w:t xml:space="preserve">Experienced in Database optimization and developing stored procedures, Triggers, Cursors, Joins, Views, Cursors </w:t>
      </w:r>
    </w:p>
    <w:p w:rsidR="00376959" w:rsidRPr="00EB6F2A" w:rsidP="00376959" w14:paraId="36093685" w14:textId="56B71C8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44546A" w:themeColor="text2"/>
          <w:sz w:val="18"/>
          <w:szCs w:val="18"/>
        </w:rPr>
      </w:pPr>
      <w:r w:rsidRPr="00EB6F2A">
        <w:rPr>
          <w:rFonts w:ascii="Helvetica" w:hAnsi="Helvetica" w:cs="Helvetica"/>
          <w:color w:val="44546A" w:themeColor="text2"/>
          <w:sz w:val="18"/>
          <w:szCs w:val="18"/>
        </w:rPr>
        <w:t>Experience in troubleshooting and resolving database integrity issues, performance issues, blocking and deadlocking issues, replication issues, connectivity issues, security issues, index management etc.</w:t>
      </w:r>
    </w:p>
    <w:p w:rsidR="00376959" w:rsidRPr="00EB6F2A" w:rsidP="00376959" w14:paraId="1A7D6B54" w14:textId="2C9C0CA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44546A" w:themeColor="text2"/>
          <w:sz w:val="18"/>
          <w:szCs w:val="18"/>
        </w:rPr>
      </w:pPr>
      <w:r w:rsidRPr="00EB6F2A">
        <w:rPr>
          <w:rFonts w:ascii="Helvetica" w:hAnsi="Helvetica" w:cs="Helvetica"/>
          <w:color w:val="44546A" w:themeColor="text2"/>
          <w:sz w:val="18"/>
          <w:szCs w:val="18"/>
        </w:rPr>
        <w:t>Experience in Performance Tuning, Query Optimization, using Performance Monitor, SQL Profiler and other related monitoring and troubleshooting tools.</w:t>
      </w:r>
    </w:p>
    <w:p w:rsidR="00376959" w:rsidRPr="00EB6F2A" w:rsidP="00376959" w14:paraId="588B40BE" w14:textId="7429904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44546A" w:themeColor="text2"/>
          <w:sz w:val="18"/>
          <w:szCs w:val="18"/>
        </w:rPr>
      </w:pPr>
      <w:r w:rsidRPr="00EB6F2A">
        <w:rPr>
          <w:rFonts w:ascii="Helvetica" w:hAnsi="Helvetica" w:cs="Helvetica"/>
          <w:color w:val="44546A" w:themeColor="text2"/>
          <w:sz w:val="18"/>
          <w:szCs w:val="18"/>
        </w:rPr>
        <w:t>Strong knowledge of backups, restores, database shrink operations, Clustering, Replication, GTID Replication, Database migration.</w:t>
      </w:r>
    </w:p>
    <w:p w:rsidR="00376959" w:rsidRPr="00EB6F2A" w:rsidP="00376959" w14:paraId="713FA0F2" w14:textId="427BF4E4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44546A" w:themeColor="text2"/>
          <w:sz w:val="18"/>
          <w:szCs w:val="18"/>
        </w:rPr>
      </w:pPr>
      <w:r w:rsidRPr="00EB6F2A">
        <w:rPr>
          <w:rFonts w:ascii="Helvetica" w:hAnsi="Helvetica" w:cs="Helvetica"/>
          <w:color w:val="44546A" w:themeColor="text2"/>
          <w:sz w:val="18"/>
          <w:szCs w:val="18"/>
        </w:rPr>
        <w:t>Experienced in Performance Tuning, Query Optimization, Client/Server Connectivity, and Database Consistency Checks using different Utilities.</w:t>
      </w:r>
    </w:p>
    <w:p w:rsidR="00376959" w:rsidRPr="00EB6F2A" w:rsidP="00376959" w14:paraId="310E61A5" w14:textId="1B66639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44546A" w:themeColor="text2"/>
          <w:sz w:val="18"/>
          <w:szCs w:val="18"/>
        </w:rPr>
      </w:pPr>
      <w:r w:rsidRPr="00EB6F2A">
        <w:rPr>
          <w:rFonts w:ascii="Helvetica" w:hAnsi="Helvetica" w:cs="Helvetica"/>
          <w:color w:val="44546A" w:themeColor="text2"/>
          <w:sz w:val="18"/>
          <w:szCs w:val="18"/>
        </w:rPr>
        <w:t xml:space="preserve">Expertise in snapshot, import/export, </w:t>
      </w:r>
      <w:r w:rsidRPr="00EB6F2A" w:rsidR="009321D8">
        <w:rPr>
          <w:rFonts w:ascii="Helvetica" w:hAnsi="Helvetica" w:cs="Helvetica"/>
          <w:color w:val="44546A" w:themeColor="text2"/>
          <w:sz w:val="18"/>
          <w:szCs w:val="18"/>
        </w:rPr>
        <w:t>DB</w:t>
      </w:r>
      <w:r w:rsidRPr="00EB6F2A">
        <w:rPr>
          <w:rFonts w:ascii="Helvetica" w:hAnsi="Helvetica" w:cs="Helvetica"/>
          <w:color w:val="44546A" w:themeColor="text2"/>
          <w:sz w:val="18"/>
          <w:szCs w:val="18"/>
        </w:rPr>
        <w:t xml:space="preserve"> optimization with the help of explain plan.</w:t>
      </w:r>
    </w:p>
    <w:p w:rsidR="006D2843" w:rsidRPr="00EB6F2A" w:rsidP="00376959" w14:paraId="65FC9658" w14:textId="4BB181AF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44546A" w:themeColor="text2"/>
          <w:sz w:val="18"/>
          <w:szCs w:val="18"/>
        </w:rPr>
      </w:pPr>
      <w:r w:rsidRPr="00EB6F2A">
        <w:rPr>
          <w:rFonts w:ascii="Helvetica" w:hAnsi="Helvetica" w:cs="Helvetica"/>
          <w:color w:val="44546A" w:themeColor="text2"/>
          <w:sz w:val="18"/>
          <w:szCs w:val="18"/>
        </w:rPr>
        <w:t>Expertise in database migration from M</w:t>
      </w:r>
      <w:r w:rsidRPr="00EB6F2A" w:rsidR="009321D8">
        <w:rPr>
          <w:rFonts w:ascii="Helvetica" w:hAnsi="Helvetica" w:cs="Helvetica"/>
          <w:color w:val="44546A" w:themeColor="text2"/>
          <w:sz w:val="18"/>
          <w:szCs w:val="18"/>
        </w:rPr>
        <w:t>Y</w:t>
      </w:r>
      <w:r w:rsidRPr="00EB6F2A">
        <w:rPr>
          <w:rFonts w:ascii="Helvetica" w:hAnsi="Helvetica" w:cs="Helvetica"/>
          <w:color w:val="44546A" w:themeColor="text2"/>
          <w:sz w:val="18"/>
          <w:szCs w:val="18"/>
        </w:rPr>
        <w:t>ISAM format to I</w:t>
      </w:r>
      <w:r w:rsidRPr="00EB6F2A" w:rsidR="009321D8">
        <w:rPr>
          <w:rFonts w:ascii="Helvetica" w:hAnsi="Helvetica" w:cs="Helvetica"/>
          <w:color w:val="44546A" w:themeColor="text2"/>
          <w:sz w:val="18"/>
          <w:szCs w:val="18"/>
        </w:rPr>
        <w:t>NNODB</w:t>
      </w:r>
      <w:r w:rsidRPr="00EB6F2A">
        <w:rPr>
          <w:rFonts w:ascii="Helvetica" w:hAnsi="Helvetica" w:cs="Helvetica"/>
          <w:color w:val="44546A" w:themeColor="text2"/>
          <w:sz w:val="18"/>
          <w:szCs w:val="18"/>
        </w:rPr>
        <w:t xml:space="preserve"> storage engine to increase performance and betterment of integrity constraints.</w:t>
      </w:r>
    </w:p>
    <w:p w:rsidR="00965570" w:rsidRPr="00EB6F2A" w:rsidP="008C4FA8" w14:paraId="20D59DE2" w14:textId="3EE09EF5">
      <w:pPr>
        <w:contextualSpacing/>
        <w:rPr>
          <w:rFonts w:ascii="Helvetica" w:hAnsi="Helvetica" w:cs="Helvetica"/>
          <w:bCs/>
          <w:color w:val="44546A" w:themeColor="text2"/>
          <w:sz w:val="20"/>
          <w:szCs w:val="20"/>
        </w:rPr>
      </w:pPr>
      <w:r w:rsidRPr="00EB6F2A">
        <w:rPr>
          <w:rFonts w:ascii="Helvetica" w:hAnsi="Helvetica" w:cs="Helvetica"/>
          <w:bCs/>
          <w:color w:val="44546A" w:themeColor="text2"/>
          <w:sz w:val="20"/>
          <w:szCs w:val="20"/>
        </w:rPr>
        <w:t xml:space="preserve">  </w:t>
      </w:r>
      <w:r w:rsidRPr="00EB6F2A" w:rsidR="00F14243">
        <w:rPr>
          <w:rFonts w:ascii="Helvetica" w:hAnsi="Helvetica" w:cs="Helvetica"/>
          <w:bCs/>
          <w:color w:val="44546A" w:themeColor="text2"/>
          <w:sz w:val="20"/>
          <w:szCs w:val="20"/>
        </w:rPr>
        <w:t xml:space="preserve"> Assistant DBA</w:t>
      </w:r>
      <w:r w:rsidRPr="00EB6F2A">
        <w:rPr>
          <w:rFonts w:ascii="Helvetica" w:hAnsi="Helvetica" w:cs="Helvetica"/>
          <w:bCs/>
          <w:color w:val="44546A" w:themeColor="text2"/>
          <w:sz w:val="20"/>
          <w:szCs w:val="20"/>
        </w:rPr>
        <w:t>, 09/2016</w:t>
      </w:r>
      <w:r w:rsidRPr="00EB6F2A" w:rsidR="00260049">
        <w:rPr>
          <w:rFonts w:ascii="Helvetica" w:hAnsi="Helvetica" w:cs="Helvetica"/>
          <w:bCs/>
          <w:color w:val="44546A" w:themeColor="text2"/>
          <w:sz w:val="20"/>
          <w:szCs w:val="20"/>
        </w:rPr>
        <w:t xml:space="preserve"> to Current</w:t>
      </w:r>
    </w:p>
    <w:p w:rsidR="00984A22" w:rsidRPr="00EB6F2A" w:rsidP="008C4FA8" w14:paraId="57CA0444" w14:textId="0E5BFAEB">
      <w:pPr>
        <w:contextualSpacing/>
        <w:rPr>
          <w:rFonts w:ascii="Helvetica" w:hAnsi="Helvetica" w:cs="Helvetica"/>
          <w:bCs/>
          <w:color w:val="44546A" w:themeColor="text2"/>
          <w:sz w:val="18"/>
          <w:szCs w:val="18"/>
        </w:rPr>
      </w:pPr>
      <w:r w:rsidRPr="00EB6F2A">
        <w:rPr>
          <w:rFonts w:ascii="Helvetica" w:hAnsi="Helvetica" w:cs="Helvetica"/>
          <w:bCs/>
          <w:color w:val="44546A" w:themeColor="text2"/>
          <w:sz w:val="18"/>
          <w:szCs w:val="18"/>
        </w:rPr>
        <w:t xml:space="preserve">   </w:t>
      </w:r>
      <w:r w:rsidRPr="00EB6F2A" w:rsidR="000239CA">
        <w:rPr>
          <w:rFonts w:ascii="Helvetica" w:hAnsi="Helvetica" w:cs="Helvetica"/>
          <w:bCs/>
          <w:color w:val="44546A" w:themeColor="text2"/>
          <w:sz w:val="18"/>
          <w:szCs w:val="18"/>
        </w:rPr>
        <w:t xml:space="preserve">Novosol </w:t>
      </w:r>
      <w:r w:rsidRPr="00EB6F2A" w:rsidR="00E34977">
        <w:rPr>
          <w:rFonts w:ascii="Helvetica" w:hAnsi="Helvetica" w:cs="Helvetica"/>
          <w:bCs/>
          <w:color w:val="44546A" w:themeColor="text2"/>
          <w:sz w:val="18"/>
          <w:szCs w:val="18"/>
        </w:rPr>
        <w:t xml:space="preserve">Mobile </w:t>
      </w:r>
      <w:r w:rsidRPr="00EB6F2A" w:rsidR="004068C5">
        <w:rPr>
          <w:rFonts w:ascii="Helvetica" w:hAnsi="Helvetica" w:cs="Helvetica"/>
          <w:bCs/>
          <w:color w:val="44546A" w:themeColor="text2"/>
          <w:sz w:val="18"/>
          <w:szCs w:val="18"/>
        </w:rPr>
        <w:t>M</w:t>
      </w:r>
      <w:r w:rsidRPr="00EB6F2A" w:rsidR="00E34977">
        <w:rPr>
          <w:rFonts w:ascii="Helvetica" w:hAnsi="Helvetica" w:cs="Helvetica"/>
          <w:bCs/>
          <w:color w:val="44546A" w:themeColor="text2"/>
          <w:sz w:val="18"/>
          <w:szCs w:val="18"/>
        </w:rPr>
        <w:t>agic</w:t>
      </w:r>
      <w:r w:rsidRPr="00EB6F2A" w:rsidR="004068C5">
        <w:rPr>
          <w:rFonts w:ascii="Helvetica" w:hAnsi="Helvetica" w:cs="Helvetica"/>
          <w:bCs/>
          <w:color w:val="44546A" w:themeColor="text2"/>
          <w:sz w:val="18"/>
          <w:szCs w:val="18"/>
        </w:rPr>
        <w:t xml:space="preserve"> </w:t>
      </w:r>
      <w:r w:rsidRPr="00EB6F2A" w:rsidR="00AE2C7E">
        <w:rPr>
          <w:rFonts w:ascii="Helvetica" w:hAnsi="Helvetica" w:cs="Helvetica"/>
          <w:bCs/>
          <w:color w:val="44546A" w:themeColor="text2"/>
          <w:sz w:val="18"/>
          <w:szCs w:val="18"/>
        </w:rPr>
        <w:t>(</w:t>
      </w:r>
      <w:r w:rsidRPr="00EB6F2A" w:rsidR="000239CA">
        <w:rPr>
          <w:rFonts w:ascii="Helvetica" w:hAnsi="Helvetica" w:cs="Helvetica"/>
          <w:bCs/>
          <w:color w:val="44546A" w:themeColor="text2"/>
          <w:sz w:val="18"/>
          <w:szCs w:val="18"/>
        </w:rPr>
        <w:t>P</w:t>
      </w:r>
      <w:r w:rsidRPr="00EB6F2A" w:rsidR="00AE2C7E">
        <w:rPr>
          <w:rFonts w:ascii="Helvetica" w:hAnsi="Helvetica" w:cs="Helvetica"/>
          <w:bCs/>
          <w:color w:val="44546A" w:themeColor="text2"/>
          <w:sz w:val="18"/>
          <w:szCs w:val="18"/>
        </w:rPr>
        <w:t>)</w:t>
      </w:r>
      <w:r w:rsidRPr="00EB6F2A" w:rsidR="00407191">
        <w:rPr>
          <w:rFonts w:ascii="Helvetica" w:hAnsi="Helvetica" w:cs="Helvetica"/>
          <w:bCs/>
          <w:color w:val="44546A" w:themeColor="text2"/>
          <w:sz w:val="18"/>
          <w:szCs w:val="18"/>
        </w:rPr>
        <w:t xml:space="preserve"> </w:t>
      </w:r>
      <w:r w:rsidRPr="00EB6F2A">
        <w:rPr>
          <w:rFonts w:ascii="Helvetica" w:hAnsi="Helvetica" w:cs="Helvetica"/>
          <w:bCs/>
          <w:color w:val="44546A" w:themeColor="text2"/>
          <w:sz w:val="18"/>
          <w:szCs w:val="18"/>
        </w:rPr>
        <w:t>Limited</w:t>
      </w:r>
      <w:r w:rsidRPr="00EB6F2A" w:rsidR="002C5D20">
        <w:rPr>
          <w:rFonts w:ascii="Helvetica" w:hAnsi="Helvetica" w:cs="Helvetica"/>
          <w:bCs/>
          <w:color w:val="44546A" w:themeColor="text2"/>
          <w:sz w:val="18"/>
          <w:szCs w:val="18"/>
        </w:rPr>
        <w:t>, Ghaziabad</w:t>
      </w:r>
    </w:p>
    <w:p w:rsidR="00510AFB" w:rsidRPr="00EB6F2A" w:rsidP="003172AB" w14:paraId="1AAE06B2" w14:textId="77777777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6"/>
          <w:szCs w:val="16"/>
        </w:rPr>
      </w:pPr>
      <w:r w:rsidRPr="00EB6F2A">
        <w:rPr>
          <w:rFonts w:ascii="Helvetica" w:hAnsi="Helvetica" w:cs="Helvetica"/>
          <w:color w:val="44546A" w:themeColor="text2"/>
          <w:sz w:val="16"/>
          <w:szCs w:val="16"/>
        </w:rPr>
        <w:t>Developed diagrams for Data Structure Entity Relationship and Data Flow.</w:t>
      </w:r>
    </w:p>
    <w:p w:rsidR="00510AFB" w:rsidRPr="00EB6F2A" w:rsidP="003172AB" w14:paraId="3BE0FC83" w14:textId="77777777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6"/>
          <w:szCs w:val="16"/>
        </w:rPr>
      </w:pPr>
      <w:r w:rsidRPr="00EB6F2A">
        <w:rPr>
          <w:rFonts w:ascii="Helvetica" w:hAnsi="Helvetica" w:cs="Helvetica"/>
          <w:color w:val="44546A" w:themeColor="text2"/>
          <w:sz w:val="16"/>
          <w:szCs w:val="16"/>
        </w:rPr>
        <w:t>Ensured availability and security for database in a production environment.</w:t>
      </w:r>
    </w:p>
    <w:p w:rsidR="00510AFB" w:rsidRPr="00EB6F2A" w:rsidP="003172AB" w14:paraId="4144045B" w14:textId="07F7B257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6"/>
          <w:szCs w:val="16"/>
        </w:rPr>
      </w:pPr>
      <w:r w:rsidRPr="00EB6F2A">
        <w:rPr>
          <w:rFonts w:ascii="Helvetica" w:hAnsi="Helvetica" w:cs="Helvetica"/>
          <w:color w:val="44546A" w:themeColor="text2"/>
          <w:sz w:val="16"/>
          <w:szCs w:val="16"/>
        </w:rPr>
        <w:t>Configured and maintained MySQL</w:t>
      </w:r>
      <w:r w:rsidRPr="00EB6F2A" w:rsidR="008E34D8">
        <w:rPr>
          <w:rFonts w:ascii="Helvetica" w:hAnsi="Helvetica" w:cs="Helvetica"/>
          <w:color w:val="44546A" w:themeColor="text2"/>
          <w:sz w:val="16"/>
          <w:szCs w:val="16"/>
        </w:rPr>
        <w:t>, SQL Server database</w:t>
      </w:r>
      <w:r w:rsidRPr="00EB6F2A">
        <w:rPr>
          <w:rFonts w:ascii="Helvetica" w:hAnsi="Helvetica" w:cs="Helvetica"/>
          <w:color w:val="44546A" w:themeColor="text2"/>
          <w:sz w:val="16"/>
          <w:szCs w:val="16"/>
        </w:rPr>
        <w:t xml:space="preserve"> servers.</w:t>
      </w:r>
    </w:p>
    <w:p w:rsidR="00510AFB" w:rsidRPr="00EB6F2A" w:rsidP="003172AB" w14:paraId="6967FDEF" w14:textId="2A09FBA7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6"/>
          <w:szCs w:val="16"/>
        </w:rPr>
      </w:pPr>
      <w:r w:rsidRPr="00EB6F2A">
        <w:rPr>
          <w:rFonts w:ascii="Helvetica" w:hAnsi="Helvetica" w:cs="Helvetica"/>
          <w:color w:val="44546A" w:themeColor="text2"/>
          <w:sz w:val="16"/>
          <w:szCs w:val="16"/>
        </w:rPr>
        <w:t>Fine-tuned database with respect to specific behaviours.</w:t>
      </w:r>
    </w:p>
    <w:p w:rsidR="00510AFB" w:rsidRPr="00EB6F2A" w:rsidP="003172AB" w14:paraId="5585A2B9" w14:textId="77777777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6"/>
          <w:szCs w:val="16"/>
        </w:rPr>
      </w:pPr>
      <w:r w:rsidRPr="00EB6F2A">
        <w:rPr>
          <w:rFonts w:ascii="Helvetica" w:hAnsi="Helvetica" w:cs="Helvetica"/>
          <w:color w:val="44546A" w:themeColor="text2"/>
          <w:sz w:val="16"/>
          <w:szCs w:val="16"/>
        </w:rPr>
        <w:t>Monitored and performed tuning on database server.</w:t>
      </w:r>
    </w:p>
    <w:p w:rsidR="00510AFB" w:rsidRPr="00EB6F2A" w:rsidP="003172AB" w14:paraId="02C07870" w14:textId="77777777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6"/>
          <w:szCs w:val="16"/>
        </w:rPr>
      </w:pPr>
      <w:r w:rsidRPr="00EB6F2A">
        <w:rPr>
          <w:rFonts w:ascii="Helvetica" w:hAnsi="Helvetica" w:cs="Helvetica"/>
          <w:color w:val="44546A" w:themeColor="text2"/>
          <w:sz w:val="16"/>
          <w:szCs w:val="16"/>
        </w:rPr>
        <w:t>Extracted and transformed required data packages.</w:t>
      </w:r>
    </w:p>
    <w:p w:rsidR="00510AFB" w:rsidRPr="00EB6F2A" w:rsidP="003172AB" w14:paraId="2CD92360" w14:textId="77777777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6"/>
          <w:szCs w:val="16"/>
        </w:rPr>
      </w:pPr>
      <w:r w:rsidRPr="00EB6F2A">
        <w:rPr>
          <w:rFonts w:ascii="Helvetica" w:hAnsi="Helvetica" w:cs="Helvetica"/>
          <w:color w:val="44546A" w:themeColor="text2"/>
          <w:sz w:val="16"/>
          <w:szCs w:val="16"/>
        </w:rPr>
        <w:t>Researched upcoming database methodologies and technologies.</w:t>
      </w:r>
    </w:p>
    <w:p w:rsidR="00510AFB" w:rsidRPr="00EB6F2A" w:rsidP="003172AB" w14:paraId="212EE6AE" w14:textId="77777777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6"/>
          <w:szCs w:val="16"/>
        </w:rPr>
      </w:pPr>
      <w:r w:rsidRPr="00EB6F2A">
        <w:rPr>
          <w:rFonts w:ascii="Helvetica" w:hAnsi="Helvetica" w:cs="Helvetica"/>
          <w:color w:val="44546A" w:themeColor="text2"/>
          <w:sz w:val="16"/>
          <w:szCs w:val="16"/>
        </w:rPr>
        <w:t>Ensured data integrity and detected data errors and misuse.</w:t>
      </w:r>
    </w:p>
    <w:p w:rsidR="00510AFB" w:rsidRPr="00EB6F2A" w:rsidP="003172AB" w14:paraId="1F5472A9" w14:textId="71EF758C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6"/>
          <w:szCs w:val="16"/>
        </w:rPr>
      </w:pPr>
      <w:r w:rsidRPr="00EB6F2A">
        <w:rPr>
          <w:rFonts w:ascii="Helvetica" w:hAnsi="Helvetica" w:cs="Helvetica"/>
          <w:color w:val="44546A" w:themeColor="text2"/>
          <w:sz w:val="16"/>
          <w:szCs w:val="16"/>
        </w:rPr>
        <w:t>Experience in troubleshooting and resolving database integrity issues, performance issues, blocking and deadlocking issues, replication issues, connectivity issues, security issues, index management etc.</w:t>
      </w:r>
    </w:p>
    <w:p w:rsidR="00510AFB" w:rsidRPr="00EB6F2A" w:rsidP="003172AB" w14:paraId="05BF81E2" w14:textId="77777777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6"/>
          <w:szCs w:val="16"/>
        </w:rPr>
      </w:pPr>
      <w:r w:rsidRPr="00EB6F2A">
        <w:rPr>
          <w:rFonts w:ascii="Helvetica" w:hAnsi="Helvetica" w:cs="Helvetica"/>
          <w:color w:val="44546A" w:themeColor="text2"/>
          <w:sz w:val="16"/>
          <w:szCs w:val="16"/>
        </w:rPr>
        <w:t>Experience in Performance Tuning, Query Optimization, using Performance Monitor, SQL Profiler and other related monitoring and troubleshooting tools.</w:t>
      </w:r>
    </w:p>
    <w:p w:rsidR="00510AFB" w:rsidRPr="00EB6F2A" w:rsidP="003172AB" w14:paraId="1EE66F54" w14:textId="33F52AD2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6"/>
          <w:szCs w:val="16"/>
        </w:rPr>
      </w:pPr>
      <w:r w:rsidRPr="00EB6F2A">
        <w:rPr>
          <w:rFonts w:ascii="Helvetica" w:hAnsi="Helvetica" w:cs="Helvetica"/>
          <w:color w:val="44546A" w:themeColor="text2"/>
          <w:sz w:val="16"/>
          <w:szCs w:val="16"/>
        </w:rPr>
        <w:t>Strong knowledge of backups, restores, database shrink operations</w:t>
      </w:r>
      <w:r w:rsidRPr="00EB6F2A" w:rsidR="00FE3D5C">
        <w:rPr>
          <w:rFonts w:ascii="Helvetica" w:hAnsi="Helvetica" w:cs="Helvetica"/>
          <w:color w:val="44546A" w:themeColor="text2"/>
          <w:sz w:val="16"/>
          <w:szCs w:val="16"/>
        </w:rPr>
        <w:t>,</w:t>
      </w:r>
      <w:r w:rsidRPr="00EB6F2A">
        <w:rPr>
          <w:rFonts w:ascii="Helvetica" w:hAnsi="Helvetica" w:cs="Helvetica"/>
          <w:color w:val="44546A" w:themeColor="text2"/>
          <w:sz w:val="16"/>
          <w:szCs w:val="16"/>
        </w:rPr>
        <w:t xml:space="preserve"> Clustering, Replication</w:t>
      </w:r>
      <w:r w:rsidRPr="00EB6F2A" w:rsidR="00FE3D5C">
        <w:rPr>
          <w:rFonts w:ascii="Helvetica" w:hAnsi="Helvetica" w:cs="Helvetica"/>
          <w:color w:val="44546A" w:themeColor="text2"/>
          <w:sz w:val="16"/>
          <w:szCs w:val="16"/>
        </w:rPr>
        <w:t>, GTID Replication, Database migration</w:t>
      </w:r>
      <w:r w:rsidRPr="00EB6F2A">
        <w:rPr>
          <w:rFonts w:ascii="Helvetica" w:hAnsi="Helvetica" w:cs="Helvetica"/>
          <w:color w:val="44546A" w:themeColor="text2"/>
          <w:sz w:val="16"/>
          <w:szCs w:val="16"/>
        </w:rPr>
        <w:t>.</w:t>
      </w:r>
    </w:p>
    <w:p w:rsidR="00510AFB" w:rsidRPr="00EB6F2A" w:rsidP="003172AB" w14:paraId="0949B426" w14:textId="77777777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6"/>
          <w:szCs w:val="16"/>
        </w:rPr>
      </w:pPr>
      <w:r w:rsidRPr="00EB6F2A">
        <w:rPr>
          <w:rFonts w:ascii="Helvetica" w:hAnsi="Helvetica" w:cs="Helvetica"/>
          <w:color w:val="44546A" w:themeColor="text2"/>
          <w:sz w:val="16"/>
          <w:szCs w:val="16"/>
        </w:rPr>
        <w:t>Coding Knowledge of Stored Procedures, Functions, Triggers, Constraints, Indexes, etc.</w:t>
      </w:r>
    </w:p>
    <w:p w:rsidR="00510AFB" w:rsidRPr="00EB6F2A" w:rsidP="003172AB" w14:paraId="6B90C5FB" w14:textId="77777777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6"/>
          <w:szCs w:val="16"/>
        </w:rPr>
      </w:pPr>
      <w:r w:rsidRPr="00EB6F2A">
        <w:rPr>
          <w:rFonts w:ascii="Helvetica" w:hAnsi="Helvetica" w:cs="Helvetica"/>
          <w:color w:val="44546A" w:themeColor="text2"/>
          <w:sz w:val="16"/>
          <w:szCs w:val="16"/>
        </w:rPr>
        <w:t>Performs advanced problem determination and root-cause-analysis.</w:t>
      </w:r>
    </w:p>
    <w:p w:rsidR="00510AFB" w:rsidRPr="00EB6F2A" w:rsidP="008E34D8" w14:paraId="4FBA8B5D" w14:textId="218AF246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6"/>
          <w:szCs w:val="16"/>
        </w:rPr>
      </w:pPr>
      <w:r w:rsidRPr="00EB6F2A">
        <w:rPr>
          <w:rFonts w:ascii="Helvetica" w:hAnsi="Helvetica" w:cs="Helvetica"/>
          <w:color w:val="44546A" w:themeColor="text2"/>
          <w:sz w:val="16"/>
          <w:szCs w:val="16"/>
        </w:rPr>
        <w:t>Document technical environments, processes and procedures.</w:t>
      </w:r>
    </w:p>
    <w:p w:rsidR="00510AFB" w:rsidRPr="00EB6F2A" w:rsidP="003172AB" w14:paraId="428160D4" w14:textId="77777777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6"/>
          <w:szCs w:val="16"/>
        </w:rPr>
      </w:pPr>
      <w:r w:rsidRPr="00EB6F2A">
        <w:rPr>
          <w:rFonts w:ascii="Helvetica" w:hAnsi="Helvetica" w:cs="Helvetica"/>
          <w:color w:val="44546A" w:themeColor="text2"/>
          <w:sz w:val="16"/>
          <w:szCs w:val="16"/>
        </w:rPr>
        <w:t>Modifying database structures including tablespaces, tables, views, triggers, stored procedures etc.</w:t>
      </w:r>
    </w:p>
    <w:p w:rsidR="00510AFB" w:rsidRPr="00EB6F2A" w:rsidP="003172AB" w14:paraId="786C6A05" w14:textId="5FE0C4C4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6"/>
          <w:szCs w:val="16"/>
        </w:rPr>
      </w:pPr>
      <w:r w:rsidRPr="00EB6F2A">
        <w:rPr>
          <w:rFonts w:ascii="Helvetica" w:hAnsi="Helvetica" w:cs="Helvetica"/>
          <w:color w:val="44546A" w:themeColor="text2"/>
          <w:sz w:val="16"/>
          <w:szCs w:val="16"/>
        </w:rPr>
        <w:t xml:space="preserve">Moved database Schema changes to stage </w:t>
      </w:r>
      <w:r w:rsidRPr="00EB6F2A" w:rsidR="003C7957">
        <w:rPr>
          <w:rFonts w:ascii="Helvetica" w:hAnsi="Helvetica" w:cs="Helvetica"/>
          <w:color w:val="44546A" w:themeColor="text2"/>
          <w:sz w:val="16"/>
          <w:szCs w:val="16"/>
        </w:rPr>
        <w:t>t</w:t>
      </w:r>
      <w:r w:rsidRPr="00EB6F2A">
        <w:rPr>
          <w:rFonts w:ascii="Helvetica" w:hAnsi="Helvetica" w:cs="Helvetica"/>
          <w:color w:val="44546A" w:themeColor="text2"/>
          <w:sz w:val="16"/>
          <w:szCs w:val="16"/>
        </w:rPr>
        <w:t>o production</w:t>
      </w:r>
    </w:p>
    <w:p w:rsidR="00C437E6" w:rsidRPr="00EB6F2A" w:rsidP="00510AFB" w14:paraId="2F5321EF" w14:textId="77777777">
      <w:pPr>
        <w:pStyle w:val="BodyTextIndent2"/>
        <w:spacing w:line="240" w:lineRule="auto"/>
        <w:contextualSpacing/>
        <w:rPr>
          <w:b/>
          <w:bCs/>
          <w:color w:val="44546A" w:themeColor="text2"/>
        </w:rPr>
      </w:pPr>
    </w:p>
    <w:p w:rsidR="00510AFB" w:rsidRPr="00EB6F2A" w:rsidP="00575C18" w14:paraId="44E4A571" w14:textId="26F9567A">
      <w:pPr>
        <w:pStyle w:val="BodyTextIndent2"/>
        <w:spacing w:line="240" w:lineRule="auto"/>
        <w:contextualSpacing/>
        <w:rPr>
          <w:rFonts w:ascii="Helvetica" w:hAnsi="Helvetica" w:cs="Helvetica"/>
          <w:color w:val="44546A" w:themeColor="text2"/>
          <w:sz w:val="20"/>
          <w:szCs w:val="20"/>
        </w:rPr>
      </w:pPr>
      <w:r w:rsidRPr="00EB6F2A">
        <w:rPr>
          <w:rFonts w:ascii="Helvetica" w:hAnsi="Helvetica" w:cs="Helvetica"/>
          <w:color w:val="44546A" w:themeColor="text2"/>
          <w:sz w:val="20"/>
          <w:szCs w:val="20"/>
        </w:rPr>
        <w:t>Application and database Support ,06/2014 to 9/2016</w:t>
      </w:r>
    </w:p>
    <w:p w:rsidR="00510AFB" w:rsidRPr="00EB6F2A" w:rsidP="00575C18" w14:paraId="34F19924" w14:textId="1C37DDD6">
      <w:pPr>
        <w:pStyle w:val="BodyTextIndent2"/>
        <w:spacing w:line="240" w:lineRule="auto"/>
        <w:contextualSpacing/>
        <w:rPr>
          <w:rFonts w:ascii="Helvetica" w:hAnsi="Helvetica" w:cs="Helvetica"/>
          <w:bCs/>
          <w:color w:val="44546A" w:themeColor="text2"/>
          <w:sz w:val="18"/>
          <w:szCs w:val="18"/>
        </w:rPr>
      </w:pPr>
      <w:r w:rsidRPr="00EB6F2A">
        <w:rPr>
          <w:rFonts w:ascii="Helvetica" w:hAnsi="Helvetica" w:cs="Helvetica"/>
          <w:bCs/>
          <w:color w:val="44546A" w:themeColor="text2"/>
          <w:sz w:val="18"/>
          <w:szCs w:val="18"/>
        </w:rPr>
        <w:t>Choice Solutions Limited</w:t>
      </w:r>
      <w:r w:rsidRPr="00EB6F2A" w:rsidR="00C437E6">
        <w:rPr>
          <w:rFonts w:ascii="Helvetica" w:hAnsi="Helvetica" w:cs="Helvetica"/>
          <w:bCs/>
          <w:color w:val="44546A" w:themeColor="text2"/>
          <w:sz w:val="18"/>
          <w:szCs w:val="18"/>
        </w:rPr>
        <w:t xml:space="preserve"> at Client Location</w:t>
      </w:r>
      <w:r w:rsidRPr="00EB6F2A" w:rsidR="006C7DE6">
        <w:rPr>
          <w:rFonts w:ascii="Helvetica" w:hAnsi="Helvetica" w:cs="Helvetica"/>
          <w:bCs/>
          <w:color w:val="44546A" w:themeColor="text2"/>
          <w:sz w:val="18"/>
          <w:szCs w:val="18"/>
        </w:rPr>
        <w:t xml:space="preserve"> at</w:t>
      </w:r>
      <w:r w:rsidRPr="00EB6F2A" w:rsidR="00AB23AB">
        <w:rPr>
          <w:rFonts w:ascii="Helvetica" w:hAnsi="Helvetica" w:cs="Helvetica"/>
          <w:bCs/>
          <w:color w:val="44546A" w:themeColor="text2"/>
          <w:sz w:val="18"/>
          <w:szCs w:val="18"/>
        </w:rPr>
        <w:t xml:space="preserve"> </w:t>
      </w:r>
      <w:r w:rsidRPr="00EB6F2A" w:rsidR="00C437E6">
        <w:rPr>
          <w:rFonts w:ascii="Helvetica" w:hAnsi="Helvetica" w:cs="Helvetica"/>
          <w:bCs/>
          <w:color w:val="44546A" w:themeColor="text2"/>
          <w:sz w:val="18"/>
          <w:szCs w:val="18"/>
        </w:rPr>
        <w:t>J</w:t>
      </w:r>
      <w:r w:rsidRPr="00EB6F2A" w:rsidR="006C7DE6">
        <w:rPr>
          <w:rFonts w:ascii="Helvetica" w:hAnsi="Helvetica" w:cs="Helvetica"/>
          <w:bCs/>
          <w:color w:val="44546A" w:themeColor="text2"/>
          <w:sz w:val="18"/>
          <w:szCs w:val="18"/>
        </w:rPr>
        <w:t>FL</w:t>
      </w:r>
      <w:r w:rsidRPr="00EB6F2A" w:rsidR="002C5D20">
        <w:rPr>
          <w:rFonts w:ascii="Helvetica" w:hAnsi="Helvetica" w:cs="Helvetica"/>
          <w:bCs/>
          <w:color w:val="44546A" w:themeColor="text2"/>
          <w:sz w:val="18"/>
          <w:szCs w:val="18"/>
        </w:rPr>
        <w:t>, Noida</w:t>
      </w:r>
    </w:p>
    <w:p w:rsidR="00510AFB" w:rsidRPr="00EB6F2A" w:rsidP="003172AB" w14:paraId="66CE6EE9" w14:textId="77777777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>Assisted in designing, capacity planning, and security and accessibility functions of databases.</w:t>
      </w:r>
    </w:p>
    <w:p w:rsidR="00510AFB" w:rsidRPr="00EB6F2A" w:rsidP="003172AB" w14:paraId="1881CB92" w14:textId="77777777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>Implemented procedures for performance optimization and development of database applications.</w:t>
      </w:r>
    </w:p>
    <w:p w:rsidR="00510AFB" w:rsidRPr="00EB6F2A" w:rsidP="003172AB" w14:paraId="466B5B3B" w14:textId="77777777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>Supported SQL queries and databases by updating and tuning in proper manner.</w:t>
      </w:r>
    </w:p>
    <w:p w:rsidR="00510AFB" w:rsidRPr="00EB6F2A" w:rsidP="003172AB" w14:paraId="1E922E41" w14:textId="77777777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>Provided technical assistance for establishment and tuning of database servers and migration processes.</w:t>
      </w:r>
    </w:p>
    <w:p w:rsidR="00510AFB" w:rsidRPr="00EB6F2A" w:rsidP="003172AB" w14:paraId="69054210" w14:textId="77777777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>Formulated strategies and plans for system backup services, recovery and availability schemas.</w:t>
      </w:r>
    </w:p>
    <w:p w:rsidR="00510AFB" w:rsidRPr="00EB6F2A" w:rsidP="003172AB" w14:paraId="09C44079" w14:textId="77777777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>Resolved database related problems by troubleshooting and evaluation of database events.</w:t>
      </w:r>
    </w:p>
    <w:p w:rsidR="00510AFB" w:rsidRPr="00EB6F2A" w:rsidP="003172AB" w14:paraId="48EA2192" w14:textId="3BDF69A3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>Performed installation and testing of database versions and software products in coordination with systems support teams.</w:t>
      </w:r>
    </w:p>
    <w:p w:rsidR="00483468" w:rsidRPr="00EB6F2A" w:rsidP="00483468" w14:paraId="04E46DB5" w14:textId="77777777">
      <w:pPr>
        <w:pStyle w:val="public-draftstyledefault-unorderedlistitem"/>
        <w:shd w:val="clear" w:color="auto" w:fill="FFFFFF"/>
        <w:spacing w:before="0" w:beforeAutospacing="0" w:after="75" w:afterAutospacing="0"/>
        <w:ind w:left="1069"/>
        <w:rPr>
          <w:rFonts w:ascii="Helvetica" w:hAnsi="Helvetica" w:cs="Helvetica"/>
          <w:color w:val="44546A" w:themeColor="text2"/>
          <w:sz w:val="17"/>
          <w:szCs w:val="17"/>
        </w:rPr>
      </w:pPr>
    </w:p>
    <w:p w:rsidR="00DA3DF0" w:rsidRPr="00EB6F2A" w:rsidP="00E7246B" w14:paraId="65A1AC27" w14:textId="3A99853C">
      <w:pPr>
        <w:pStyle w:val="BodyTextIndent2"/>
        <w:spacing w:line="240" w:lineRule="auto"/>
        <w:contextualSpacing/>
        <w:rPr>
          <w:rFonts w:ascii="Helvetica" w:hAnsi="Helvetica" w:cs="Helvetica"/>
          <w:color w:val="44546A" w:themeColor="text2"/>
          <w:sz w:val="20"/>
          <w:szCs w:val="20"/>
        </w:rPr>
      </w:pPr>
      <w:r w:rsidRPr="00EB6F2A">
        <w:rPr>
          <w:rFonts w:ascii="Helvetica" w:hAnsi="Helvetica" w:cs="Helvetica"/>
          <w:color w:val="44546A" w:themeColor="text2"/>
          <w:sz w:val="20"/>
          <w:szCs w:val="20"/>
        </w:rPr>
        <w:t>Application and database Support ,0</w:t>
      </w:r>
      <w:r w:rsidRPr="00EB6F2A" w:rsidR="005B170B">
        <w:rPr>
          <w:rFonts w:ascii="Helvetica" w:hAnsi="Helvetica" w:cs="Helvetica"/>
          <w:color w:val="44546A" w:themeColor="text2"/>
          <w:sz w:val="20"/>
          <w:szCs w:val="20"/>
        </w:rPr>
        <w:t>3</w:t>
      </w:r>
      <w:r w:rsidRPr="00EB6F2A">
        <w:rPr>
          <w:rFonts w:ascii="Helvetica" w:hAnsi="Helvetica" w:cs="Helvetica"/>
          <w:color w:val="44546A" w:themeColor="text2"/>
          <w:sz w:val="20"/>
          <w:szCs w:val="20"/>
        </w:rPr>
        <w:t>/201</w:t>
      </w:r>
      <w:r w:rsidRPr="00EB6F2A" w:rsidR="005B170B">
        <w:rPr>
          <w:rFonts w:ascii="Helvetica" w:hAnsi="Helvetica" w:cs="Helvetica"/>
          <w:color w:val="44546A" w:themeColor="text2"/>
          <w:sz w:val="20"/>
          <w:szCs w:val="20"/>
        </w:rPr>
        <w:t>3</w:t>
      </w:r>
      <w:r w:rsidRPr="00EB6F2A">
        <w:rPr>
          <w:rFonts w:ascii="Helvetica" w:hAnsi="Helvetica" w:cs="Helvetica"/>
          <w:color w:val="44546A" w:themeColor="text2"/>
          <w:sz w:val="20"/>
          <w:szCs w:val="20"/>
        </w:rPr>
        <w:t xml:space="preserve"> to </w:t>
      </w:r>
      <w:r w:rsidRPr="00EB6F2A" w:rsidR="005B170B">
        <w:rPr>
          <w:rFonts w:ascii="Helvetica" w:hAnsi="Helvetica" w:cs="Helvetica"/>
          <w:color w:val="44546A" w:themeColor="text2"/>
          <w:sz w:val="20"/>
          <w:szCs w:val="20"/>
        </w:rPr>
        <w:t>6</w:t>
      </w:r>
      <w:r w:rsidRPr="00EB6F2A">
        <w:rPr>
          <w:rFonts w:ascii="Helvetica" w:hAnsi="Helvetica" w:cs="Helvetica"/>
          <w:color w:val="44546A" w:themeColor="text2"/>
          <w:sz w:val="20"/>
          <w:szCs w:val="20"/>
        </w:rPr>
        <w:t>/201</w:t>
      </w:r>
      <w:r w:rsidRPr="00EB6F2A" w:rsidR="005B170B">
        <w:rPr>
          <w:rFonts w:ascii="Helvetica" w:hAnsi="Helvetica" w:cs="Helvetica"/>
          <w:color w:val="44546A" w:themeColor="text2"/>
          <w:sz w:val="20"/>
          <w:szCs w:val="20"/>
        </w:rPr>
        <w:t>4</w:t>
      </w:r>
    </w:p>
    <w:p w:rsidR="00510AFB" w:rsidRPr="00EB6F2A" w:rsidP="00E7246B" w14:paraId="34349F9F" w14:textId="4584CA06">
      <w:pPr>
        <w:pStyle w:val="BodyTextIndent2"/>
        <w:spacing w:line="240" w:lineRule="auto"/>
        <w:contextualSpacing/>
        <w:rPr>
          <w:rFonts w:ascii="Helvetica" w:hAnsi="Helvetica" w:cs="Helvetica"/>
          <w:bCs/>
          <w:color w:val="44546A" w:themeColor="text2"/>
          <w:sz w:val="21"/>
          <w:szCs w:val="21"/>
        </w:rPr>
      </w:pPr>
      <w:r w:rsidRPr="00EB6F2A">
        <w:rPr>
          <w:rFonts w:ascii="Helvetica" w:hAnsi="Helvetica" w:cs="Helvetica"/>
          <w:bCs/>
          <w:color w:val="44546A" w:themeColor="text2"/>
          <w:sz w:val="18"/>
          <w:szCs w:val="18"/>
        </w:rPr>
        <w:t>Reno vision Automation Service Pvt. Ltd at</w:t>
      </w:r>
      <w:r w:rsidRPr="00EB6F2A" w:rsidR="00F15AAB">
        <w:rPr>
          <w:rFonts w:ascii="Helvetica" w:hAnsi="Helvetica" w:cs="Helvetica"/>
          <w:bCs/>
          <w:color w:val="44546A" w:themeColor="text2"/>
          <w:sz w:val="18"/>
          <w:szCs w:val="18"/>
        </w:rPr>
        <w:t xml:space="preserve"> </w:t>
      </w:r>
      <w:r w:rsidRPr="00EB6F2A">
        <w:rPr>
          <w:rFonts w:ascii="Helvetica" w:hAnsi="Helvetica" w:cs="Helvetica"/>
          <w:bCs/>
          <w:color w:val="44546A" w:themeColor="text2"/>
          <w:sz w:val="18"/>
          <w:szCs w:val="18"/>
        </w:rPr>
        <w:t>JFL</w:t>
      </w:r>
      <w:r w:rsidRPr="00EB6F2A" w:rsidR="00650A5F">
        <w:rPr>
          <w:rFonts w:ascii="Helvetica" w:hAnsi="Helvetica" w:cs="Helvetica"/>
          <w:bCs/>
          <w:color w:val="44546A" w:themeColor="text2"/>
          <w:sz w:val="18"/>
          <w:szCs w:val="18"/>
        </w:rPr>
        <w:t>, Noida</w:t>
      </w:r>
    </w:p>
    <w:p w:rsidR="00510AFB" w:rsidRPr="00EB6F2A" w:rsidP="003172AB" w14:paraId="59197B3E" w14:textId="77777777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>Responded to database problems and issues relating to applications and systems.</w:t>
      </w:r>
    </w:p>
    <w:p w:rsidR="00510AFB" w:rsidRPr="00EB6F2A" w:rsidP="003172AB" w14:paraId="4199CDF8" w14:textId="77777777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>Maintained system documentation relating to application architecture, assembling and technical platforms.</w:t>
      </w:r>
    </w:p>
    <w:p w:rsidR="00510AFB" w:rsidRPr="00EB6F2A" w:rsidP="003172AB" w14:paraId="447F71C5" w14:textId="77777777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>Participated in learning of interfaces with systems for resolution of application problems.</w:t>
      </w:r>
    </w:p>
    <w:p w:rsidR="00510AFB" w:rsidRPr="00EB6F2A" w:rsidP="003172AB" w14:paraId="683C61C3" w14:textId="77777777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>Suggested improvement processes for increasing efficiency of applications and current processes.</w:t>
      </w:r>
    </w:p>
    <w:p w:rsidR="00510AFB" w:rsidRPr="00EB6F2A" w:rsidP="003172AB" w14:paraId="6F7F75D1" w14:textId="77777777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>Assisted in testing, upgrading and development of new and current database servers.</w:t>
      </w:r>
    </w:p>
    <w:p w:rsidR="00510AFB" w:rsidRPr="00EB6F2A" w:rsidP="003172AB" w14:paraId="07D7B60F" w14:textId="77777777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>Coordinated with external vendors for tracking of routine incidents and operational problems.</w:t>
      </w:r>
    </w:p>
    <w:p w:rsidR="00510AFB" w:rsidRPr="00EB6F2A" w:rsidP="003172AB" w14:paraId="79701CE9" w14:textId="77777777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Fonts w:ascii="Helvetica" w:hAnsi="Helvetica" w:cs="Helvetica"/>
          <w:color w:val="44546A" w:themeColor="text2"/>
          <w:sz w:val="18"/>
          <w:szCs w:val="18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>Developed new architecture components in collaboration with storage administrative teams</w:t>
      </w:r>
      <w:r w:rsidRPr="00EB6F2A">
        <w:rPr>
          <w:rFonts w:ascii="Helvetica" w:hAnsi="Helvetica" w:cs="Helvetica"/>
          <w:color w:val="44546A" w:themeColor="text2"/>
          <w:sz w:val="18"/>
          <w:szCs w:val="18"/>
        </w:rPr>
        <w:t>.</w:t>
      </w:r>
    </w:p>
    <w:p w:rsidR="005A091B" w:rsidRPr="00EB6F2A" w:rsidP="0067578A" w14:paraId="5B63A369" w14:textId="77777777">
      <w:pPr>
        <w:rPr>
          <w:bCs/>
          <w:color w:val="44546A" w:themeColor="text2"/>
          <w:u w:val="single"/>
        </w:rPr>
      </w:pPr>
    </w:p>
    <w:p w:rsidR="002C253D" w:rsidRPr="00EB6F2A" w:rsidP="00EC7AD2" w14:paraId="50E0FB73" w14:textId="261F84C1">
      <w:pPr>
        <w:widowControl w:val="0"/>
        <w:autoSpaceDE w:val="0"/>
        <w:autoSpaceDN w:val="0"/>
        <w:adjustRightInd w:val="0"/>
        <w:ind w:left="270" w:right="-97"/>
        <w:jc w:val="both"/>
        <w:rPr>
          <w:rFonts w:ascii="Helvetica" w:hAnsi="Helvetica" w:cs="Helvetica"/>
          <w:color w:val="44546A" w:themeColor="text2"/>
          <w:sz w:val="20"/>
          <w:szCs w:val="20"/>
        </w:rPr>
      </w:pPr>
      <w:r w:rsidRPr="00EB6F2A">
        <w:rPr>
          <w:rFonts w:ascii="Helvetica" w:hAnsi="Helvetica" w:cs="Helvetica"/>
          <w:iCs/>
          <w:color w:val="44546A" w:themeColor="text2"/>
          <w:sz w:val="20"/>
          <w:szCs w:val="20"/>
        </w:rPr>
        <w:t>Vark Technologies</w:t>
      </w:r>
      <w:r w:rsidRPr="00EB6F2A">
        <w:rPr>
          <w:rFonts w:ascii="Helvetica" w:hAnsi="Helvetica" w:cs="Helvetica"/>
          <w:iCs/>
          <w:color w:val="44546A" w:themeColor="text2"/>
          <w:sz w:val="20"/>
          <w:szCs w:val="20"/>
        </w:rPr>
        <w:t xml:space="preserve"> Pvt. Ltd</w:t>
      </w:r>
      <w:r w:rsidRPr="00EB6F2A">
        <w:rPr>
          <w:rFonts w:ascii="Helvetica" w:hAnsi="Helvetica" w:cs="Helvetica"/>
          <w:color w:val="44546A" w:themeColor="text2"/>
          <w:sz w:val="20"/>
          <w:szCs w:val="20"/>
        </w:rPr>
        <w:t xml:space="preserve"> (Ghaziabad) after completed Post Graduation (MCA)</w:t>
      </w:r>
      <w:r w:rsidRPr="00EB6F2A" w:rsidR="00B547A2">
        <w:rPr>
          <w:rFonts w:ascii="Helvetica" w:hAnsi="Helvetica" w:cs="Helvetica"/>
          <w:color w:val="44546A" w:themeColor="text2"/>
          <w:sz w:val="20"/>
          <w:szCs w:val="20"/>
        </w:rPr>
        <w:t xml:space="preserve"> 2010</w:t>
      </w:r>
      <w:r w:rsidRPr="00EB6F2A">
        <w:rPr>
          <w:rFonts w:ascii="Helvetica" w:hAnsi="Helvetica" w:cs="Helvetica"/>
          <w:color w:val="44546A" w:themeColor="text2"/>
          <w:sz w:val="20"/>
          <w:szCs w:val="20"/>
        </w:rPr>
        <w:t>.</w:t>
      </w:r>
    </w:p>
    <w:p w:rsidR="002C253D" w:rsidRPr="00EB6F2A" w:rsidP="003172AB" w14:paraId="4BB3EC9B" w14:textId="1FB2211D">
      <w:pPr>
        <w:pStyle w:val="ListParagraph"/>
        <w:numPr>
          <w:ilvl w:val="0"/>
          <w:numId w:val="6"/>
        </w:numPr>
        <w:spacing w:after="200" w:line="276" w:lineRule="auto"/>
        <w:contextualSpacing/>
        <w:rPr>
          <w:rFonts w:ascii="Helvetica" w:hAnsi="Helvetica" w:cs="Helvetica"/>
          <w:bCs/>
          <w:iCs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bCs/>
          <w:iCs/>
          <w:color w:val="44546A" w:themeColor="text2"/>
          <w:sz w:val="17"/>
          <w:szCs w:val="17"/>
        </w:rPr>
        <w:t xml:space="preserve">Project </w:t>
      </w:r>
      <w:r w:rsidRPr="00EB6F2A" w:rsidR="00BC353A">
        <w:rPr>
          <w:rFonts w:ascii="Helvetica" w:hAnsi="Helvetica" w:cs="Helvetica"/>
          <w:bCs/>
          <w:iCs/>
          <w:color w:val="44546A" w:themeColor="text2"/>
          <w:sz w:val="17"/>
          <w:szCs w:val="17"/>
        </w:rPr>
        <w:t>name:</w:t>
      </w:r>
      <w:r w:rsidRPr="00EB6F2A">
        <w:rPr>
          <w:rFonts w:ascii="Helvetica" w:hAnsi="Helvetica" w:cs="Helvetica"/>
          <w:bCs/>
          <w:iCs/>
          <w:color w:val="44546A" w:themeColor="text2"/>
          <w:sz w:val="17"/>
          <w:szCs w:val="17"/>
        </w:rPr>
        <w:t xml:space="preserve">  CRM and MLM</w:t>
      </w:r>
    </w:p>
    <w:p w:rsidR="002C253D" w:rsidRPr="00EB6F2A" w:rsidP="003172AB" w14:paraId="5088C176" w14:textId="23AF1375">
      <w:pPr>
        <w:pStyle w:val="ListParagraph"/>
        <w:numPr>
          <w:ilvl w:val="0"/>
          <w:numId w:val="6"/>
        </w:numPr>
        <w:spacing w:after="200" w:line="276" w:lineRule="auto"/>
        <w:contextualSpacing/>
        <w:rPr>
          <w:rFonts w:ascii="Helvetica" w:hAnsi="Helvetica" w:cs="Helvetica"/>
          <w:bCs/>
          <w:iCs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bCs/>
          <w:iCs/>
          <w:color w:val="44546A" w:themeColor="text2"/>
          <w:sz w:val="17"/>
          <w:szCs w:val="17"/>
        </w:rPr>
        <w:t xml:space="preserve">Project </w:t>
      </w:r>
      <w:r w:rsidRPr="00EB6F2A" w:rsidR="00BC353A">
        <w:rPr>
          <w:rFonts w:ascii="Helvetica" w:hAnsi="Helvetica" w:cs="Helvetica"/>
          <w:bCs/>
          <w:iCs/>
          <w:color w:val="44546A" w:themeColor="text2"/>
          <w:sz w:val="17"/>
          <w:szCs w:val="17"/>
        </w:rPr>
        <w:t>Period:</w:t>
      </w:r>
      <w:r w:rsidRPr="00EB6F2A">
        <w:rPr>
          <w:rFonts w:ascii="Helvetica" w:hAnsi="Helvetica" w:cs="Helvetica"/>
          <w:bCs/>
          <w:iCs/>
          <w:color w:val="44546A" w:themeColor="text2"/>
          <w:sz w:val="17"/>
          <w:szCs w:val="17"/>
        </w:rPr>
        <w:t xml:space="preserve">  24 Months </w:t>
      </w:r>
      <w:r w:rsidRPr="00EB6F2A" w:rsidR="001F6BE8">
        <w:rPr>
          <w:rFonts w:ascii="Helvetica" w:hAnsi="Helvetica" w:cs="Helvetica"/>
          <w:bCs/>
          <w:iCs/>
          <w:color w:val="44546A" w:themeColor="text2"/>
          <w:sz w:val="17"/>
          <w:szCs w:val="17"/>
        </w:rPr>
        <w:t>with 6</w:t>
      </w:r>
      <w:r w:rsidRPr="00EB6F2A" w:rsidR="001F6BE8">
        <w:rPr>
          <w:rFonts w:ascii="Helvetica" w:hAnsi="Helvetica" w:cs="Helvetica"/>
          <w:bCs/>
          <w:iCs/>
          <w:color w:val="44546A" w:themeColor="text2"/>
          <w:sz w:val="17"/>
          <w:szCs w:val="17"/>
          <w:vertAlign w:val="superscript"/>
        </w:rPr>
        <w:t>th</w:t>
      </w:r>
      <w:r w:rsidRPr="00EB6F2A" w:rsidR="001F6BE8">
        <w:rPr>
          <w:rFonts w:ascii="Helvetica" w:hAnsi="Helvetica" w:cs="Helvetica"/>
          <w:bCs/>
          <w:iCs/>
          <w:color w:val="44546A" w:themeColor="text2"/>
          <w:sz w:val="17"/>
          <w:szCs w:val="17"/>
        </w:rPr>
        <w:t xml:space="preserve"> Month</w:t>
      </w:r>
      <w:r w:rsidRPr="00EB6F2A">
        <w:rPr>
          <w:rFonts w:ascii="Helvetica" w:hAnsi="Helvetica" w:cs="Helvetica"/>
          <w:bCs/>
          <w:iCs/>
          <w:color w:val="44546A" w:themeColor="text2"/>
          <w:sz w:val="17"/>
          <w:szCs w:val="17"/>
        </w:rPr>
        <w:t xml:space="preserve"> Project </w:t>
      </w:r>
    </w:p>
    <w:p w:rsidR="00575C18" w:rsidRPr="00EB6F2A" w:rsidP="003172AB" w14:paraId="27D6CE39" w14:textId="6010EA18">
      <w:pPr>
        <w:pStyle w:val="ListParagraph"/>
        <w:numPr>
          <w:ilvl w:val="0"/>
          <w:numId w:val="6"/>
        </w:numPr>
        <w:spacing w:after="200" w:line="276" w:lineRule="auto"/>
        <w:contextualSpacing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bCs/>
          <w:iCs/>
          <w:color w:val="44546A" w:themeColor="text2"/>
          <w:sz w:val="17"/>
          <w:szCs w:val="17"/>
        </w:rPr>
        <w:t>Location</w:t>
      </w:r>
      <w:r w:rsidRPr="00EB6F2A" w:rsidR="00BC353A">
        <w:rPr>
          <w:rFonts w:ascii="Helvetica" w:hAnsi="Helvetica" w:cs="Helvetica"/>
          <w:bCs/>
          <w:iCs/>
          <w:color w:val="44546A" w:themeColor="text2"/>
          <w:sz w:val="17"/>
          <w:szCs w:val="17"/>
        </w:rPr>
        <w:t>:</w:t>
      </w:r>
      <w:r w:rsidRPr="00EB6F2A">
        <w:rPr>
          <w:rFonts w:ascii="Helvetica" w:hAnsi="Helvetica" w:cs="Helvetica"/>
          <w:bCs/>
          <w:iCs/>
          <w:color w:val="44546A" w:themeColor="text2"/>
          <w:sz w:val="17"/>
          <w:szCs w:val="17"/>
        </w:rPr>
        <w:t xml:space="preserve">  Ghaziabad</w:t>
      </w:r>
    </w:p>
    <w:p w:rsidR="007B5DC8" w:rsidRPr="00EB6F2A" w:rsidP="007B5DC8" w14:paraId="5851F334" w14:textId="1CB9554A">
      <w:pPr>
        <w:widowControl w:val="0"/>
        <w:autoSpaceDE w:val="0"/>
        <w:autoSpaceDN w:val="0"/>
        <w:adjustRightInd w:val="0"/>
        <w:ind w:left="270" w:right="-97"/>
        <w:jc w:val="both"/>
        <w:rPr>
          <w:rFonts w:ascii="Helvetica" w:hAnsi="Helvetica" w:cs="Helvetica"/>
          <w:bCs/>
          <w:color w:val="44546A" w:themeColor="text2"/>
          <w:sz w:val="20"/>
          <w:szCs w:val="20"/>
        </w:rPr>
      </w:pPr>
      <w:r w:rsidRPr="00EB6F2A">
        <w:rPr>
          <w:rFonts w:ascii="Helvetica" w:hAnsi="Helvetica" w:cs="Helvetica"/>
          <w:bCs/>
          <w:color w:val="44546A" w:themeColor="text2"/>
          <w:sz w:val="20"/>
          <w:szCs w:val="20"/>
        </w:rPr>
        <w:t>Jointeca Solution Provider Pvt. Ltd. (Mathura) after completed Graduation (BCA)</w:t>
      </w:r>
      <w:r w:rsidRPr="00EB6F2A" w:rsidR="00B547A2">
        <w:rPr>
          <w:rFonts w:ascii="Helvetica" w:hAnsi="Helvetica" w:cs="Helvetica"/>
          <w:bCs/>
          <w:color w:val="44546A" w:themeColor="text2"/>
          <w:sz w:val="20"/>
          <w:szCs w:val="20"/>
        </w:rPr>
        <w:t xml:space="preserve"> 2007</w:t>
      </w:r>
      <w:r w:rsidRPr="00EB6F2A">
        <w:rPr>
          <w:rFonts w:ascii="Helvetica" w:hAnsi="Helvetica" w:cs="Helvetica"/>
          <w:bCs/>
          <w:color w:val="44546A" w:themeColor="text2"/>
          <w:sz w:val="20"/>
          <w:szCs w:val="20"/>
        </w:rPr>
        <w:t>.</w:t>
      </w:r>
    </w:p>
    <w:p w:rsidR="007B5DC8" w:rsidRPr="00EB6F2A" w:rsidP="007B5DC8" w14:paraId="5AEBEB34" w14:textId="77777777">
      <w:pPr>
        <w:pStyle w:val="ListParagraph"/>
        <w:numPr>
          <w:ilvl w:val="0"/>
          <w:numId w:val="10"/>
        </w:numPr>
        <w:spacing w:after="200" w:line="276" w:lineRule="auto"/>
        <w:contextualSpacing/>
        <w:rPr>
          <w:rFonts w:ascii="Helvetica" w:hAnsi="Helvetica" w:cs="Helvetica"/>
          <w:bCs/>
          <w:iCs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bCs/>
          <w:iCs/>
          <w:color w:val="44546A" w:themeColor="text2"/>
          <w:sz w:val="17"/>
          <w:szCs w:val="17"/>
        </w:rPr>
        <w:t>Project name</w:t>
      </w:r>
      <w:r w:rsidRPr="00EB6F2A">
        <w:rPr>
          <w:rFonts w:ascii="Helvetica" w:hAnsi="Helvetica" w:cs="Helvetica"/>
          <w:bCs/>
          <w:iCs/>
          <w:color w:val="44546A" w:themeColor="text2"/>
          <w:sz w:val="17"/>
          <w:szCs w:val="17"/>
        </w:rPr>
        <w:tab/>
        <w:t>School Management System</w:t>
      </w:r>
    </w:p>
    <w:p w:rsidR="007B5DC8" w:rsidRPr="00EB6F2A" w:rsidP="007B5DC8" w14:paraId="27AB1783" w14:textId="77777777">
      <w:pPr>
        <w:pStyle w:val="ListParagraph"/>
        <w:numPr>
          <w:ilvl w:val="0"/>
          <w:numId w:val="10"/>
        </w:numPr>
        <w:spacing w:after="200" w:line="276" w:lineRule="auto"/>
        <w:contextualSpacing/>
        <w:rPr>
          <w:rFonts w:ascii="Helvetica" w:hAnsi="Helvetica" w:cs="Helvetica"/>
          <w:bCs/>
          <w:iCs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bCs/>
          <w:iCs/>
          <w:color w:val="44546A" w:themeColor="text2"/>
          <w:sz w:val="17"/>
          <w:szCs w:val="17"/>
        </w:rPr>
        <w:t>Project Period</w:t>
      </w:r>
      <w:r w:rsidRPr="00EB6F2A">
        <w:rPr>
          <w:rFonts w:ascii="Helvetica" w:hAnsi="Helvetica" w:cs="Helvetica"/>
          <w:bCs/>
          <w:iCs/>
          <w:color w:val="44546A" w:themeColor="text2"/>
          <w:sz w:val="17"/>
          <w:szCs w:val="17"/>
        </w:rPr>
        <w:tab/>
        <w:t>11Months</w:t>
      </w:r>
    </w:p>
    <w:p w:rsidR="007B5DC8" w:rsidRPr="00EB6F2A" w:rsidP="007B5DC8" w14:paraId="69B1CC76" w14:textId="77777777">
      <w:pPr>
        <w:pStyle w:val="ListParagraph"/>
        <w:numPr>
          <w:ilvl w:val="0"/>
          <w:numId w:val="10"/>
        </w:numPr>
        <w:spacing w:after="200" w:line="276" w:lineRule="auto"/>
        <w:contextualSpacing/>
        <w:rPr>
          <w:rFonts w:ascii="Helvetica" w:hAnsi="Helvetica" w:cs="Helvetica"/>
          <w:bCs/>
          <w:iCs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bCs/>
          <w:iCs/>
          <w:color w:val="44546A" w:themeColor="text2"/>
          <w:sz w:val="17"/>
          <w:szCs w:val="17"/>
        </w:rPr>
        <w:t>Location: Mathura</w:t>
      </w:r>
    </w:p>
    <w:p w:rsidR="007B5DC8" w:rsidRPr="00EB6F2A" w:rsidP="007B5DC8" w14:paraId="03F195E8" w14:textId="3E798E39">
      <w:pPr>
        <w:spacing w:after="200" w:line="276" w:lineRule="auto"/>
        <w:contextualSpacing/>
        <w:rPr>
          <w:rFonts w:ascii="Helvetica" w:hAnsi="Helvetica" w:cs="Helvetica"/>
          <w:color w:val="44546A" w:themeColor="text2"/>
          <w:sz w:val="17"/>
          <w:szCs w:val="17"/>
        </w:rPr>
      </w:pPr>
    </w:p>
    <w:p w:rsidR="00575C18" w:rsidRPr="00EB6F2A" w:rsidP="00575C18" w14:paraId="2C4BC4A8" w14:textId="156BBFC0">
      <w:pPr>
        <w:spacing w:after="200" w:line="276" w:lineRule="auto"/>
        <w:contextualSpacing/>
        <w:rPr>
          <w:rFonts w:ascii="Helvetica" w:hAnsi="Helvetica" w:cs="Helvetica"/>
          <w:bCs/>
          <w:color w:val="44546A" w:themeColor="text2"/>
          <w:sz w:val="18"/>
          <w:szCs w:val="18"/>
        </w:rPr>
      </w:pPr>
      <w:r w:rsidRPr="00EB6F2A">
        <w:rPr>
          <w:rFonts w:ascii="Helvetica" w:hAnsi="Helvetica" w:cs="Helvetica"/>
          <w:bCs/>
          <w:color w:val="44546A" w:themeColor="text2"/>
          <w:sz w:val="20"/>
          <w:szCs w:val="20"/>
        </w:rPr>
        <w:t>Education</w:t>
      </w:r>
    </w:p>
    <w:p w:rsidR="006D20B5" w:rsidRPr="00EB6F2A" w:rsidP="00EC7AD2" w14:paraId="2AC30B0D" w14:textId="77777777">
      <w:pPr>
        <w:widowControl w:val="0"/>
        <w:autoSpaceDE w:val="0"/>
        <w:autoSpaceDN w:val="0"/>
        <w:adjustRightInd w:val="0"/>
        <w:spacing w:before="100" w:after="100"/>
        <w:rPr>
          <w:rFonts w:ascii="Helvetica" w:hAnsi="Helvetica" w:cs="Helvetica"/>
          <w:bCs/>
          <w:color w:val="44546A" w:themeColor="text2"/>
          <w:sz w:val="17"/>
          <w:szCs w:val="17"/>
        </w:rPr>
        <w:sectPr w:rsidSect="00EC5489">
          <w:type w:val="continuous"/>
          <w:pgSz w:w="11909" w:h="16834" w:code="9"/>
          <w:pgMar w:top="720" w:right="720" w:bottom="720" w:left="720" w:header="576" w:footer="576" w:gutter="0"/>
          <w:pgBorders w:offsetFrom="page">
            <w:top w:val="threeDEngrave" w:sz="12" w:space="24" w:color="auto" w:shadow="1"/>
            <w:left w:val="threeDEngrave" w:sz="12" w:space="24" w:color="auto" w:shadow="1"/>
            <w:bottom w:val="threeDEmboss" w:sz="12" w:space="24" w:color="auto" w:shadow="1"/>
            <w:right w:val="threeDEmboss" w:sz="12" w:space="24" w:color="auto" w:shadow="1"/>
          </w:pgBorders>
          <w:cols w:space="720"/>
          <w:docGrid w:linePitch="360"/>
        </w:sectPr>
      </w:pPr>
    </w:p>
    <w:p w:rsidR="003D640F" w:rsidRPr="00EB6F2A" w:rsidP="00EC7AD2" w14:paraId="7FE720EF" w14:textId="0D705D96">
      <w:pPr>
        <w:widowControl w:val="0"/>
        <w:autoSpaceDE w:val="0"/>
        <w:autoSpaceDN w:val="0"/>
        <w:adjustRightInd w:val="0"/>
        <w:spacing w:before="100" w:after="100"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bCs/>
          <w:color w:val="44546A" w:themeColor="text2"/>
          <w:sz w:val="17"/>
          <w:szCs w:val="17"/>
        </w:rPr>
        <w:t>Post-</w:t>
      </w:r>
      <w:r w:rsidRPr="00EB6F2A" w:rsidR="006A2785">
        <w:rPr>
          <w:rFonts w:ascii="Helvetica" w:hAnsi="Helvetica" w:cs="Helvetica"/>
          <w:bCs/>
          <w:color w:val="44546A" w:themeColor="text2"/>
          <w:sz w:val="17"/>
          <w:szCs w:val="17"/>
        </w:rPr>
        <w:t xml:space="preserve">Graduation: </w:t>
      </w:r>
      <w:r w:rsidRPr="00EB6F2A" w:rsidR="00397FEE">
        <w:rPr>
          <w:rFonts w:ascii="Helvetica" w:hAnsi="Helvetica" w:cs="Helvetica"/>
          <w:bCs/>
          <w:color w:val="44546A" w:themeColor="text2"/>
          <w:sz w:val="17"/>
          <w:szCs w:val="17"/>
        </w:rPr>
        <w:t>MCA</w:t>
      </w:r>
      <w:r w:rsidRPr="00EB6F2A" w:rsidR="00397FEE">
        <w:rPr>
          <w:rFonts w:ascii="Helvetica" w:hAnsi="Helvetica" w:cs="Helvetica"/>
          <w:color w:val="44546A" w:themeColor="text2"/>
          <w:sz w:val="17"/>
          <w:szCs w:val="17"/>
        </w:rPr>
        <w:t xml:space="preserve"> </w:t>
      </w:r>
      <w:r w:rsidRPr="00EB6F2A" w:rsidR="00284AA0">
        <w:rPr>
          <w:rFonts w:ascii="Helvetica" w:hAnsi="Helvetica" w:cs="Helvetica"/>
          <w:color w:val="44546A" w:themeColor="text2"/>
          <w:sz w:val="17"/>
          <w:szCs w:val="17"/>
        </w:rPr>
        <w:t>,</w:t>
      </w:r>
      <w:r w:rsidRPr="00EB6F2A" w:rsidR="004A01E4">
        <w:rPr>
          <w:rFonts w:ascii="Helvetica" w:hAnsi="Helvetica" w:cs="Helvetica"/>
          <w:color w:val="44546A" w:themeColor="text2"/>
          <w:sz w:val="17"/>
          <w:szCs w:val="17"/>
        </w:rPr>
        <w:t>2010</w:t>
      </w:r>
      <w:r w:rsidRPr="00EB6F2A" w:rsidR="00437A14">
        <w:rPr>
          <w:rFonts w:ascii="Helvetica" w:hAnsi="Helvetica" w:cs="Helvetica"/>
          <w:color w:val="44546A" w:themeColor="text2"/>
          <w:sz w:val="17"/>
          <w:szCs w:val="17"/>
        </w:rPr>
        <w:t xml:space="preserve"> </w:t>
      </w:r>
    </w:p>
    <w:p w:rsidR="004A01E4" w:rsidRPr="00EB6F2A" w:rsidP="003172AB" w14:paraId="738F4492" w14:textId="79364E6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100" w:after="100"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>U</w:t>
      </w:r>
      <w:r w:rsidRPr="00EB6F2A">
        <w:rPr>
          <w:rFonts w:ascii="Helvetica" w:hAnsi="Helvetica" w:cs="Helvetica"/>
          <w:color w:val="44546A" w:themeColor="text2"/>
          <w:sz w:val="17"/>
          <w:szCs w:val="17"/>
        </w:rPr>
        <w:t xml:space="preserve">ttar Pradesh Technical University </w:t>
      </w:r>
      <w:r w:rsidRPr="00EB6F2A" w:rsidR="006A2785">
        <w:rPr>
          <w:rFonts w:ascii="Helvetica" w:hAnsi="Helvetica" w:cs="Helvetica"/>
          <w:color w:val="44546A" w:themeColor="text2"/>
          <w:sz w:val="17"/>
          <w:szCs w:val="17"/>
        </w:rPr>
        <w:t>Lucknow. College</w:t>
      </w:r>
      <w:r w:rsidRPr="00EB6F2A">
        <w:rPr>
          <w:rFonts w:ascii="Helvetica" w:hAnsi="Helvetica" w:cs="Helvetica"/>
          <w:color w:val="44546A" w:themeColor="text2"/>
          <w:sz w:val="17"/>
          <w:szCs w:val="17"/>
        </w:rPr>
        <w:t xml:space="preserve"> Name –Hindustan Institute of Management and Computer Studies,</w:t>
      </w:r>
      <w:r w:rsidRPr="00EB6F2A" w:rsidR="0016120F">
        <w:rPr>
          <w:rFonts w:ascii="Helvetica" w:hAnsi="Helvetica" w:cs="Helvetica"/>
          <w:color w:val="44546A" w:themeColor="text2"/>
          <w:sz w:val="17"/>
          <w:szCs w:val="17"/>
        </w:rPr>
        <w:t xml:space="preserve"> Mathura</w:t>
      </w:r>
    </w:p>
    <w:p w:rsidR="006D1C30" w:rsidRPr="00EB6F2A" w:rsidP="006A2785" w14:paraId="4B80B0E1" w14:textId="08402BCA">
      <w:pPr>
        <w:widowControl w:val="0"/>
        <w:autoSpaceDE w:val="0"/>
        <w:autoSpaceDN w:val="0"/>
        <w:adjustRightInd w:val="0"/>
        <w:spacing w:before="100" w:after="100"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bCs/>
          <w:color w:val="44546A" w:themeColor="text2"/>
          <w:sz w:val="17"/>
          <w:szCs w:val="17"/>
        </w:rPr>
        <w:t>Graduation</w:t>
      </w:r>
      <w:r w:rsidRPr="00EB6F2A">
        <w:rPr>
          <w:rFonts w:ascii="Helvetica" w:hAnsi="Helvetica" w:cs="Helvetica"/>
          <w:color w:val="44546A" w:themeColor="text2"/>
          <w:sz w:val="17"/>
          <w:szCs w:val="17"/>
        </w:rPr>
        <w:t xml:space="preserve">: </w:t>
      </w:r>
      <w:r w:rsidRPr="00EB6F2A">
        <w:rPr>
          <w:rFonts w:ascii="Helvetica" w:hAnsi="Helvetica" w:cs="Helvetica"/>
          <w:color w:val="44546A" w:themeColor="text2"/>
          <w:sz w:val="17"/>
          <w:szCs w:val="17"/>
        </w:rPr>
        <w:t xml:space="preserve">BCA </w:t>
      </w:r>
      <w:r w:rsidRPr="00EB6F2A" w:rsidR="00284AA0">
        <w:rPr>
          <w:rFonts w:ascii="Helvetica" w:hAnsi="Helvetica" w:cs="Helvetica"/>
          <w:color w:val="44546A" w:themeColor="text2"/>
          <w:sz w:val="17"/>
          <w:szCs w:val="17"/>
        </w:rPr>
        <w:t>,</w:t>
      </w:r>
      <w:r w:rsidRPr="00EB6F2A" w:rsidR="006F3A8D">
        <w:rPr>
          <w:rFonts w:ascii="Helvetica" w:hAnsi="Helvetica" w:cs="Helvetica"/>
          <w:color w:val="44546A" w:themeColor="text2"/>
          <w:sz w:val="17"/>
          <w:szCs w:val="17"/>
        </w:rPr>
        <w:t>200</w:t>
      </w:r>
      <w:r w:rsidRPr="00EB6F2A">
        <w:rPr>
          <w:rFonts w:ascii="Helvetica" w:hAnsi="Helvetica" w:cs="Helvetica"/>
          <w:color w:val="44546A" w:themeColor="text2"/>
          <w:sz w:val="17"/>
          <w:szCs w:val="17"/>
        </w:rPr>
        <w:t>6</w:t>
      </w:r>
    </w:p>
    <w:p w:rsidR="004A01E4" w:rsidRPr="00EB6F2A" w:rsidP="003172AB" w14:paraId="5D51A5E1" w14:textId="054B071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100" w:after="100"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 xml:space="preserve">Dr. B. R. A. University </w:t>
      </w:r>
      <w:r w:rsidRPr="00EB6F2A" w:rsidR="00397FEE">
        <w:rPr>
          <w:rFonts w:ascii="Helvetica" w:hAnsi="Helvetica" w:cs="Helvetica"/>
          <w:color w:val="44546A" w:themeColor="text2"/>
          <w:sz w:val="17"/>
          <w:szCs w:val="17"/>
        </w:rPr>
        <w:t>Agra. College</w:t>
      </w:r>
      <w:r w:rsidRPr="00EB6F2A">
        <w:rPr>
          <w:rFonts w:ascii="Helvetica" w:hAnsi="Helvetica" w:cs="Helvetica"/>
          <w:color w:val="44546A" w:themeColor="text2"/>
          <w:sz w:val="17"/>
          <w:szCs w:val="17"/>
        </w:rPr>
        <w:t xml:space="preserve"> Name- Rajiv Academy for Technology and Management Mathura (UP). </w:t>
      </w:r>
    </w:p>
    <w:p w:rsidR="006D20B5" w:rsidRPr="00EB6F2A" w:rsidP="00703613" w14:paraId="65FC684A" w14:textId="77777777">
      <w:pPr>
        <w:rPr>
          <w:rFonts w:ascii="Helvetica" w:hAnsi="Helvetica" w:cs="Helvetica"/>
          <w:color w:val="44546A" w:themeColor="text2"/>
          <w:sz w:val="20"/>
          <w:szCs w:val="20"/>
        </w:rPr>
        <w:sectPr w:rsidSect="006D20B5">
          <w:type w:val="continuous"/>
          <w:pgSz w:w="11909" w:h="16834" w:code="9"/>
          <w:pgMar w:top="720" w:right="720" w:bottom="720" w:left="720" w:header="576" w:footer="576" w:gutter="0"/>
          <w:pgBorders w:offsetFrom="page">
            <w:top w:val="threeDEngrave" w:sz="12" w:space="24" w:color="auto" w:shadow="1"/>
            <w:left w:val="threeDEngrave" w:sz="12" w:space="24" w:color="auto" w:shadow="1"/>
            <w:bottom w:val="threeDEmboss" w:sz="12" w:space="24" w:color="auto" w:shadow="1"/>
            <w:right w:val="threeDEmboss" w:sz="12" w:space="24" w:color="auto" w:shadow="1"/>
          </w:pgBorders>
          <w:cols w:num="2" w:space="720"/>
          <w:docGrid w:linePitch="360"/>
        </w:sectPr>
      </w:pPr>
    </w:p>
    <w:p w:rsidR="00180DFB" w:rsidRPr="00EB6F2A" w:rsidP="00703613" w14:paraId="00A333CC" w14:textId="178BB71C">
      <w:pPr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20"/>
          <w:szCs w:val="20"/>
        </w:rPr>
        <w:t>Strengths</w:t>
      </w:r>
    </w:p>
    <w:p w:rsidR="00521100" w:rsidRPr="00EB6F2A" w:rsidP="00521100" w14:paraId="4908F423" w14:textId="77777777">
      <w:pPr>
        <w:pStyle w:val="ListParagraph"/>
        <w:numPr>
          <w:ilvl w:val="0"/>
          <w:numId w:val="7"/>
        </w:numPr>
        <w:rPr>
          <w:rFonts w:ascii="Helvetica" w:hAnsi="Helvetica" w:cs="Helvetica"/>
          <w:color w:val="44546A" w:themeColor="text2"/>
          <w:sz w:val="17"/>
          <w:szCs w:val="17"/>
        </w:rPr>
        <w:sectPr w:rsidSect="00EC5489">
          <w:type w:val="continuous"/>
          <w:pgSz w:w="11909" w:h="16834" w:code="9"/>
          <w:pgMar w:top="720" w:right="720" w:bottom="720" w:left="720" w:header="576" w:footer="576" w:gutter="0"/>
          <w:pgBorders w:offsetFrom="page">
            <w:top w:val="threeDEngrave" w:sz="12" w:space="24" w:color="auto" w:shadow="1"/>
            <w:left w:val="threeDEngrave" w:sz="12" w:space="24" w:color="auto" w:shadow="1"/>
            <w:bottom w:val="threeDEmboss" w:sz="12" w:space="24" w:color="auto" w:shadow="1"/>
            <w:right w:val="threeDEmboss" w:sz="12" w:space="24" w:color="auto" w:shadow="1"/>
          </w:pgBorders>
          <w:cols w:space="720"/>
          <w:docGrid w:linePitch="360"/>
        </w:sectPr>
      </w:pPr>
    </w:p>
    <w:p w:rsidR="00C43301" w:rsidRPr="00EB6F2A" w:rsidP="00521100" w14:paraId="1006C0D3" w14:textId="3F876A61">
      <w:pPr>
        <w:pStyle w:val="ListParagraph"/>
        <w:numPr>
          <w:ilvl w:val="0"/>
          <w:numId w:val="7"/>
        </w:numPr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 xml:space="preserve">Focused and </w:t>
      </w:r>
      <w:r w:rsidRPr="00EB6F2A" w:rsidR="004E0D25">
        <w:rPr>
          <w:rFonts w:ascii="Helvetica" w:hAnsi="Helvetica" w:cs="Helvetica"/>
          <w:color w:val="44546A" w:themeColor="text2"/>
          <w:sz w:val="17"/>
          <w:szCs w:val="17"/>
        </w:rPr>
        <w:t>Dedicated</w:t>
      </w:r>
    </w:p>
    <w:p w:rsidR="00C43301" w:rsidRPr="00EB6F2A" w:rsidP="00521100" w14:paraId="6E201C78" w14:textId="77777777">
      <w:pPr>
        <w:pStyle w:val="ListParagraph"/>
        <w:numPr>
          <w:ilvl w:val="0"/>
          <w:numId w:val="7"/>
        </w:numPr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 xml:space="preserve">Self-motivated and </w:t>
      </w:r>
      <w:r w:rsidRPr="00EB6F2A" w:rsidR="00D21D59">
        <w:rPr>
          <w:rFonts w:ascii="Helvetica" w:hAnsi="Helvetica" w:cs="Helvetica"/>
          <w:color w:val="44546A" w:themeColor="text2"/>
          <w:sz w:val="17"/>
          <w:szCs w:val="17"/>
        </w:rPr>
        <w:t>team oriented</w:t>
      </w:r>
    </w:p>
    <w:p w:rsidR="00743AAE" w:rsidRPr="00EB6F2A" w:rsidP="00521100" w14:paraId="60F10750" w14:textId="77777777">
      <w:pPr>
        <w:pStyle w:val="ListParagraph"/>
        <w:numPr>
          <w:ilvl w:val="0"/>
          <w:numId w:val="7"/>
        </w:numPr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>Excellent communication and inter-personal skill</w:t>
      </w:r>
      <w:r w:rsidRPr="00EB6F2A">
        <w:rPr>
          <w:rFonts w:ascii="Helvetica" w:hAnsi="Helvetica" w:cs="Helvetica"/>
          <w:color w:val="44546A" w:themeColor="text2"/>
          <w:sz w:val="17"/>
          <w:szCs w:val="17"/>
        </w:rPr>
        <w:t>s</w:t>
      </w:r>
    </w:p>
    <w:p w:rsidR="00C5204F" w:rsidRPr="00EB6F2A" w:rsidP="00521100" w14:paraId="19B276E2" w14:textId="77777777">
      <w:pPr>
        <w:pStyle w:val="ListParagraph"/>
        <w:numPr>
          <w:ilvl w:val="0"/>
          <w:numId w:val="7"/>
        </w:numPr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>Creative minded and ready to face everything.</w:t>
      </w:r>
    </w:p>
    <w:p w:rsidR="00521100" w:rsidRPr="00EB6F2A" w:rsidP="00D23294" w14:paraId="2225519A" w14:textId="77777777">
      <w:pPr>
        <w:tabs>
          <w:tab w:val="left" w:pos="2431"/>
          <w:tab w:val="left" w:pos="2692"/>
        </w:tabs>
        <w:rPr>
          <w:color w:val="44546A" w:themeColor="text2"/>
        </w:rPr>
        <w:sectPr w:rsidSect="00521100">
          <w:type w:val="continuous"/>
          <w:pgSz w:w="11909" w:h="16834" w:code="9"/>
          <w:pgMar w:top="720" w:right="720" w:bottom="720" w:left="720" w:header="576" w:footer="576" w:gutter="0"/>
          <w:pgBorders w:offsetFrom="page">
            <w:top w:val="threeDEngrave" w:sz="12" w:space="24" w:color="auto" w:shadow="1"/>
            <w:left w:val="threeDEngrave" w:sz="12" w:space="24" w:color="auto" w:shadow="1"/>
            <w:bottom w:val="threeDEmboss" w:sz="12" w:space="24" w:color="auto" w:shadow="1"/>
            <w:right w:val="threeDEmboss" w:sz="12" w:space="24" w:color="auto" w:shadow="1"/>
          </w:pgBorders>
          <w:cols w:num="2" w:space="720"/>
          <w:docGrid w:linePitch="360"/>
        </w:sectPr>
      </w:pPr>
    </w:p>
    <w:p w:rsidR="00D23294" w:rsidRPr="00EB6F2A" w:rsidP="00D23294" w14:paraId="6E878860" w14:textId="778AC7F1">
      <w:pPr>
        <w:tabs>
          <w:tab w:val="left" w:pos="2431"/>
          <w:tab w:val="left" w:pos="2692"/>
        </w:tabs>
        <w:rPr>
          <w:color w:val="44546A" w:themeColor="text2"/>
        </w:rPr>
      </w:pPr>
    </w:p>
    <w:p w:rsidR="00575C18" w:rsidRPr="00EB6F2A" w:rsidP="00575C18" w14:paraId="4B2BD486" w14:textId="3DE19001">
      <w:pPr>
        <w:spacing w:line="360" w:lineRule="auto"/>
        <w:rPr>
          <w:rFonts w:ascii="Helvetica" w:hAnsi="Helvetica" w:cs="Helvetica"/>
          <w:color w:val="44546A" w:themeColor="text2"/>
          <w:sz w:val="18"/>
          <w:szCs w:val="18"/>
        </w:rPr>
      </w:pPr>
      <w:r w:rsidRPr="00EB6F2A">
        <w:rPr>
          <w:rFonts w:ascii="Helvetica" w:hAnsi="Helvetica" w:cs="Helvetica"/>
          <w:color w:val="44546A" w:themeColor="text2"/>
          <w:sz w:val="18"/>
          <w:szCs w:val="18"/>
        </w:rPr>
        <w:t>Personal Details:</w:t>
      </w:r>
    </w:p>
    <w:p w:rsidR="00A870F0" w:rsidRPr="00EB6F2A" w:rsidP="003172AB" w14:paraId="30CBC355" w14:textId="167402EA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>Gender</w:t>
      </w:r>
      <w:r w:rsidRPr="00EB6F2A" w:rsidR="00FD33B5">
        <w:rPr>
          <w:rFonts w:ascii="Helvetica" w:hAnsi="Helvetica" w:cs="Helvetica"/>
          <w:color w:val="44546A" w:themeColor="text2"/>
          <w:sz w:val="17"/>
          <w:szCs w:val="17"/>
        </w:rPr>
        <w:tab/>
      </w:r>
      <w:r w:rsidRPr="00EB6F2A" w:rsidR="00FD33B5">
        <w:rPr>
          <w:rFonts w:ascii="Helvetica" w:hAnsi="Helvetica" w:cs="Helvetica"/>
          <w:color w:val="44546A" w:themeColor="text2"/>
          <w:sz w:val="17"/>
          <w:szCs w:val="17"/>
        </w:rPr>
        <w:tab/>
      </w:r>
      <w:r w:rsidRPr="00EB6F2A">
        <w:rPr>
          <w:rFonts w:ascii="Helvetica" w:hAnsi="Helvetica" w:cs="Helvetica"/>
          <w:color w:val="44546A" w:themeColor="text2"/>
          <w:sz w:val="17"/>
          <w:szCs w:val="17"/>
        </w:rPr>
        <w:t xml:space="preserve">:            </w:t>
      </w:r>
      <w:r w:rsidRPr="00EB6F2A" w:rsidR="00D045AB">
        <w:rPr>
          <w:rFonts w:ascii="Helvetica" w:hAnsi="Helvetica" w:cs="Helvetica"/>
          <w:color w:val="44546A" w:themeColor="text2"/>
          <w:sz w:val="17"/>
          <w:szCs w:val="17"/>
        </w:rPr>
        <w:t>Male</w:t>
      </w:r>
    </w:p>
    <w:p w:rsidR="00A870F0" w:rsidRPr="00EB6F2A" w:rsidP="003172AB" w14:paraId="14115824" w14:textId="0E64A27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>Marital status</w:t>
      </w:r>
      <w:r w:rsidRPr="00EB6F2A" w:rsidR="00307E0E">
        <w:rPr>
          <w:rFonts w:ascii="Helvetica" w:hAnsi="Helvetica" w:cs="Helvetica"/>
          <w:color w:val="44546A" w:themeColor="text2"/>
          <w:sz w:val="17"/>
          <w:szCs w:val="17"/>
        </w:rPr>
        <w:tab/>
      </w:r>
      <w:r w:rsidRPr="00EB6F2A" w:rsidR="00307E0E">
        <w:rPr>
          <w:rFonts w:ascii="Helvetica" w:hAnsi="Helvetica" w:cs="Helvetica"/>
          <w:color w:val="44546A" w:themeColor="text2"/>
          <w:sz w:val="17"/>
          <w:szCs w:val="17"/>
        </w:rPr>
        <w:tab/>
      </w:r>
      <w:r w:rsidRPr="00EB6F2A">
        <w:rPr>
          <w:rFonts w:ascii="Helvetica" w:hAnsi="Helvetica" w:cs="Helvetica"/>
          <w:color w:val="44546A" w:themeColor="text2"/>
          <w:sz w:val="17"/>
          <w:szCs w:val="17"/>
        </w:rPr>
        <w:t xml:space="preserve">:   </w:t>
      </w:r>
      <w:r w:rsidRPr="00EB6F2A" w:rsidR="009C5C1E">
        <w:rPr>
          <w:rFonts w:ascii="Helvetica" w:hAnsi="Helvetica" w:cs="Helvetica"/>
          <w:color w:val="44546A" w:themeColor="text2"/>
          <w:sz w:val="17"/>
          <w:szCs w:val="17"/>
        </w:rPr>
        <w:t xml:space="preserve">         Married</w:t>
      </w:r>
    </w:p>
    <w:p w:rsidR="00A870F0" w:rsidRPr="00EB6F2A" w:rsidP="003172AB" w14:paraId="786F22C2" w14:textId="0B0E3A63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color w:val="44546A" w:themeColor="text2"/>
          <w:sz w:val="17"/>
          <w:szCs w:val="17"/>
        </w:rPr>
      </w:pPr>
      <w:r w:rsidRPr="00EB6F2A">
        <w:rPr>
          <w:rFonts w:ascii="Helvetica" w:hAnsi="Helvetica" w:cs="Helvetica"/>
          <w:color w:val="44546A" w:themeColor="text2"/>
          <w:sz w:val="17"/>
          <w:szCs w:val="17"/>
        </w:rPr>
        <w:t xml:space="preserve">Language </w:t>
      </w:r>
      <w:r w:rsidRPr="00EB6F2A" w:rsidR="003520F1">
        <w:rPr>
          <w:rFonts w:ascii="Helvetica" w:hAnsi="Helvetica" w:cs="Helvetica"/>
          <w:color w:val="44546A" w:themeColor="text2"/>
          <w:sz w:val="17"/>
          <w:szCs w:val="17"/>
        </w:rPr>
        <w:tab/>
      </w:r>
      <w:r w:rsidRPr="00EB6F2A" w:rsidR="003520F1">
        <w:rPr>
          <w:rFonts w:ascii="Helvetica" w:hAnsi="Helvetica" w:cs="Helvetica"/>
          <w:color w:val="44546A" w:themeColor="text2"/>
          <w:sz w:val="17"/>
          <w:szCs w:val="17"/>
        </w:rPr>
        <w:tab/>
        <w:t xml:space="preserve">: </w:t>
      </w:r>
      <w:r w:rsidRPr="00EB6F2A" w:rsidR="00842292">
        <w:rPr>
          <w:rFonts w:ascii="Helvetica" w:hAnsi="Helvetica" w:cs="Helvetica"/>
          <w:color w:val="44546A" w:themeColor="text2"/>
          <w:sz w:val="17"/>
          <w:szCs w:val="17"/>
        </w:rPr>
        <w:t xml:space="preserve">           </w:t>
      </w:r>
      <w:r w:rsidRPr="00EB6F2A" w:rsidR="00FD33B5">
        <w:rPr>
          <w:rFonts w:ascii="Helvetica" w:hAnsi="Helvetica" w:cs="Helvetica"/>
          <w:color w:val="44546A" w:themeColor="text2"/>
          <w:sz w:val="17"/>
          <w:szCs w:val="17"/>
        </w:rPr>
        <w:t>English</w:t>
      </w:r>
      <w:r w:rsidRPr="00EB6F2A">
        <w:rPr>
          <w:rFonts w:ascii="Helvetica" w:hAnsi="Helvetica" w:cs="Helvetica"/>
          <w:color w:val="44546A" w:themeColor="text2"/>
          <w:sz w:val="17"/>
          <w:szCs w:val="17"/>
        </w:rPr>
        <w:t>, Hindi.</w:t>
      </w:r>
    </w:p>
    <w:p w:rsidR="001F67C5" w:rsidRPr="00EB6F2A" w:rsidP="00EE5ADF" w14:paraId="63C47F84" w14:textId="2ADF8B31">
      <w:pPr>
        <w:rPr>
          <w:color w:val="44546A" w:themeColor="text2"/>
        </w:rPr>
      </w:pPr>
      <w:r w:rsidRPr="00EB6F2A">
        <w:rPr>
          <w:rFonts w:ascii="Helvetica" w:hAnsi="Helvetica" w:cs="Helvetica"/>
          <w:color w:val="44546A" w:themeColor="text2"/>
          <w:sz w:val="20"/>
          <w:szCs w:val="20"/>
        </w:rPr>
        <w:t>Declaration</w:t>
      </w:r>
    </w:p>
    <w:p w:rsidR="001F67C5" w:rsidRPr="00EB6F2A" w:rsidP="00950196" w14:paraId="045CCD30" w14:textId="77777777">
      <w:pPr>
        <w:rPr>
          <w:rFonts w:ascii="Helvetica" w:hAnsi="Helvetica" w:cs="Helvetica"/>
          <w:color w:val="44546A" w:themeColor="text2"/>
          <w:sz w:val="18"/>
          <w:szCs w:val="18"/>
        </w:rPr>
      </w:pPr>
      <w:r w:rsidRPr="00EB6F2A">
        <w:rPr>
          <w:rFonts w:ascii="Helvetica" w:hAnsi="Helvetica" w:cs="Helvetica"/>
          <w:color w:val="44546A" w:themeColor="text2"/>
          <w:sz w:val="18"/>
          <w:szCs w:val="18"/>
        </w:rPr>
        <w:t xml:space="preserve">I hereby declare that the above </w:t>
      </w:r>
      <w:r w:rsidRPr="00EB6F2A" w:rsidR="00A416A8">
        <w:rPr>
          <w:rFonts w:ascii="Helvetica" w:hAnsi="Helvetica" w:cs="Helvetica"/>
          <w:color w:val="44546A" w:themeColor="text2"/>
          <w:sz w:val="18"/>
          <w:szCs w:val="18"/>
        </w:rPr>
        <w:t>details are up-to-date and subject to verification. If required reference will be provided</w:t>
      </w:r>
    </w:p>
    <w:p w:rsidR="001F67C5" w:rsidRPr="00EB6F2A" w:rsidP="00EE5ADF" w14:paraId="773862EE" w14:textId="77777777">
      <w:pPr>
        <w:rPr>
          <w:rFonts w:ascii="Helvetica" w:hAnsi="Helvetica" w:cs="Helvetica"/>
          <w:color w:val="44546A" w:themeColor="text2"/>
          <w:sz w:val="18"/>
          <w:szCs w:val="18"/>
        </w:rPr>
      </w:pPr>
      <w:r w:rsidRPr="00EB6F2A">
        <w:rPr>
          <w:rFonts w:ascii="Helvetica" w:hAnsi="Helvetica" w:cs="Helvetica"/>
          <w:color w:val="44546A" w:themeColor="text2"/>
          <w:sz w:val="18"/>
          <w:szCs w:val="18"/>
        </w:rPr>
        <w:tab/>
      </w:r>
      <w:r w:rsidRPr="00EB6F2A">
        <w:rPr>
          <w:rFonts w:ascii="Helvetica" w:hAnsi="Helvetica" w:cs="Helvetica"/>
          <w:color w:val="44546A" w:themeColor="text2"/>
          <w:sz w:val="18"/>
          <w:szCs w:val="18"/>
        </w:rPr>
        <w:tab/>
      </w:r>
      <w:r w:rsidRPr="00EB6F2A">
        <w:rPr>
          <w:rFonts w:ascii="Helvetica" w:hAnsi="Helvetica" w:cs="Helvetica"/>
          <w:color w:val="44546A" w:themeColor="text2"/>
          <w:sz w:val="18"/>
          <w:szCs w:val="18"/>
        </w:rPr>
        <w:tab/>
      </w:r>
    </w:p>
    <w:p w:rsidR="003045C6" w:rsidRPr="00EB6F2A" w:rsidP="00950196" w14:paraId="49384304" w14:textId="77777777">
      <w:pPr>
        <w:rPr>
          <w:rFonts w:ascii="Helvetica" w:hAnsi="Helvetica" w:cs="Helvetica"/>
          <w:color w:val="44546A" w:themeColor="text2"/>
          <w:sz w:val="18"/>
          <w:szCs w:val="18"/>
        </w:rPr>
      </w:pPr>
      <w:r w:rsidRPr="00EB6F2A">
        <w:rPr>
          <w:rFonts w:ascii="Helvetica" w:hAnsi="Helvetica" w:cs="Helvetica"/>
          <w:color w:val="44546A" w:themeColor="text2"/>
          <w:sz w:val="18"/>
          <w:szCs w:val="18"/>
        </w:rPr>
        <w:t>Date:</w:t>
      </w:r>
      <w:r w:rsidRPr="00EB6F2A" w:rsidR="00A60A03">
        <w:rPr>
          <w:rFonts w:ascii="Helvetica" w:hAnsi="Helvetica" w:cs="Helvetica"/>
          <w:color w:val="44546A" w:themeColor="text2"/>
          <w:sz w:val="18"/>
          <w:szCs w:val="18"/>
        </w:rPr>
        <w:tab/>
      </w:r>
      <w:r w:rsidRPr="00EB6F2A" w:rsidR="00A60A03">
        <w:rPr>
          <w:rFonts w:ascii="Helvetica" w:hAnsi="Helvetica" w:cs="Helvetica"/>
          <w:color w:val="44546A" w:themeColor="text2"/>
          <w:sz w:val="18"/>
          <w:szCs w:val="18"/>
        </w:rPr>
        <w:tab/>
      </w:r>
      <w:r w:rsidRPr="00EB6F2A" w:rsidR="00274312">
        <w:rPr>
          <w:rFonts w:ascii="Helvetica" w:hAnsi="Helvetica" w:cs="Helvetica"/>
          <w:color w:val="44546A" w:themeColor="text2"/>
          <w:sz w:val="18"/>
          <w:szCs w:val="18"/>
        </w:rPr>
        <w:tab/>
      </w:r>
      <w:r w:rsidRPr="00EB6F2A" w:rsidR="00274312">
        <w:rPr>
          <w:rFonts w:ascii="Helvetica" w:hAnsi="Helvetica" w:cs="Helvetica"/>
          <w:color w:val="44546A" w:themeColor="text2"/>
          <w:sz w:val="18"/>
          <w:szCs w:val="18"/>
        </w:rPr>
        <w:tab/>
      </w:r>
      <w:r w:rsidRPr="00EB6F2A" w:rsidR="00274312">
        <w:rPr>
          <w:rFonts w:ascii="Helvetica" w:hAnsi="Helvetica" w:cs="Helvetica"/>
          <w:color w:val="44546A" w:themeColor="text2"/>
          <w:sz w:val="18"/>
          <w:szCs w:val="18"/>
        </w:rPr>
        <w:tab/>
      </w:r>
      <w:r w:rsidRPr="00EB6F2A" w:rsidR="00274312">
        <w:rPr>
          <w:rFonts w:ascii="Helvetica" w:hAnsi="Helvetica" w:cs="Helvetica"/>
          <w:color w:val="44546A" w:themeColor="text2"/>
          <w:sz w:val="18"/>
          <w:szCs w:val="18"/>
        </w:rPr>
        <w:tab/>
      </w:r>
      <w:r w:rsidRPr="00EB6F2A" w:rsidR="00274312">
        <w:rPr>
          <w:rFonts w:ascii="Helvetica" w:hAnsi="Helvetica" w:cs="Helvetica"/>
          <w:color w:val="44546A" w:themeColor="text2"/>
          <w:sz w:val="18"/>
          <w:szCs w:val="18"/>
        </w:rPr>
        <w:tab/>
      </w:r>
      <w:r w:rsidRPr="00EB6F2A" w:rsidR="00274312">
        <w:rPr>
          <w:rFonts w:ascii="Helvetica" w:hAnsi="Helvetica" w:cs="Helvetica"/>
          <w:color w:val="44546A" w:themeColor="text2"/>
          <w:sz w:val="18"/>
          <w:szCs w:val="18"/>
        </w:rPr>
        <w:tab/>
      </w:r>
      <w:r w:rsidRPr="00EB6F2A" w:rsidR="00274312">
        <w:rPr>
          <w:rFonts w:ascii="Helvetica" w:hAnsi="Helvetica" w:cs="Helvetica"/>
          <w:color w:val="44546A" w:themeColor="text2"/>
          <w:sz w:val="18"/>
          <w:szCs w:val="18"/>
        </w:rPr>
        <w:tab/>
      </w:r>
      <w:r w:rsidRPr="00EB6F2A" w:rsidR="00274312">
        <w:rPr>
          <w:rFonts w:ascii="Helvetica" w:hAnsi="Helvetica" w:cs="Helvetica"/>
          <w:color w:val="44546A" w:themeColor="text2"/>
          <w:sz w:val="18"/>
          <w:szCs w:val="18"/>
        </w:rPr>
        <w:tab/>
      </w:r>
      <w:r w:rsidRPr="00EB6F2A" w:rsidR="00274312">
        <w:rPr>
          <w:rFonts w:ascii="Helvetica" w:hAnsi="Helvetica" w:cs="Helvetica"/>
          <w:color w:val="44546A" w:themeColor="text2"/>
          <w:sz w:val="18"/>
          <w:szCs w:val="18"/>
        </w:rPr>
        <w:tab/>
      </w:r>
      <w:r w:rsidRPr="00EB6F2A">
        <w:rPr>
          <w:rFonts w:ascii="Helvetica" w:hAnsi="Helvetica" w:cs="Helvetica"/>
          <w:bCs/>
          <w:color w:val="44546A" w:themeColor="text2"/>
          <w:sz w:val="18"/>
          <w:szCs w:val="18"/>
        </w:rPr>
        <w:t>(Omveer Gautam)</w:t>
      </w:r>
    </w:p>
    <w:p w:rsidR="001F67C5" w:rsidRPr="009B0DD0" w:rsidP="00950196" w14:paraId="0E6FC25A" w14:textId="47307A0A">
      <w:pPr>
        <w:rPr>
          <w:color w:val="44546A" w:themeColor="text2"/>
          <w:sz w:val="18"/>
          <w:szCs w:val="18"/>
        </w:rPr>
      </w:pPr>
      <w:r w:rsidRPr="00EB6F2A">
        <w:rPr>
          <w:rFonts w:ascii="Helvetica" w:hAnsi="Helvetica" w:cs="Helvetica"/>
          <w:color w:val="44546A" w:themeColor="text2"/>
          <w:sz w:val="18"/>
          <w:szCs w:val="18"/>
        </w:rPr>
        <w:t xml:space="preserve">Place:  </w:t>
      </w:r>
      <w:r w:rsidRPr="00EB6F2A" w:rsidR="00E45FC8">
        <w:rPr>
          <w:rFonts w:ascii="Helvetica" w:hAnsi="Helvetica" w:cs="Helvetica"/>
          <w:color w:val="44546A" w:themeColor="text2"/>
          <w:sz w:val="18"/>
          <w:szCs w:val="18"/>
        </w:rPr>
        <w:t>Noida</w:t>
      </w:r>
      <w:r w:rsidRPr="00EB6F2A">
        <w:rPr>
          <w:rFonts w:ascii="Helvetica" w:hAnsi="Helvetica" w:cs="Helvetica"/>
          <w:color w:val="44546A" w:themeColor="text2"/>
          <w:sz w:val="18"/>
          <w:szCs w:val="18"/>
        </w:rPr>
        <w:t xml:space="preserve">                                  </w:t>
      </w:r>
      <w:r w:rsidRPr="009B0DD0">
        <w:rPr>
          <w:rFonts w:ascii="Helvetica" w:hAnsi="Helvetica" w:cs="Helvetica"/>
          <w:color w:val="44546A" w:themeColor="text2"/>
          <w:sz w:val="18"/>
          <w:szCs w:val="18"/>
        </w:rPr>
        <w:t xml:space="preserve">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11"/>
          </v:shape>
        </w:pict>
      </w:r>
    </w:p>
    <w:sectPr w:rsidSect="00EC5489">
      <w:type w:val="continuous"/>
      <w:pgSz w:w="11909" w:h="16834" w:code="9"/>
      <w:pgMar w:top="720" w:right="720" w:bottom="720" w:left="720" w:header="576" w:footer="576" w:gutter="0"/>
      <w:pgBorders w:offsetFrom="page">
        <w:top w:val="threeDEngrave" w:sz="12" w:space="24" w:color="auto" w:shadow="1"/>
        <w:left w:val="threeDEngrave" w:sz="12" w:space="24" w:color="auto" w:shadow="1"/>
        <w:bottom w:val="threeDEmboss" w:sz="12" w:space="24" w:color="auto" w:shadow="1"/>
        <w:right w:val="threeDEmboss" w:sz="1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76959" w14:paraId="0C2DF4C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76959" w14:paraId="754E0C3B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76959" w14:paraId="11AC7DCA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76959" w14:paraId="5CEA097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76959" w14:paraId="6278EFD5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76959" w14:paraId="5B97F7C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6A3E"/>
      </v:shape>
    </w:pict>
  </w:numPicBullet>
  <w:abstractNum w:abstractNumId="0">
    <w:nsid w:val="15993576"/>
    <w:multiLevelType w:val="hybridMultilevel"/>
    <w:tmpl w:val="0ACA432C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5593F"/>
    <w:multiLevelType w:val="hybridMultilevel"/>
    <w:tmpl w:val="FD929702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76" w:hanging="360"/>
      </w:pPr>
      <w:rPr>
        <w:rFonts w:ascii="Symbol" w:hAnsi="Symbol" w:hint="default"/>
      </w:rPr>
    </w:lvl>
    <w:lvl w:ilvl="2">
      <w:start w:val="1"/>
      <w:numFmt w:val="bullet"/>
      <w:lvlText w:val=""/>
      <w:lvlPicBulletId w:val="0"/>
      <w:lvlJc w:val="left"/>
      <w:pPr>
        <w:ind w:left="219" w:hanging="360"/>
      </w:pPr>
      <w:rPr>
        <w:rFonts w:ascii="Symbol" w:hAnsi="Symbol" w:hint="default"/>
      </w:rPr>
    </w:lvl>
    <w:lvl w:ilvl="3">
      <w:start w:val="1"/>
      <w:numFmt w:val="bullet"/>
      <w:lvlText w:val=""/>
      <w:lvlPicBulletId w:val="0"/>
      <w:lvlJc w:val="left"/>
      <w:pPr>
        <w:ind w:left="231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1FC33C02"/>
    <w:multiLevelType w:val="hybridMultilevel"/>
    <w:tmpl w:val="966A0BB0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2D3D3731"/>
    <w:multiLevelType w:val="hybridMultilevel"/>
    <w:tmpl w:val="6A5472FC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3F6C02"/>
    <w:multiLevelType w:val="multilevel"/>
    <w:tmpl w:val="B8F2C5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1E384B"/>
    <w:multiLevelType w:val="hybridMultilevel"/>
    <w:tmpl w:val="C42C7A4E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3D412971"/>
    <w:multiLevelType w:val="hybridMultilevel"/>
    <w:tmpl w:val="30C8C0E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218" w:hanging="360"/>
      </w:pPr>
      <w:rPr>
        <w:rFonts w:ascii="Symbol" w:hAnsi="Symbol" w:hint="default"/>
      </w:rPr>
    </w:lvl>
    <w:lvl w:ilvl="2">
      <w:start w:val="1"/>
      <w:numFmt w:val="bullet"/>
      <w:lvlText w:val=""/>
      <w:lvlPicBulletId w:val="0"/>
      <w:lvlJc w:val="left"/>
      <w:pPr>
        <w:ind w:left="361" w:hanging="360"/>
      </w:pPr>
      <w:rPr>
        <w:rFonts w:ascii="Symbol" w:hAnsi="Symbol" w:hint="default"/>
      </w:rPr>
    </w:lvl>
    <w:lvl w:ilvl="3">
      <w:start w:val="1"/>
      <w:numFmt w:val="bullet"/>
      <w:lvlText w:val=""/>
      <w:lvlPicBulletId w:val="0"/>
      <w:lvlJc w:val="left"/>
      <w:pPr>
        <w:ind w:left="24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7">
    <w:nsid w:val="4EE60350"/>
    <w:multiLevelType w:val="hybridMultilevel"/>
    <w:tmpl w:val="3A7C17D2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571B7372"/>
    <w:multiLevelType w:val="hybridMultilevel"/>
    <w:tmpl w:val="4CD03E34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7C43A85"/>
    <w:multiLevelType w:val="hybridMultilevel"/>
    <w:tmpl w:val="6AE2C1E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218" w:hanging="360"/>
      </w:pPr>
      <w:rPr>
        <w:rFonts w:ascii="Symbol" w:hAnsi="Symbol" w:hint="default"/>
      </w:rPr>
    </w:lvl>
    <w:lvl w:ilvl="2">
      <w:start w:val="1"/>
      <w:numFmt w:val="bullet"/>
      <w:lvlText w:val=""/>
      <w:lvlPicBulletId w:val="0"/>
      <w:lvlJc w:val="left"/>
      <w:pPr>
        <w:ind w:left="361" w:hanging="360"/>
      </w:pPr>
      <w:rPr>
        <w:rFonts w:ascii="Symbol" w:hAnsi="Symbol" w:hint="default"/>
      </w:rPr>
    </w:lvl>
    <w:lvl w:ilvl="3">
      <w:start w:val="1"/>
      <w:numFmt w:val="bullet"/>
      <w:lvlText w:val=""/>
      <w:lvlPicBulletId w:val="0"/>
      <w:lvlJc w:val="left"/>
      <w:pPr>
        <w:ind w:left="24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0">
    <w:nsid w:val="5A152602"/>
    <w:multiLevelType w:val="hybridMultilevel"/>
    <w:tmpl w:val="2F96E6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134ED0"/>
    <w:multiLevelType w:val="hybridMultilevel"/>
    <w:tmpl w:val="9202BB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FE645E"/>
    <w:multiLevelType w:val="hybridMultilevel"/>
    <w:tmpl w:val="82F8063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BE909CA"/>
    <w:multiLevelType w:val="hybridMultilevel"/>
    <w:tmpl w:val="7BEC95F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9FA46C6"/>
    <w:multiLevelType w:val="hybridMultilevel"/>
    <w:tmpl w:val="959AAA42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9"/>
  </w:num>
  <w:num w:numId="6">
    <w:abstractNumId w:val="14"/>
  </w:num>
  <w:num w:numId="7">
    <w:abstractNumId w:val="10"/>
  </w:num>
  <w:num w:numId="8">
    <w:abstractNumId w:val="0"/>
  </w:num>
  <w:num w:numId="9">
    <w:abstractNumId w:val="13"/>
  </w:num>
  <w:num w:numId="10">
    <w:abstractNumId w:val="2"/>
  </w:num>
  <w:num w:numId="11">
    <w:abstractNumId w:val="11"/>
  </w:num>
  <w:num w:numId="12">
    <w:abstractNumId w:val="4"/>
  </w:num>
  <w:num w:numId="13">
    <w:abstractNumId w:val="3"/>
  </w:num>
  <w:num w:numId="14">
    <w:abstractNumId w:val="12"/>
  </w:num>
  <w:num w:numId="15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D17"/>
    <w:rsid w:val="00000AB2"/>
    <w:rsid w:val="00002329"/>
    <w:rsid w:val="0000295A"/>
    <w:rsid w:val="0000370D"/>
    <w:rsid w:val="00005032"/>
    <w:rsid w:val="000053C5"/>
    <w:rsid w:val="00006AEB"/>
    <w:rsid w:val="0000715F"/>
    <w:rsid w:val="000071B1"/>
    <w:rsid w:val="00007C96"/>
    <w:rsid w:val="00011531"/>
    <w:rsid w:val="00011F45"/>
    <w:rsid w:val="000143BC"/>
    <w:rsid w:val="00014E31"/>
    <w:rsid w:val="000202C4"/>
    <w:rsid w:val="00020C8C"/>
    <w:rsid w:val="000238E4"/>
    <w:rsid w:val="000239CA"/>
    <w:rsid w:val="000242C7"/>
    <w:rsid w:val="0002645D"/>
    <w:rsid w:val="000273D3"/>
    <w:rsid w:val="00027F39"/>
    <w:rsid w:val="00030798"/>
    <w:rsid w:val="000330C4"/>
    <w:rsid w:val="000339D0"/>
    <w:rsid w:val="0003474F"/>
    <w:rsid w:val="0004566C"/>
    <w:rsid w:val="000464CA"/>
    <w:rsid w:val="0005276C"/>
    <w:rsid w:val="00052EC6"/>
    <w:rsid w:val="00055E67"/>
    <w:rsid w:val="00061F22"/>
    <w:rsid w:val="00062766"/>
    <w:rsid w:val="00063BE4"/>
    <w:rsid w:val="00066CAB"/>
    <w:rsid w:val="000744E1"/>
    <w:rsid w:val="00076270"/>
    <w:rsid w:val="00082759"/>
    <w:rsid w:val="000831ED"/>
    <w:rsid w:val="00090037"/>
    <w:rsid w:val="0009335A"/>
    <w:rsid w:val="00093FD0"/>
    <w:rsid w:val="000945BF"/>
    <w:rsid w:val="00097F57"/>
    <w:rsid w:val="000A17F1"/>
    <w:rsid w:val="000A236A"/>
    <w:rsid w:val="000A3BB9"/>
    <w:rsid w:val="000A5110"/>
    <w:rsid w:val="000A5715"/>
    <w:rsid w:val="000A7287"/>
    <w:rsid w:val="000B2075"/>
    <w:rsid w:val="000B37A2"/>
    <w:rsid w:val="000B4109"/>
    <w:rsid w:val="000B4654"/>
    <w:rsid w:val="000C3EFA"/>
    <w:rsid w:val="000C7B4F"/>
    <w:rsid w:val="000C7D92"/>
    <w:rsid w:val="000D1183"/>
    <w:rsid w:val="000D2F92"/>
    <w:rsid w:val="000D45BD"/>
    <w:rsid w:val="000D471A"/>
    <w:rsid w:val="000D6134"/>
    <w:rsid w:val="000D69C1"/>
    <w:rsid w:val="000E1F64"/>
    <w:rsid w:val="000E6E69"/>
    <w:rsid w:val="000F02B6"/>
    <w:rsid w:val="000F28E4"/>
    <w:rsid w:val="000F4418"/>
    <w:rsid w:val="000F5550"/>
    <w:rsid w:val="000F6B61"/>
    <w:rsid w:val="0010094A"/>
    <w:rsid w:val="001027F1"/>
    <w:rsid w:val="00103818"/>
    <w:rsid w:val="0010391C"/>
    <w:rsid w:val="00103D19"/>
    <w:rsid w:val="00106573"/>
    <w:rsid w:val="00106AE7"/>
    <w:rsid w:val="0010722B"/>
    <w:rsid w:val="00111B9B"/>
    <w:rsid w:val="0011211D"/>
    <w:rsid w:val="00112B0A"/>
    <w:rsid w:val="001131E5"/>
    <w:rsid w:val="00113ADC"/>
    <w:rsid w:val="00114BB3"/>
    <w:rsid w:val="00114DF9"/>
    <w:rsid w:val="00115951"/>
    <w:rsid w:val="00116B02"/>
    <w:rsid w:val="0011794F"/>
    <w:rsid w:val="00117D6C"/>
    <w:rsid w:val="00120045"/>
    <w:rsid w:val="0012410A"/>
    <w:rsid w:val="00125822"/>
    <w:rsid w:val="0012700A"/>
    <w:rsid w:val="00130D56"/>
    <w:rsid w:val="001320AF"/>
    <w:rsid w:val="00132C07"/>
    <w:rsid w:val="00134054"/>
    <w:rsid w:val="00140B40"/>
    <w:rsid w:val="001418F5"/>
    <w:rsid w:val="00142B84"/>
    <w:rsid w:val="00143905"/>
    <w:rsid w:val="00143B64"/>
    <w:rsid w:val="00144039"/>
    <w:rsid w:val="001441F5"/>
    <w:rsid w:val="001446AF"/>
    <w:rsid w:val="00147684"/>
    <w:rsid w:val="00150A60"/>
    <w:rsid w:val="00152C96"/>
    <w:rsid w:val="00155689"/>
    <w:rsid w:val="00155AE7"/>
    <w:rsid w:val="00157A9A"/>
    <w:rsid w:val="0016120F"/>
    <w:rsid w:val="001624FE"/>
    <w:rsid w:val="00162FB2"/>
    <w:rsid w:val="0016331A"/>
    <w:rsid w:val="00165ADD"/>
    <w:rsid w:val="00167CA2"/>
    <w:rsid w:val="0017049C"/>
    <w:rsid w:val="001724F6"/>
    <w:rsid w:val="00176647"/>
    <w:rsid w:val="00180756"/>
    <w:rsid w:val="00180DFB"/>
    <w:rsid w:val="001837CE"/>
    <w:rsid w:val="00183FBD"/>
    <w:rsid w:val="00184DEB"/>
    <w:rsid w:val="00187562"/>
    <w:rsid w:val="001879DD"/>
    <w:rsid w:val="00187AFC"/>
    <w:rsid w:val="0019121B"/>
    <w:rsid w:val="0019462B"/>
    <w:rsid w:val="00195F23"/>
    <w:rsid w:val="00197889"/>
    <w:rsid w:val="001A0BC3"/>
    <w:rsid w:val="001A2F88"/>
    <w:rsid w:val="001A2FF4"/>
    <w:rsid w:val="001A365A"/>
    <w:rsid w:val="001A3678"/>
    <w:rsid w:val="001A3ECD"/>
    <w:rsid w:val="001A5638"/>
    <w:rsid w:val="001A5B78"/>
    <w:rsid w:val="001A6F2A"/>
    <w:rsid w:val="001B054A"/>
    <w:rsid w:val="001B0BF2"/>
    <w:rsid w:val="001B0DF5"/>
    <w:rsid w:val="001B18F9"/>
    <w:rsid w:val="001B704C"/>
    <w:rsid w:val="001C5886"/>
    <w:rsid w:val="001D08BB"/>
    <w:rsid w:val="001D0F9F"/>
    <w:rsid w:val="001D3ADA"/>
    <w:rsid w:val="001D551E"/>
    <w:rsid w:val="001D6052"/>
    <w:rsid w:val="001D6425"/>
    <w:rsid w:val="001D6578"/>
    <w:rsid w:val="001D66D7"/>
    <w:rsid w:val="001D6FDA"/>
    <w:rsid w:val="001D798E"/>
    <w:rsid w:val="001E1F5C"/>
    <w:rsid w:val="001E3141"/>
    <w:rsid w:val="001E3896"/>
    <w:rsid w:val="001E50A1"/>
    <w:rsid w:val="001E7420"/>
    <w:rsid w:val="001F0112"/>
    <w:rsid w:val="001F3A58"/>
    <w:rsid w:val="001F3F97"/>
    <w:rsid w:val="001F4CC1"/>
    <w:rsid w:val="001F59E9"/>
    <w:rsid w:val="001F67C5"/>
    <w:rsid w:val="001F6BE8"/>
    <w:rsid w:val="00201D6F"/>
    <w:rsid w:val="00203D6F"/>
    <w:rsid w:val="00203F10"/>
    <w:rsid w:val="002045E0"/>
    <w:rsid w:val="00205D4D"/>
    <w:rsid w:val="00206554"/>
    <w:rsid w:val="0021235A"/>
    <w:rsid w:val="00214782"/>
    <w:rsid w:val="00215FFE"/>
    <w:rsid w:val="0021624B"/>
    <w:rsid w:val="00223C97"/>
    <w:rsid w:val="00227264"/>
    <w:rsid w:val="00230B23"/>
    <w:rsid w:val="00230D6B"/>
    <w:rsid w:val="00230F0E"/>
    <w:rsid w:val="00232614"/>
    <w:rsid w:val="00233DCA"/>
    <w:rsid w:val="00236DF0"/>
    <w:rsid w:val="00236F26"/>
    <w:rsid w:val="002406D3"/>
    <w:rsid w:val="002421BE"/>
    <w:rsid w:val="0025074E"/>
    <w:rsid w:val="00250F1F"/>
    <w:rsid w:val="00252D51"/>
    <w:rsid w:val="00260049"/>
    <w:rsid w:val="0026202D"/>
    <w:rsid w:val="00262462"/>
    <w:rsid w:val="002660DF"/>
    <w:rsid w:val="0026692C"/>
    <w:rsid w:val="00267D2C"/>
    <w:rsid w:val="00272E6B"/>
    <w:rsid w:val="002740A7"/>
    <w:rsid w:val="00274312"/>
    <w:rsid w:val="0027569F"/>
    <w:rsid w:val="00275DA4"/>
    <w:rsid w:val="00277E12"/>
    <w:rsid w:val="00280103"/>
    <w:rsid w:val="00282D77"/>
    <w:rsid w:val="0028388B"/>
    <w:rsid w:val="00284AA0"/>
    <w:rsid w:val="00286231"/>
    <w:rsid w:val="00290418"/>
    <w:rsid w:val="00290AC3"/>
    <w:rsid w:val="00290DAC"/>
    <w:rsid w:val="00291212"/>
    <w:rsid w:val="002968A3"/>
    <w:rsid w:val="00296BD0"/>
    <w:rsid w:val="002A0419"/>
    <w:rsid w:val="002A08D2"/>
    <w:rsid w:val="002B00FC"/>
    <w:rsid w:val="002B0962"/>
    <w:rsid w:val="002B1C50"/>
    <w:rsid w:val="002B4285"/>
    <w:rsid w:val="002B42A5"/>
    <w:rsid w:val="002B4CB7"/>
    <w:rsid w:val="002B58D6"/>
    <w:rsid w:val="002B5944"/>
    <w:rsid w:val="002B5A45"/>
    <w:rsid w:val="002B642E"/>
    <w:rsid w:val="002B64CC"/>
    <w:rsid w:val="002B6B86"/>
    <w:rsid w:val="002B6DEB"/>
    <w:rsid w:val="002C0AEC"/>
    <w:rsid w:val="002C0C84"/>
    <w:rsid w:val="002C17AF"/>
    <w:rsid w:val="002C1F1D"/>
    <w:rsid w:val="002C236B"/>
    <w:rsid w:val="002C253D"/>
    <w:rsid w:val="002C4C87"/>
    <w:rsid w:val="002C5D20"/>
    <w:rsid w:val="002C5D6D"/>
    <w:rsid w:val="002C7D77"/>
    <w:rsid w:val="002D2331"/>
    <w:rsid w:val="002D5681"/>
    <w:rsid w:val="002D628D"/>
    <w:rsid w:val="002D6EA7"/>
    <w:rsid w:val="002E0B56"/>
    <w:rsid w:val="002E380E"/>
    <w:rsid w:val="002E4288"/>
    <w:rsid w:val="002E7076"/>
    <w:rsid w:val="002E70F3"/>
    <w:rsid w:val="002E76B1"/>
    <w:rsid w:val="002E780A"/>
    <w:rsid w:val="002F22DD"/>
    <w:rsid w:val="002F23AD"/>
    <w:rsid w:val="002F257C"/>
    <w:rsid w:val="002F2D9E"/>
    <w:rsid w:val="002F38A5"/>
    <w:rsid w:val="002F63A5"/>
    <w:rsid w:val="002F7317"/>
    <w:rsid w:val="002F7DE0"/>
    <w:rsid w:val="0030111D"/>
    <w:rsid w:val="003014CE"/>
    <w:rsid w:val="00301862"/>
    <w:rsid w:val="003033A2"/>
    <w:rsid w:val="003045C6"/>
    <w:rsid w:val="003053DA"/>
    <w:rsid w:val="0030694E"/>
    <w:rsid w:val="00307E0E"/>
    <w:rsid w:val="00310989"/>
    <w:rsid w:val="00310EBB"/>
    <w:rsid w:val="00311685"/>
    <w:rsid w:val="0031186F"/>
    <w:rsid w:val="00312B78"/>
    <w:rsid w:val="00312C68"/>
    <w:rsid w:val="00313ECE"/>
    <w:rsid w:val="003141F5"/>
    <w:rsid w:val="003172AB"/>
    <w:rsid w:val="0031761F"/>
    <w:rsid w:val="00317E1A"/>
    <w:rsid w:val="0032342E"/>
    <w:rsid w:val="0032465B"/>
    <w:rsid w:val="00325936"/>
    <w:rsid w:val="0032604C"/>
    <w:rsid w:val="00332E6F"/>
    <w:rsid w:val="00340329"/>
    <w:rsid w:val="00340B12"/>
    <w:rsid w:val="00342822"/>
    <w:rsid w:val="0034347B"/>
    <w:rsid w:val="00345366"/>
    <w:rsid w:val="00346189"/>
    <w:rsid w:val="003518A3"/>
    <w:rsid w:val="003520F1"/>
    <w:rsid w:val="00353B3D"/>
    <w:rsid w:val="00356D60"/>
    <w:rsid w:val="003628CA"/>
    <w:rsid w:val="00362A33"/>
    <w:rsid w:val="00362AB2"/>
    <w:rsid w:val="00363C10"/>
    <w:rsid w:val="00363C13"/>
    <w:rsid w:val="00366B9D"/>
    <w:rsid w:val="00372F97"/>
    <w:rsid w:val="00373246"/>
    <w:rsid w:val="003744D0"/>
    <w:rsid w:val="003745A8"/>
    <w:rsid w:val="00375029"/>
    <w:rsid w:val="003753A1"/>
    <w:rsid w:val="00375D07"/>
    <w:rsid w:val="00376959"/>
    <w:rsid w:val="00376D68"/>
    <w:rsid w:val="00380B9F"/>
    <w:rsid w:val="00381874"/>
    <w:rsid w:val="00381DD2"/>
    <w:rsid w:val="0038249C"/>
    <w:rsid w:val="00382EA1"/>
    <w:rsid w:val="003856D7"/>
    <w:rsid w:val="003861AD"/>
    <w:rsid w:val="00387041"/>
    <w:rsid w:val="00390E0D"/>
    <w:rsid w:val="00391967"/>
    <w:rsid w:val="003962A9"/>
    <w:rsid w:val="00396920"/>
    <w:rsid w:val="00396E4E"/>
    <w:rsid w:val="00397FEE"/>
    <w:rsid w:val="003B06AD"/>
    <w:rsid w:val="003B1913"/>
    <w:rsid w:val="003B2465"/>
    <w:rsid w:val="003B2794"/>
    <w:rsid w:val="003B2F3C"/>
    <w:rsid w:val="003B4417"/>
    <w:rsid w:val="003B5264"/>
    <w:rsid w:val="003C45B0"/>
    <w:rsid w:val="003C525D"/>
    <w:rsid w:val="003C65F0"/>
    <w:rsid w:val="003C7957"/>
    <w:rsid w:val="003D12AF"/>
    <w:rsid w:val="003D21CA"/>
    <w:rsid w:val="003D640F"/>
    <w:rsid w:val="003E0180"/>
    <w:rsid w:val="003E0730"/>
    <w:rsid w:val="003E1120"/>
    <w:rsid w:val="003E26E1"/>
    <w:rsid w:val="003E3F0D"/>
    <w:rsid w:val="003F1823"/>
    <w:rsid w:val="003F30DF"/>
    <w:rsid w:val="003F412E"/>
    <w:rsid w:val="003F529B"/>
    <w:rsid w:val="003F750D"/>
    <w:rsid w:val="00400A92"/>
    <w:rsid w:val="00400A99"/>
    <w:rsid w:val="00401767"/>
    <w:rsid w:val="00401E64"/>
    <w:rsid w:val="00402565"/>
    <w:rsid w:val="0040297D"/>
    <w:rsid w:val="004051CE"/>
    <w:rsid w:val="004068C5"/>
    <w:rsid w:val="00407191"/>
    <w:rsid w:val="0041013D"/>
    <w:rsid w:val="00412317"/>
    <w:rsid w:val="00412F02"/>
    <w:rsid w:val="00413E4E"/>
    <w:rsid w:val="0041649F"/>
    <w:rsid w:val="0042272C"/>
    <w:rsid w:val="00424BAC"/>
    <w:rsid w:val="00424DBD"/>
    <w:rsid w:val="004273B0"/>
    <w:rsid w:val="00434DF7"/>
    <w:rsid w:val="004357FE"/>
    <w:rsid w:val="00436E73"/>
    <w:rsid w:val="00437A14"/>
    <w:rsid w:val="004414F1"/>
    <w:rsid w:val="00441C0E"/>
    <w:rsid w:val="00445EE2"/>
    <w:rsid w:val="0045115C"/>
    <w:rsid w:val="004518B2"/>
    <w:rsid w:val="00451B87"/>
    <w:rsid w:val="00451C59"/>
    <w:rsid w:val="00452098"/>
    <w:rsid w:val="00453095"/>
    <w:rsid w:val="00453B1F"/>
    <w:rsid w:val="00457C88"/>
    <w:rsid w:val="00460BEB"/>
    <w:rsid w:val="0046576A"/>
    <w:rsid w:val="00466545"/>
    <w:rsid w:val="00467F41"/>
    <w:rsid w:val="00470EB9"/>
    <w:rsid w:val="0047133F"/>
    <w:rsid w:val="00472D18"/>
    <w:rsid w:val="00472FC1"/>
    <w:rsid w:val="00474ABB"/>
    <w:rsid w:val="00480109"/>
    <w:rsid w:val="004801DF"/>
    <w:rsid w:val="00481858"/>
    <w:rsid w:val="00481E9B"/>
    <w:rsid w:val="00483178"/>
    <w:rsid w:val="004832D0"/>
    <w:rsid w:val="00483468"/>
    <w:rsid w:val="0048646B"/>
    <w:rsid w:val="00487168"/>
    <w:rsid w:val="00487731"/>
    <w:rsid w:val="0049080D"/>
    <w:rsid w:val="00491085"/>
    <w:rsid w:val="004910C8"/>
    <w:rsid w:val="0049169A"/>
    <w:rsid w:val="00492321"/>
    <w:rsid w:val="00495448"/>
    <w:rsid w:val="0049583E"/>
    <w:rsid w:val="00497AD7"/>
    <w:rsid w:val="00497C04"/>
    <w:rsid w:val="004A0119"/>
    <w:rsid w:val="004A01E4"/>
    <w:rsid w:val="004A1142"/>
    <w:rsid w:val="004A2239"/>
    <w:rsid w:val="004A2491"/>
    <w:rsid w:val="004A4212"/>
    <w:rsid w:val="004A525E"/>
    <w:rsid w:val="004A5FB4"/>
    <w:rsid w:val="004A6AD7"/>
    <w:rsid w:val="004A7E55"/>
    <w:rsid w:val="004B0923"/>
    <w:rsid w:val="004B2365"/>
    <w:rsid w:val="004B2EB7"/>
    <w:rsid w:val="004B3B11"/>
    <w:rsid w:val="004B5D5D"/>
    <w:rsid w:val="004B6E0E"/>
    <w:rsid w:val="004C00B5"/>
    <w:rsid w:val="004C022C"/>
    <w:rsid w:val="004C0A5D"/>
    <w:rsid w:val="004C0B5F"/>
    <w:rsid w:val="004C1304"/>
    <w:rsid w:val="004C1C8C"/>
    <w:rsid w:val="004C1DAB"/>
    <w:rsid w:val="004C7AAC"/>
    <w:rsid w:val="004C7F59"/>
    <w:rsid w:val="004D1B83"/>
    <w:rsid w:val="004D2744"/>
    <w:rsid w:val="004D2CBC"/>
    <w:rsid w:val="004D36DA"/>
    <w:rsid w:val="004D38E7"/>
    <w:rsid w:val="004D59B3"/>
    <w:rsid w:val="004D7661"/>
    <w:rsid w:val="004D7D92"/>
    <w:rsid w:val="004E0160"/>
    <w:rsid w:val="004E0D25"/>
    <w:rsid w:val="004E416F"/>
    <w:rsid w:val="004F11D3"/>
    <w:rsid w:val="004F1506"/>
    <w:rsid w:val="004F2A65"/>
    <w:rsid w:val="004F5DA2"/>
    <w:rsid w:val="004F7484"/>
    <w:rsid w:val="00501827"/>
    <w:rsid w:val="00501954"/>
    <w:rsid w:val="005034E3"/>
    <w:rsid w:val="005036A9"/>
    <w:rsid w:val="00503900"/>
    <w:rsid w:val="00503B1A"/>
    <w:rsid w:val="005109B8"/>
    <w:rsid w:val="00510AFB"/>
    <w:rsid w:val="005117FF"/>
    <w:rsid w:val="00514DFC"/>
    <w:rsid w:val="00515904"/>
    <w:rsid w:val="005166EE"/>
    <w:rsid w:val="0051754B"/>
    <w:rsid w:val="0051770C"/>
    <w:rsid w:val="00521100"/>
    <w:rsid w:val="0052344D"/>
    <w:rsid w:val="00523BE6"/>
    <w:rsid w:val="00524346"/>
    <w:rsid w:val="00525E3A"/>
    <w:rsid w:val="005266F6"/>
    <w:rsid w:val="00526B8B"/>
    <w:rsid w:val="0052759B"/>
    <w:rsid w:val="005302C8"/>
    <w:rsid w:val="005327C6"/>
    <w:rsid w:val="00532909"/>
    <w:rsid w:val="0053442E"/>
    <w:rsid w:val="00535F82"/>
    <w:rsid w:val="00536F31"/>
    <w:rsid w:val="005438EC"/>
    <w:rsid w:val="005462CE"/>
    <w:rsid w:val="00550B42"/>
    <w:rsid w:val="00550BC2"/>
    <w:rsid w:val="0055183E"/>
    <w:rsid w:val="00552465"/>
    <w:rsid w:val="0055360B"/>
    <w:rsid w:val="00556306"/>
    <w:rsid w:val="00556BFE"/>
    <w:rsid w:val="005615B0"/>
    <w:rsid w:val="00561944"/>
    <w:rsid w:val="00561A9D"/>
    <w:rsid w:val="005629E9"/>
    <w:rsid w:val="00563649"/>
    <w:rsid w:val="005636AF"/>
    <w:rsid w:val="00564B3C"/>
    <w:rsid w:val="0056518A"/>
    <w:rsid w:val="00565231"/>
    <w:rsid w:val="00566F21"/>
    <w:rsid w:val="00570B83"/>
    <w:rsid w:val="00570E09"/>
    <w:rsid w:val="005712EE"/>
    <w:rsid w:val="00571B41"/>
    <w:rsid w:val="005737F9"/>
    <w:rsid w:val="00573CAC"/>
    <w:rsid w:val="00575C18"/>
    <w:rsid w:val="00575FDA"/>
    <w:rsid w:val="00576524"/>
    <w:rsid w:val="0058027A"/>
    <w:rsid w:val="005817B2"/>
    <w:rsid w:val="00582B35"/>
    <w:rsid w:val="00583264"/>
    <w:rsid w:val="00583958"/>
    <w:rsid w:val="0058469B"/>
    <w:rsid w:val="00584E88"/>
    <w:rsid w:val="00585B32"/>
    <w:rsid w:val="00587678"/>
    <w:rsid w:val="005878DA"/>
    <w:rsid w:val="00591D97"/>
    <w:rsid w:val="005921F2"/>
    <w:rsid w:val="00592F48"/>
    <w:rsid w:val="00593FE2"/>
    <w:rsid w:val="005944A5"/>
    <w:rsid w:val="00594EB1"/>
    <w:rsid w:val="00595180"/>
    <w:rsid w:val="005A091B"/>
    <w:rsid w:val="005A0C10"/>
    <w:rsid w:val="005A2426"/>
    <w:rsid w:val="005A2C9E"/>
    <w:rsid w:val="005A368B"/>
    <w:rsid w:val="005A4E04"/>
    <w:rsid w:val="005A5F36"/>
    <w:rsid w:val="005B0918"/>
    <w:rsid w:val="005B170B"/>
    <w:rsid w:val="005B1973"/>
    <w:rsid w:val="005B1A42"/>
    <w:rsid w:val="005B3073"/>
    <w:rsid w:val="005B42C0"/>
    <w:rsid w:val="005B44C9"/>
    <w:rsid w:val="005B4D22"/>
    <w:rsid w:val="005C07C7"/>
    <w:rsid w:val="005C0A8B"/>
    <w:rsid w:val="005D12CE"/>
    <w:rsid w:val="005D2583"/>
    <w:rsid w:val="005D6F93"/>
    <w:rsid w:val="005E55CD"/>
    <w:rsid w:val="005E5A9B"/>
    <w:rsid w:val="005E6888"/>
    <w:rsid w:val="005F05BE"/>
    <w:rsid w:val="005F0ECD"/>
    <w:rsid w:val="005F12B1"/>
    <w:rsid w:val="005F1E1B"/>
    <w:rsid w:val="005F2F78"/>
    <w:rsid w:val="005F71A1"/>
    <w:rsid w:val="005F7544"/>
    <w:rsid w:val="005F7DD8"/>
    <w:rsid w:val="00600219"/>
    <w:rsid w:val="00601945"/>
    <w:rsid w:val="00601CE3"/>
    <w:rsid w:val="0060299A"/>
    <w:rsid w:val="006029CB"/>
    <w:rsid w:val="00603798"/>
    <w:rsid w:val="00603AA3"/>
    <w:rsid w:val="00603F8C"/>
    <w:rsid w:val="006067F6"/>
    <w:rsid w:val="00607F59"/>
    <w:rsid w:val="0061008E"/>
    <w:rsid w:val="006115A3"/>
    <w:rsid w:val="00611E58"/>
    <w:rsid w:val="0062037A"/>
    <w:rsid w:val="00621E18"/>
    <w:rsid w:val="006239D8"/>
    <w:rsid w:val="00625C24"/>
    <w:rsid w:val="00633083"/>
    <w:rsid w:val="006334B2"/>
    <w:rsid w:val="00634153"/>
    <w:rsid w:val="006343E8"/>
    <w:rsid w:val="006352FC"/>
    <w:rsid w:val="00635E16"/>
    <w:rsid w:val="00636E56"/>
    <w:rsid w:val="0063737C"/>
    <w:rsid w:val="00637A03"/>
    <w:rsid w:val="00641C09"/>
    <w:rsid w:val="006423BC"/>
    <w:rsid w:val="00645DA8"/>
    <w:rsid w:val="00646D19"/>
    <w:rsid w:val="00646E53"/>
    <w:rsid w:val="00647E9B"/>
    <w:rsid w:val="00650A5F"/>
    <w:rsid w:val="006535AE"/>
    <w:rsid w:val="00654C3E"/>
    <w:rsid w:val="0065537F"/>
    <w:rsid w:val="0065576B"/>
    <w:rsid w:val="0065629D"/>
    <w:rsid w:val="006562EF"/>
    <w:rsid w:val="006575DC"/>
    <w:rsid w:val="00657AC8"/>
    <w:rsid w:val="00662236"/>
    <w:rsid w:val="00662C13"/>
    <w:rsid w:val="006647B7"/>
    <w:rsid w:val="0066486F"/>
    <w:rsid w:val="00666747"/>
    <w:rsid w:val="00672AF6"/>
    <w:rsid w:val="00674515"/>
    <w:rsid w:val="006747CF"/>
    <w:rsid w:val="0067578A"/>
    <w:rsid w:val="00680B83"/>
    <w:rsid w:val="006810B6"/>
    <w:rsid w:val="00682182"/>
    <w:rsid w:val="00682486"/>
    <w:rsid w:val="00682823"/>
    <w:rsid w:val="00682871"/>
    <w:rsid w:val="00682C95"/>
    <w:rsid w:val="0068358D"/>
    <w:rsid w:val="00685975"/>
    <w:rsid w:val="00690680"/>
    <w:rsid w:val="00691F20"/>
    <w:rsid w:val="00694774"/>
    <w:rsid w:val="006954FF"/>
    <w:rsid w:val="0069625E"/>
    <w:rsid w:val="00696624"/>
    <w:rsid w:val="00697F52"/>
    <w:rsid w:val="006A1D64"/>
    <w:rsid w:val="006A2785"/>
    <w:rsid w:val="006A4593"/>
    <w:rsid w:val="006A5BD3"/>
    <w:rsid w:val="006A6639"/>
    <w:rsid w:val="006A7B05"/>
    <w:rsid w:val="006A7D08"/>
    <w:rsid w:val="006B002E"/>
    <w:rsid w:val="006B1AA3"/>
    <w:rsid w:val="006B2CD6"/>
    <w:rsid w:val="006B391A"/>
    <w:rsid w:val="006B572F"/>
    <w:rsid w:val="006B5AFF"/>
    <w:rsid w:val="006C22C2"/>
    <w:rsid w:val="006C7166"/>
    <w:rsid w:val="006C7DE6"/>
    <w:rsid w:val="006D03E6"/>
    <w:rsid w:val="006D083C"/>
    <w:rsid w:val="006D1C30"/>
    <w:rsid w:val="006D20B5"/>
    <w:rsid w:val="006D2843"/>
    <w:rsid w:val="006D3042"/>
    <w:rsid w:val="006D5A9C"/>
    <w:rsid w:val="006D6F1A"/>
    <w:rsid w:val="006D7348"/>
    <w:rsid w:val="006D7B4E"/>
    <w:rsid w:val="006E09DD"/>
    <w:rsid w:val="006E3C58"/>
    <w:rsid w:val="006E3D9F"/>
    <w:rsid w:val="006E3E36"/>
    <w:rsid w:val="006F0D83"/>
    <w:rsid w:val="006F3A8D"/>
    <w:rsid w:val="006F600A"/>
    <w:rsid w:val="006F61F7"/>
    <w:rsid w:val="006F65D2"/>
    <w:rsid w:val="00700CB1"/>
    <w:rsid w:val="00703613"/>
    <w:rsid w:val="0070478C"/>
    <w:rsid w:val="00705B54"/>
    <w:rsid w:val="00706DB8"/>
    <w:rsid w:val="00707B14"/>
    <w:rsid w:val="00707DC7"/>
    <w:rsid w:val="00720D0A"/>
    <w:rsid w:val="00720D81"/>
    <w:rsid w:val="007215E9"/>
    <w:rsid w:val="0072208D"/>
    <w:rsid w:val="00722456"/>
    <w:rsid w:val="00723056"/>
    <w:rsid w:val="00724913"/>
    <w:rsid w:val="00726842"/>
    <w:rsid w:val="00726B55"/>
    <w:rsid w:val="00734A82"/>
    <w:rsid w:val="007373D5"/>
    <w:rsid w:val="007417AB"/>
    <w:rsid w:val="00743AAE"/>
    <w:rsid w:val="00743B8C"/>
    <w:rsid w:val="007451FC"/>
    <w:rsid w:val="00746C23"/>
    <w:rsid w:val="007505CC"/>
    <w:rsid w:val="00750C76"/>
    <w:rsid w:val="00751956"/>
    <w:rsid w:val="00753B6E"/>
    <w:rsid w:val="0075521D"/>
    <w:rsid w:val="007553A2"/>
    <w:rsid w:val="0075621E"/>
    <w:rsid w:val="00756D41"/>
    <w:rsid w:val="00760178"/>
    <w:rsid w:val="00760348"/>
    <w:rsid w:val="00760B15"/>
    <w:rsid w:val="0076103A"/>
    <w:rsid w:val="007621F3"/>
    <w:rsid w:val="00767DCD"/>
    <w:rsid w:val="0077632C"/>
    <w:rsid w:val="00777458"/>
    <w:rsid w:val="00780260"/>
    <w:rsid w:val="0078200E"/>
    <w:rsid w:val="0078367A"/>
    <w:rsid w:val="007850B9"/>
    <w:rsid w:val="007853CC"/>
    <w:rsid w:val="00785953"/>
    <w:rsid w:val="00786D3C"/>
    <w:rsid w:val="00790EB0"/>
    <w:rsid w:val="00792261"/>
    <w:rsid w:val="00793C8A"/>
    <w:rsid w:val="00793D3A"/>
    <w:rsid w:val="0079441D"/>
    <w:rsid w:val="007946E4"/>
    <w:rsid w:val="007949BE"/>
    <w:rsid w:val="00796E45"/>
    <w:rsid w:val="007A1B84"/>
    <w:rsid w:val="007A3709"/>
    <w:rsid w:val="007A3C96"/>
    <w:rsid w:val="007B01EF"/>
    <w:rsid w:val="007B1AB9"/>
    <w:rsid w:val="007B4320"/>
    <w:rsid w:val="007B4BF9"/>
    <w:rsid w:val="007B5DC8"/>
    <w:rsid w:val="007B70D9"/>
    <w:rsid w:val="007C122D"/>
    <w:rsid w:val="007C2DBF"/>
    <w:rsid w:val="007C4D41"/>
    <w:rsid w:val="007C5A06"/>
    <w:rsid w:val="007C758C"/>
    <w:rsid w:val="007D2F2A"/>
    <w:rsid w:val="007D328F"/>
    <w:rsid w:val="007D385C"/>
    <w:rsid w:val="007E3214"/>
    <w:rsid w:val="007F25C9"/>
    <w:rsid w:val="007F2F3D"/>
    <w:rsid w:val="007F5179"/>
    <w:rsid w:val="00800937"/>
    <w:rsid w:val="008012BB"/>
    <w:rsid w:val="008017FF"/>
    <w:rsid w:val="00802B7C"/>
    <w:rsid w:val="008041C1"/>
    <w:rsid w:val="00804327"/>
    <w:rsid w:val="00805AD7"/>
    <w:rsid w:val="00806523"/>
    <w:rsid w:val="0080736D"/>
    <w:rsid w:val="008078FD"/>
    <w:rsid w:val="00811353"/>
    <w:rsid w:val="008149BD"/>
    <w:rsid w:val="00815F57"/>
    <w:rsid w:val="008165C8"/>
    <w:rsid w:val="008166BD"/>
    <w:rsid w:val="00817217"/>
    <w:rsid w:val="00820FC7"/>
    <w:rsid w:val="0082262E"/>
    <w:rsid w:val="00822824"/>
    <w:rsid w:val="00824159"/>
    <w:rsid w:val="00826EC2"/>
    <w:rsid w:val="008312D6"/>
    <w:rsid w:val="008314E5"/>
    <w:rsid w:val="00834489"/>
    <w:rsid w:val="00837010"/>
    <w:rsid w:val="00837DDF"/>
    <w:rsid w:val="00842292"/>
    <w:rsid w:val="008457CE"/>
    <w:rsid w:val="008469CE"/>
    <w:rsid w:val="008502E9"/>
    <w:rsid w:val="00856262"/>
    <w:rsid w:val="00867CC5"/>
    <w:rsid w:val="00870A2E"/>
    <w:rsid w:val="00870ED7"/>
    <w:rsid w:val="00872831"/>
    <w:rsid w:val="00872C46"/>
    <w:rsid w:val="0087362E"/>
    <w:rsid w:val="008743F1"/>
    <w:rsid w:val="008778BD"/>
    <w:rsid w:val="00877B83"/>
    <w:rsid w:val="00880BFC"/>
    <w:rsid w:val="00881365"/>
    <w:rsid w:val="00881DE9"/>
    <w:rsid w:val="008824C2"/>
    <w:rsid w:val="00883D57"/>
    <w:rsid w:val="00893FBA"/>
    <w:rsid w:val="00895617"/>
    <w:rsid w:val="008A1DE3"/>
    <w:rsid w:val="008A52E7"/>
    <w:rsid w:val="008A6D55"/>
    <w:rsid w:val="008A7008"/>
    <w:rsid w:val="008A7CD1"/>
    <w:rsid w:val="008B050C"/>
    <w:rsid w:val="008B25A5"/>
    <w:rsid w:val="008B41B3"/>
    <w:rsid w:val="008C093C"/>
    <w:rsid w:val="008C0CFD"/>
    <w:rsid w:val="008C2C31"/>
    <w:rsid w:val="008C4FA8"/>
    <w:rsid w:val="008C58F0"/>
    <w:rsid w:val="008C5DD4"/>
    <w:rsid w:val="008C610D"/>
    <w:rsid w:val="008D0EF2"/>
    <w:rsid w:val="008D2F2D"/>
    <w:rsid w:val="008D4A56"/>
    <w:rsid w:val="008D67EB"/>
    <w:rsid w:val="008D69CB"/>
    <w:rsid w:val="008D6F12"/>
    <w:rsid w:val="008E269F"/>
    <w:rsid w:val="008E34D8"/>
    <w:rsid w:val="008E4973"/>
    <w:rsid w:val="008E6A3D"/>
    <w:rsid w:val="008E71F7"/>
    <w:rsid w:val="008F1378"/>
    <w:rsid w:val="008F758B"/>
    <w:rsid w:val="008F7A1F"/>
    <w:rsid w:val="008F7DBD"/>
    <w:rsid w:val="009001D9"/>
    <w:rsid w:val="009015CB"/>
    <w:rsid w:val="00901F2D"/>
    <w:rsid w:val="00904317"/>
    <w:rsid w:val="00904F72"/>
    <w:rsid w:val="00922EE1"/>
    <w:rsid w:val="00923698"/>
    <w:rsid w:val="00925BB6"/>
    <w:rsid w:val="009321D8"/>
    <w:rsid w:val="009339C7"/>
    <w:rsid w:val="00935204"/>
    <w:rsid w:val="00935A2E"/>
    <w:rsid w:val="00935CE5"/>
    <w:rsid w:val="009403BD"/>
    <w:rsid w:val="009413E0"/>
    <w:rsid w:val="00941734"/>
    <w:rsid w:val="00941CE0"/>
    <w:rsid w:val="00944F43"/>
    <w:rsid w:val="00945B61"/>
    <w:rsid w:val="00946ADA"/>
    <w:rsid w:val="00947A37"/>
    <w:rsid w:val="00950196"/>
    <w:rsid w:val="0095200D"/>
    <w:rsid w:val="009523EF"/>
    <w:rsid w:val="009533E6"/>
    <w:rsid w:val="00953BC6"/>
    <w:rsid w:val="009544F2"/>
    <w:rsid w:val="0095702F"/>
    <w:rsid w:val="00957F3C"/>
    <w:rsid w:val="00965570"/>
    <w:rsid w:val="00965A7A"/>
    <w:rsid w:val="00967664"/>
    <w:rsid w:val="00970AAD"/>
    <w:rsid w:val="00970AE8"/>
    <w:rsid w:val="00974B6E"/>
    <w:rsid w:val="00982AA8"/>
    <w:rsid w:val="00982D42"/>
    <w:rsid w:val="00983D76"/>
    <w:rsid w:val="0098486A"/>
    <w:rsid w:val="00984A22"/>
    <w:rsid w:val="00985407"/>
    <w:rsid w:val="0098604E"/>
    <w:rsid w:val="00986B3E"/>
    <w:rsid w:val="009876C9"/>
    <w:rsid w:val="009915DF"/>
    <w:rsid w:val="009918D5"/>
    <w:rsid w:val="009921A4"/>
    <w:rsid w:val="00992D89"/>
    <w:rsid w:val="0099548E"/>
    <w:rsid w:val="00995D67"/>
    <w:rsid w:val="00997A47"/>
    <w:rsid w:val="009A00CF"/>
    <w:rsid w:val="009A10B8"/>
    <w:rsid w:val="009A122E"/>
    <w:rsid w:val="009A16C6"/>
    <w:rsid w:val="009A1D87"/>
    <w:rsid w:val="009A4CCB"/>
    <w:rsid w:val="009A4F6D"/>
    <w:rsid w:val="009A52DB"/>
    <w:rsid w:val="009A5C97"/>
    <w:rsid w:val="009A6768"/>
    <w:rsid w:val="009A7DFD"/>
    <w:rsid w:val="009B0DD0"/>
    <w:rsid w:val="009B0DEC"/>
    <w:rsid w:val="009B19A7"/>
    <w:rsid w:val="009B2905"/>
    <w:rsid w:val="009B2FF3"/>
    <w:rsid w:val="009B389F"/>
    <w:rsid w:val="009B4189"/>
    <w:rsid w:val="009B4E23"/>
    <w:rsid w:val="009B6033"/>
    <w:rsid w:val="009B6C25"/>
    <w:rsid w:val="009C0DE3"/>
    <w:rsid w:val="009C29E7"/>
    <w:rsid w:val="009C5C1E"/>
    <w:rsid w:val="009C5C59"/>
    <w:rsid w:val="009C63BF"/>
    <w:rsid w:val="009C67A0"/>
    <w:rsid w:val="009D3448"/>
    <w:rsid w:val="009D5F0F"/>
    <w:rsid w:val="009D6BE4"/>
    <w:rsid w:val="009D7408"/>
    <w:rsid w:val="009D78CA"/>
    <w:rsid w:val="009E0091"/>
    <w:rsid w:val="009E22FC"/>
    <w:rsid w:val="009E2786"/>
    <w:rsid w:val="009E2D17"/>
    <w:rsid w:val="009F08B6"/>
    <w:rsid w:val="009F1D8B"/>
    <w:rsid w:val="009F2266"/>
    <w:rsid w:val="009F3D62"/>
    <w:rsid w:val="009F710F"/>
    <w:rsid w:val="00A00A5D"/>
    <w:rsid w:val="00A00AF9"/>
    <w:rsid w:val="00A03934"/>
    <w:rsid w:val="00A07D8B"/>
    <w:rsid w:val="00A106AC"/>
    <w:rsid w:val="00A10812"/>
    <w:rsid w:val="00A1091C"/>
    <w:rsid w:val="00A121E2"/>
    <w:rsid w:val="00A129FB"/>
    <w:rsid w:val="00A13796"/>
    <w:rsid w:val="00A146A7"/>
    <w:rsid w:val="00A1532C"/>
    <w:rsid w:val="00A16C66"/>
    <w:rsid w:val="00A16F45"/>
    <w:rsid w:val="00A173DB"/>
    <w:rsid w:val="00A20919"/>
    <w:rsid w:val="00A2091E"/>
    <w:rsid w:val="00A223E5"/>
    <w:rsid w:val="00A265FB"/>
    <w:rsid w:val="00A27970"/>
    <w:rsid w:val="00A324F0"/>
    <w:rsid w:val="00A32CB3"/>
    <w:rsid w:val="00A3375A"/>
    <w:rsid w:val="00A3798C"/>
    <w:rsid w:val="00A416A8"/>
    <w:rsid w:val="00A43467"/>
    <w:rsid w:val="00A51E6E"/>
    <w:rsid w:val="00A51ED8"/>
    <w:rsid w:val="00A524B4"/>
    <w:rsid w:val="00A5285A"/>
    <w:rsid w:val="00A53B2B"/>
    <w:rsid w:val="00A547A6"/>
    <w:rsid w:val="00A571A6"/>
    <w:rsid w:val="00A5749D"/>
    <w:rsid w:val="00A60A03"/>
    <w:rsid w:val="00A60E0A"/>
    <w:rsid w:val="00A62560"/>
    <w:rsid w:val="00A6286D"/>
    <w:rsid w:val="00A6462A"/>
    <w:rsid w:val="00A64770"/>
    <w:rsid w:val="00A65AC7"/>
    <w:rsid w:val="00A6724B"/>
    <w:rsid w:val="00A7237B"/>
    <w:rsid w:val="00A7390E"/>
    <w:rsid w:val="00A73AF2"/>
    <w:rsid w:val="00A77A3C"/>
    <w:rsid w:val="00A81CC2"/>
    <w:rsid w:val="00A82652"/>
    <w:rsid w:val="00A86879"/>
    <w:rsid w:val="00A86B72"/>
    <w:rsid w:val="00A870F0"/>
    <w:rsid w:val="00A87894"/>
    <w:rsid w:val="00A9019A"/>
    <w:rsid w:val="00A922F1"/>
    <w:rsid w:val="00A92535"/>
    <w:rsid w:val="00A93400"/>
    <w:rsid w:val="00A96261"/>
    <w:rsid w:val="00A965EA"/>
    <w:rsid w:val="00A9747A"/>
    <w:rsid w:val="00A97D7C"/>
    <w:rsid w:val="00AA0F19"/>
    <w:rsid w:val="00AA2F97"/>
    <w:rsid w:val="00AA3FBE"/>
    <w:rsid w:val="00AA4CE2"/>
    <w:rsid w:val="00AA6786"/>
    <w:rsid w:val="00AB0C44"/>
    <w:rsid w:val="00AB23AB"/>
    <w:rsid w:val="00AB29AB"/>
    <w:rsid w:val="00AB3C87"/>
    <w:rsid w:val="00AB7011"/>
    <w:rsid w:val="00AC3F04"/>
    <w:rsid w:val="00AC4DFE"/>
    <w:rsid w:val="00AC55E8"/>
    <w:rsid w:val="00AC722D"/>
    <w:rsid w:val="00AD3125"/>
    <w:rsid w:val="00AD342F"/>
    <w:rsid w:val="00AD3FFC"/>
    <w:rsid w:val="00AD5AF0"/>
    <w:rsid w:val="00AE004B"/>
    <w:rsid w:val="00AE0392"/>
    <w:rsid w:val="00AE29E3"/>
    <w:rsid w:val="00AE2C7E"/>
    <w:rsid w:val="00AE5C10"/>
    <w:rsid w:val="00AF18B5"/>
    <w:rsid w:val="00AF236E"/>
    <w:rsid w:val="00AF3633"/>
    <w:rsid w:val="00AF76CF"/>
    <w:rsid w:val="00AF7C54"/>
    <w:rsid w:val="00B028C2"/>
    <w:rsid w:val="00B041E7"/>
    <w:rsid w:val="00B05B3D"/>
    <w:rsid w:val="00B05BCD"/>
    <w:rsid w:val="00B06948"/>
    <w:rsid w:val="00B079F4"/>
    <w:rsid w:val="00B07D16"/>
    <w:rsid w:val="00B112A6"/>
    <w:rsid w:val="00B13A56"/>
    <w:rsid w:val="00B14163"/>
    <w:rsid w:val="00B16D8E"/>
    <w:rsid w:val="00B17ADC"/>
    <w:rsid w:val="00B17C9C"/>
    <w:rsid w:val="00B208A9"/>
    <w:rsid w:val="00B20F84"/>
    <w:rsid w:val="00B21610"/>
    <w:rsid w:val="00B24070"/>
    <w:rsid w:val="00B24C52"/>
    <w:rsid w:val="00B24FF3"/>
    <w:rsid w:val="00B3319D"/>
    <w:rsid w:val="00B33EA3"/>
    <w:rsid w:val="00B34AFF"/>
    <w:rsid w:val="00B368FE"/>
    <w:rsid w:val="00B36F4D"/>
    <w:rsid w:val="00B40C6A"/>
    <w:rsid w:val="00B435C6"/>
    <w:rsid w:val="00B457C7"/>
    <w:rsid w:val="00B47269"/>
    <w:rsid w:val="00B47C76"/>
    <w:rsid w:val="00B50258"/>
    <w:rsid w:val="00B50FE9"/>
    <w:rsid w:val="00B53BE8"/>
    <w:rsid w:val="00B53CE0"/>
    <w:rsid w:val="00B547A2"/>
    <w:rsid w:val="00B553FB"/>
    <w:rsid w:val="00B61021"/>
    <w:rsid w:val="00B615DF"/>
    <w:rsid w:val="00B616AA"/>
    <w:rsid w:val="00B61D8E"/>
    <w:rsid w:val="00B61E40"/>
    <w:rsid w:val="00B6223F"/>
    <w:rsid w:val="00B64C61"/>
    <w:rsid w:val="00B67C62"/>
    <w:rsid w:val="00B70C71"/>
    <w:rsid w:val="00B71CEB"/>
    <w:rsid w:val="00B71D9F"/>
    <w:rsid w:val="00B71E42"/>
    <w:rsid w:val="00B84227"/>
    <w:rsid w:val="00B85352"/>
    <w:rsid w:val="00B870B4"/>
    <w:rsid w:val="00B916C6"/>
    <w:rsid w:val="00B94169"/>
    <w:rsid w:val="00B94506"/>
    <w:rsid w:val="00B95172"/>
    <w:rsid w:val="00B95224"/>
    <w:rsid w:val="00BA14A1"/>
    <w:rsid w:val="00BA245B"/>
    <w:rsid w:val="00BA289D"/>
    <w:rsid w:val="00BA3392"/>
    <w:rsid w:val="00BA50EA"/>
    <w:rsid w:val="00BA6754"/>
    <w:rsid w:val="00BB0D26"/>
    <w:rsid w:val="00BB15DD"/>
    <w:rsid w:val="00BB2246"/>
    <w:rsid w:val="00BB3598"/>
    <w:rsid w:val="00BB434B"/>
    <w:rsid w:val="00BB6A6F"/>
    <w:rsid w:val="00BC09F0"/>
    <w:rsid w:val="00BC0D13"/>
    <w:rsid w:val="00BC1169"/>
    <w:rsid w:val="00BC1386"/>
    <w:rsid w:val="00BC1DEE"/>
    <w:rsid w:val="00BC2C21"/>
    <w:rsid w:val="00BC2C47"/>
    <w:rsid w:val="00BC353A"/>
    <w:rsid w:val="00BC3751"/>
    <w:rsid w:val="00BC596E"/>
    <w:rsid w:val="00BC632E"/>
    <w:rsid w:val="00BC6FA6"/>
    <w:rsid w:val="00BD1139"/>
    <w:rsid w:val="00BD4CD3"/>
    <w:rsid w:val="00BD5BA2"/>
    <w:rsid w:val="00BE0601"/>
    <w:rsid w:val="00BE1030"/>
    <w:rsid w:val="00BE1FF3"/>
    <w:rsid w:val="00BE3C0D"/>
    <w:rsid w:val="00BE65D0"/>
    <w:rsid w:val="00BF2E6F"/>
    <w:rsid w:val="00BF3AB1"/>
    <w:rsid w:val="00BF4683"/>
    <w:rsid w:val="00BF5894"/>
    <w:rsid w:val="00BF64F2"/>
    <w:rsid w:val="00BF68DF"/>
    <w:rsid w:val="00BF6F4D"/>
    <w:rsid w:val="00BF7EB1"/>
    <w:rsid w:val="00C00362"/>
    <w:rsid w:val="00C01CDB"/>
    <w:rsid w:val="00C01FF3"/>
    <w:rsid w:val="00C0355F"/>
    <w:rsid w:val="00C03CEC"/>
    <w:rsid w:val="00C060E1"/>
    <w:rsid w:val="00C0628A"/>
    <w:rsid w:val="00C0715D"/>
    <w:rsid w:val="00C1014C"/>
    <w:rsid w:val="00C110D9"/>
    <w:rsid w:val="00C111E9"/>
    <w:rsid w:val="00C11C8F"/>
    <w:rsid w:val="00C12297"/>
    <w:rsid w:val="00C12604"/>
    <w:rsid w:val="00C13EED"/>
    <w:rsid w:val="00C142BE"/>
    <w:rsid w:val="00C15017"/>
    <w:rsid w:val="00C152DD"/>
    <w:rsid w:val="00C15575"/>
    <w:rsid w:val="00C16328"/>
    <w:rsid w:val="00C207C6"/>
    <w:rsid w:val="00C220DB"/>
    <w:rsid w:val="00C22AF5"/>
    <w:rsid w:val="00C23548"/>
    <w:rsid w:val="00C24200"/>
    <w:rsid w:val="00C2778F"/>
    <w:rsid w:val="00C27E14"/>
    <w:rsid w:val="00C31C03"/>
    <w:rsid w:val="00C3410C"/>
    <w:rsid w:val="00C36867"/>
    <w:rsid w:val="00C36CD2"/>
    <w:rsid w:val="00C36F10"/>
    <w:rsid w:val="00C4045E"/>
    <w:rsid w:val="00C40F99"/>
    <w:rsid w:val="00C41BB1"/>
    <w:rsid w:val="00C41FAE"/>
    <w:rsid w:val="00C43301"/>
    <w:rsid w:val="00C437E6"/>
    <w:rsid w:val="00C4750A"/>
    <w:rsid w:val="00C50D97"/>
    <w:rsid w:val="00C50F58"/>
    <w:rsid w:val="00C51E46"/>
    <w:rsid w:val="00C5204F"/>
    <w:rsid w:val="00C53B30"/>
    <w:rsid w:val="00C54914"/>
    <w:rsid w:val="00C558E5"/>
    <w:rsid w:val="00C55DF4"/>
    <w:rsid w:val="00C612F1"/>
    <w:rsid w:val="00C61345"/>
    <w:rsid w:val="00C61A93"/>
    <w:rsid w:val="00C65346"/>
    <w:rsid w:val="00C65605"/>
    <w:rsid w:val="00C65663"/>
    <w:rsid w:val="00C70E78"/>
    <w:rsid w:val="00C71CBC"/>
    <w:rsid w:val="00C720A9"/>
    <w:rsid w:val="00C73E4B"/>
    <w:rsid w:val="00C81A05"/>
    <w:rsid w:val="00C904BD"/>
    <w:rsid w:val="00C94C1C"/>
    <w:rsid w:val="00C95FE5"/>
    <w:rsid w:val="00C971D5"/>
    <w:rsid w:val="00CA2DCB"/>
    <w:rsid w:val="00CA3543"/>
    <w:rsid w:val="00CA56A2"/>
    <w:rsid w:val="00CA5980"/>
    <w:rsid w:val="00CA6296"/>
    <w:rsid w:val="00CA799B"/>
    <w:rsid w:val="00CB0BF9"/>
    <w:rsid w:val="00CB394D"/>
    <w:rsid w:val="00CB3EED"/>
    <w:rsid w:val="00CB4875"/>
    <w:rsid w:val="00CB7DCD"/>
    <w:rsid w:val="00CC178C"/>
    <w:rsid w:val="00CC7731"/>
    <w:rsid w:val="00CD22CB"/>
    <w:rsid w:val="00CD4675"/>
    <w:rsid w:val="00CD4A78"/>
    <w:rsid w:val="00CD5D72"/>
    <w:rsid w:val="00CD650A"/>
    <w:rsid w:val="00CD784E"/>
    <w:rsid w:val="00CE0470"/>
    <w:rsid w:val="00CE1A6A"/>
    <w:rsid w:val="00CE1FA4"/>
    <w:rsid w:val="00CE2F59"/>
    <w:rsid w:val="00CE3F39"/>
    <w:rsid w:val="00CE4678"/>
    <w:rsid w:val="00CE6743"/>
    <w:rsid w:val="00CF013A"/>
    <w:rsid w:val="00CF1B6C"/>
    <w:rsid w:val="00CF226E"/>
    <w:rsid w:val="00CF536E"/>
    <w:rsid w:val="00CF53BD"/>
    <w:rsid w:val="00CF657B"/>
    <w:rsid w:val="00CF766A"/>
    <w:rsid w:val="00D00E46"/>
    <w:rsid w:val="00D036D7"/>
    <w:rsid w:val="00D03E6B"/>
    <w:rsid w:val="00D045AB"/>
    <w:rsid w:val="00D06EC3"/>
    <w:rsid w:val="00D10B80"/>
    <w:rsid w:val="00D11BB1"/>
    <w:rsid w:val="00D124F5"/>
    <w:rsid w:val="00D12AFC"/>
    <w:rsid w:val="00D1379A"/>
    <w:rsid w:val="00D1513B"/>
    <w:rsid w:val="00D204AB"/>
    <w:rsid w:val="00D20A2C"/>
    <w:rsid w:val="00D20AFE"/>
    <w:rsid w:val="00D21D59"/>
    <w:rsid w:val="00D227C7"/>
    <w:rsid w:val="00D23066"/>
    <w:rsid w:val="00D23294"/>
    <w:rsid w:val="00D233B4"/>
    <w:rsid w:val="00D26F53"/>
    <w:rsid w:val="00D337CD"/>
    <w:rsid w:val="00D33D7F"/>
    <w:rsid w:val="00D36F8B"/>
    <w:rsid w:val="00D42A73"/>
    <w:rsid w:val="00D438A7"/>
    <w:rsid w:val="00D44BF3"/>
    <w:rsid w:val="00D451DB"/>
    <w:rsid w:val="00D522B8"/>
    <w:rsid w:val="00D52387"/>
    <w:rsid w:val="00D52E49"/>
    <w:rsid w:val="00D539D6"/>
    <w:rsid w:val="00D55154"/>
    <w:rsid w:val="00D557D2"/>
    <w:rsid w:val="00D56E67"/>
    <w:rsid w:val="00D611B8"/>
    <w:rsid w:val="00D62469"/>
    <w:rsid w:val="00D6277A"/>
    <w:rsid w:val="00D650E6"/>
    <w:rsid w:val="00D71636"/>
    <w:rsid w:val="00D71D36"/>
    <w:rsid w:val="00D728B0"/>
    <w:rsid w:val="00D731C5"/>
    <w:rsid w:val="00D73D2C"/>
    <w:rsid w:val="00D808E5"/>
    <w:rsid w:val="00D8443F"/>
    <w:rsid w:val="00D856FC"/>
    <w:rsid w:val="00D87785"/>
    <w:rsid w:val="00D90BFA"/>
    <w:rsid w:val="00D91888"/>
    <w:rsid w:val="00D9245E"/>
    <w:rsid w:val="00D943A5"/>
    <w:rsid w:val="00D944D8"/>
    <w:rsid w:val="00D9496C"/>
    <w:rsid w:val="00D95E14"/>
    <w:rsid w:val="00DA0102"/>
    <w:rsid w:val="00DA1C99"/>
    <w:rsid w:val="00DA3D6B"/>
    <w:rsid w:val="00DA3DF0"/>
    <w:rsid w:val="00DA5D86"/>
    <w:rsid w:val="00DA6B93"/>
    <w:rsid w:val="00DA7A9B"/>
    <w:rsid w:val="00DB384F"/>
    <w:rsid w:val="00DB3F8C"/>
    <w:rsid w:val="00DB6FAE"/>
    <w:rsid w:val="00DC0C7B"/>
    <w:rsid w:val="00DC4799"/>
    <w:rsid w:val="00DC5640"/>
    <w:rsid w:val="00DC6AD5"/>
    <w:rsid w:val="00DD1E3B"/>
    <w:rsid w:val="00DD22DA"/>
    <w:rsid w:val="00DD4610"/>
    <w:rsid w:val="00DD7FE6"/>
    <w:rsid w:val="00DE17A6"/>
    <w:rsid w:val="00DE2A35"/>
    <w:rsid w:val="00DE2A56"/>
    <w:rsid w:val="00DE3ABC"/>
    <w:rsid w:val="00DE6E07"/>
    <w:rsid w:val="00DE7743"/>
    <w:rsid w:val="00DF0844"/>
    <w:rsid w:val="00DF3781"/>
    <w:rsid w:val="00DF5390"/>
    <w:rsid w:val="00DF5B03"/>
    <w:rsid w:val="00DF6A80"/>
    <w:rsid w:val="00DF7209"/>
    <w:rsid w:val="00DF7DBC"/>
    <w:rsid w:val="00E0078D"/>
    <w:rsid w:val="00E0081C"/>
    <w:rsid w:val="00E0238A"/>
    <w:rsid w:val="00E02D39"/>
    <w:rsid w:val="00E03278"/>
    <w:rsid w:val="00E03499"/>
    <w:rsid w:val="00E049F3"/>
    <w:rsid w:val="00E07A87"/>
    <w:rsid w:val="00E11209"/>
    <w:rsid w:val="00E11396"/>
    <w:rsid w:val="00E11566"/>
    <w:rsid w:val="00E1169A"/>
    <w:rsid w:val="00E142AF"/>
    <w:rsid w:val="00E15970"/>
    <w:rsid w:val="00E1638A"/>
    <w:rsid w:val="00E17232"/>
    <w:rsid w:val="00E22735"/>
    <w:rsid w:val="00E22AC6"/>
    <w:rsid w:val="00E241C2"/>
    <w:rsid w:val="00E27DCE"/>
    <w:rsid w:val="00E31741"/>
    <w:rsid w:val="00E32001"/>
    <w:rsid w:val="00E333A6"/>
    <w:rsid w:val="00E3480A"/>
    <w:rsid w:val="00E34977"/>
    <w:rsid w:val="00E35353"/>
    <w:rsid w:val="00E35E83"/>
    <w:rsid w:val="00E366E3"/>
    <w:rsid w:val="00E37E34"/>
    <w:rsid w:val="00E42263"/>
    <w:rsid w:val="00E44C42"/>
    <w:rsid w:val="00E45FC8"/>
    <w:rsid w:val="00E46916"/>
    <w:rsid w:val="00E473BF"/>
    <w:rsid w:val="00E52803"/>
    <w:rsid w:val="00E5361C"/>
    <w:rsid w:val="00E539AA"/>
    <w:rsid w:val="00E543A9"/>
    <w:rsid w:val="00E55AD9"/>
    <w:rsid w:val="00E60EF3"/>
    <w:rsid w:val="00E60FEE"/>
    <w:rsid w:val="00E61ACD"/>
    <w:rsid w:val="00E63052"/>
    <w:rsid w:val="00E6362B"/>
    <w:rsid w:val="00E636CF"/>
    <w:rsid w:val="00E64C07"/>
    <w:rsid w:val="00E66DE0"/>
    <w:rsid w:val="00E67531"/>
    <w:rsid w:val="00E71A83"/>
    <w:rsid w:val="00E7246B"/>
    <w:rsid w:val="00E81A43"/>
    <w:rsid w:val="00E85640"/>
    <w:rsid w:val="00E8764E"/>
    <w:rsid w:val="00E91937"/>
    <w:rsid w:val="00E922F1"/>
    <w:rsid w:val="00E9241A"/>
    <w:rsid w:val="00E937BD"/>
    <w:rsid w:val="00E95789"/>
    <w:rsid w:val="00E965A8"/>
    <w:rsid w:val="00E96832"/>
    <w:rsid w:val="00EA3B25"/>
    <w:rsid w:val="00EA468F"/>
    <w:rsid w:val="00EA66EA"/>
    <w:rsid w:val="00EB33F8"/>
    <w:rsid w:val="00EB5142"/>
    <w:rsid w:val="00EB6F2A"/>
    <w:rsid w:val="00EC3431"/>
    <w:rsid w:val="00EC4BF0"/>
    <w:rsid w:val="00EC5489"/>
    <w:rsid w:val="00EC7AD2"/>
    <w:rsid w:val="00ED0A0D"/>
    <w:rsid w:val="00ED0C36"/>
    <w:rsid w:val="00ED1944"/>
    <w:rsid w:val="00ED22C2"/>
    <w:rsid w:val="00ED2BFB"/>
    <w:rsid w:val="00ED3E55"/>
    <w:rsid w:val="00ED51E9"/>
    <w:rsid w:val="00ED5F1A"/>
    <w:rsid w:val="00ED6ABA"/>
    <w:rsid w:val="00EE367E"/>
    <w:rsid w:val="00EE5A96"/>
    <w:rsid w:val="00EE5ADF"/>
    <w:rsid w:val="00EE5BCD"/>
    <w:rsid w:val="00EE6823"/>
    <w:rsid w:val="00EE6D7B"/>
    <w:rsid w:val="00EE7A19"/>
    <w:rsid w:val="00EF01E0"/>
    <w:rsid w:val="00EF02C5"/>
    <w:rsid w:val="00EF1001"/>
    <w:rsid w:val="00EF1008"/>
    <w:rsid w:val="00EF1C90"/>
    <w:rsid w:val="00EF302E"/>
    <w:rsid w:val="00EF3733"/>
    <w:rsid w:val="00EF52F5"/>
    <w:rsid w:val="00EF5A64"/>
    <w:rsid w:val="00EF60DD"/>
    <w:rsid w:val="00EF75AB"/>
    <w:rsid w:val="00F011D3"/>
    <w:rsid w:val="00F01B5C"/>
    <w:rsid w:val="00F021E2"/>
    <w:rsid w:val="00F03596"/>
    <w:rsid w:val="00F039A6"/>
    <w:rsid w:val="00F0481D"/>
    <w:rsid w:val="00F07162"/>
    <w:rsid w:val="00F10C59"/>
    <w:rsid w:val="00F10FD9"/>
    <w:rsid w:val="00F12EFA"/>
    <w:rsid w:val="00F13E84"/>
    <w:rsid w:val="00F14243"/>
    <w:rsid w:val="00F14C10"/>
    <w:rsid w:val="00F15AAB"/>
    <w:rsid w:val="00F15C0B"/>
    <w:rsid w:val="00F15D2C"/>
    <w:rsid w:val="00F176DE"/>
    <w:rsid w:val="00F23F88"/>
    <w:rsid w:val="00F25CB5"/>
    <w:rsid w:val="00F26A9C"/>
    <w:rsid w:val="00F27B3F"/>
    <w:rsid w:val="00F30570"/>
    <w:rsid w:val="00F30BC7"/>
    <w:rsid w:val="00F33564"/>
    <w:rsid w:val="00F35F0B"/>
    <w:rsid w:val="00F3758F"/>
    <w:rsid w:val="00F40015"/>
    <w:rsid w:val="00F40F7B"/>
    <w:rsid w:val="00F414DE"/>
    <w:rsid w:val="00F43790"/>
    <w:rsid w:val="00F448A7"/>
    <w:rsid w:val="00F44ED2"/>
    <w:rsid w:val="00F44F1C"/>
    <w:rsid w:val="00F4500B"/>
    <w:rsid w:val="00F4573A"/>
    <w:rsid w:val="00F46C0C"/>
    <w:rsid w:val="00F46E5A"/>
    <w:rsid w:val="00F47D4D"/>
    <w:rsid w:val="00F52972"/>
    <w:rsid w:val="00F537CB"/>
    <w:rsid w:val="00F54260"/>
    <w:rsid w:val="00F60E45"/>
    <w:rsid w:val="00F700A3"/>
    <w:rsid w:val="00F70615"/>
    <w:rsid w:val="00F70BD0"/>
    <w:rsid w:val="00F713AB"/>
    <w:rsid w:val="00F71791"/>
    <w:rsid w:val="00F71F19"/>
    <w:rsid w:val="00F72356"/>
    <w:rsid w:val="00F74480"/>
    <w:rsid w:val="00F74BEC"/>
    <w:rsid w:val="00F80601"/>
    <w:rsid w:val="00F80A8E"/>
    <w:rsid w:val="00F82E3F"/>
    <w:rsid w:val="00F83834"/>
    <w:rsid w:val="00F84D17"/>
    <w:rsid w:val="00F87BEE"/>
    <w:rsid w:val="00F91C41"/>
    <w:rsid w:val="00F923FD"/>
    <w:rsid w:val="00F9373B"/>
    <w:rsid w:val="00F93D28"/>
    <w:rsid w:val="00F969DC"/>
    <w:rsid w:val="00FA1C0B"/>
    <w:rsid w:val="00FA7E65"/>
    <w:rsid w:val="00FB1719"/>
    <w:rsid w:val="00FB1AE1"/>
    <w:rsid w:val="00FB2A98"/>
    <w:rsid w:val="00FB2CD1"/>
    <w:rsid w:val="00FB3AB5"/>
    <w:rsid w:val="00FB4994"/>
    <w:rsid w:val="00FB4E1C"/>
    <w:rsid w:val="00FB7BED"/>
    <w:rsid w:val="00FC2C48"/>
    <w:rsid w:val="00FC2ED7"/>
    <w:rsid w:val="00FC3C4C"/>
    <w:rsid w:val="00FC55C5"/>
    <w:rsid w:val="00FC6985"/>
    <w:rsid w:val="00FC7A21"/>
    <w:rsid w:val="00FD118C"/>
    <w:rsid w:val="00FD1D90"/>
    <w:rsid w:val="00FD21A6"/>
    <w:rsid w:val="00FD33B5"/>
    <w:rsid w:val="00FD3EB8"/>
    <w:rsid w:val="00FD459F"/>
    <w:rsid w:val="00FD5457"/>
    <w:rsid w:val="00FD546A"/>
    <w:rsid w:val="00FD6AE4"/>
    <w:rsid w:val="00FD7012"/>
    <w:rsid w:val="00FE0119"/>
    <w:rsid w:val="00FE04F7"/>
    <w:rsid w:val="00FE30DE"/>
    <w:rsid w:val="00FE3D5C"/>
    <w:rsid w:val="00FE48D0"/>
    <w:rsid w:val="00FE49EB"/>
    <w:rsid w:val="00FE59EB"/>
    <w:rsid w:val="00FE65B1"/>
    <w:rsid w:val="00FE666F"/>
    <w:rsid w:val="00FE7BD9"/>
    <w:rsid w:val="00FF0ACE"/>
    <w:rsid w:val="00FF34F2"/>
    <w:rsid w:val="00FF46E5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E7CAFB1E-57B3-4E7E-B657-8673AD7D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2EF"/>
    <w:rPr>
      <w:sz w:val="24"/>
      <w:szCs w:val="24"/>
    </w:rPr>
  </w:style>
  <w:style w:type="paragraph" w:styleId="Heading1">
    <w:name w:val="heading 1"/>
    <w:basedOn w:val="Normal"/>
    <w:next w:val="Normal"/>
    <w:qFormat/>
    <w:rsid w:val="006562EF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562EF"/>
    <w:pPr>
      <w:keepNext/>
      <w:outlineLvl w:val="1"/>
    </w:pPr>
    <w:rPr>
      <w:b/>
      <w:bCs/>
      <w:color w:val="000000"/>
      <w:sz w:val="30"/>
    </w:rPr>
  </w:style>
  <w:style w:type="paragraph" w:styleId="Heading3">
    <w:name w:val="heading 3"/>
    <w:basedOn w:val="Normal"/>
    <w:next w:val="Normal"/>
    <w:qFormat/>
    <w:rsid w:val="006562EF"/>
    <w:pPr>
      <w:keepNext/>
      <w:spacing w:after="60"/>
      <w:outlineLvl w:val="2"/>
    </w:pPr>
    <w:rPr>
      <w:rFonts w:ascii="Verdana" w:hAnsi="Verdana"/>
      <w:i/>
      <w:color w:val="000000"/>
      <w:sz w:val="17"/>
    </w:rPr>
  </w:style>
  <w:style w:type="paragraph" w:styleId="Heading4">
    <w:name w:val="heading 4"/>
    <w:basedOn w:val="Normal"/>
    <w:next w:val="Normal"/>
    <w:qFormat/>
    <w:rsid w:val="006562EF"/>
    <w:pPr>
      <w:keepNext/>
      <w:tabs>
        <w:tab w:val="left" w:pos="2431"/>
        <w:tab w:val="left" w:pos="2692"/>
      </w:tabs>
      <w:outlineLvl w:val="3"/>
    </w:pPr>
    <w:rPr>
      <w:rFonts w:ascii="Verdana" w:hAnsi="Verdana"/>
      <w:i/>
      <w:sz w:val="17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F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562EF"/>
    <w:rPr>
      <w:color w:val="000000"/>
    </w:rPr>
  </w:style>
  <w:style w:type="paragraph" w:styleId="BalloonText">
    <w:name w:val="Balloon Text"/>
    <w:basedOn w:val="Normal"/>
    <w:semiHidden/>
    <w:rsid w:val="00585B32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5E5A9B"/>
    <w:pPr>
      <w:spacing w:after="120" w:line="480" w:lineRule="auto"/>
    </w:pPr>
  </w:style>
  <w:style w:type="paragraph" w:styleId="Footer">
    <w:name w:val="footer"/>
    <w:basedOn w:val="Normal"/>
    <w:rsid w:val="00E85640"/>
    <w:pPr>
      <w:tabs>
        <w:tab w:val="center" w:pos="4320"/>
        <w:tab w:val="right" w:pos="8640"/>
      </w:tabs>
    </w:pPr>
  </w:style>
  <w:style w:type="character" w:styleId="Hyperlink">
    <w:name w:val="Hyperlink"/>
    <w:rsid w:val="00E85640"/>
    <w:rPr>
      <w:color w:val="0000FF"/>
      <w:u w:val="single"/>
    </w:rPr>
  </w:style>
  <w:style w:type="table" w:styleId="TableGrid">
    <w:name w:val="Table Grid"/>
    <w:basedOn w:val="TableNormal"/>
    <w:rsid w:val="00E85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rsid w:val="00EE5ADF"/>
    <w:pPr>
      <w:spacing w:after="120"/>
      <w:ind w:left="360"/>
    </w:pPr>
    <w:rPr>
      <w:sz w:val="16"/>
      <w:szCs w:val="16"/>
    </w:rPr>
  </w:style>
  <w:style w:type="paragraph" w:styleId="Header">
    <w:name w:val="header"/>
    <w:basedOn w:val="Normal"/>
    <w:rsid w:val="00A27970"/>
    <w:pPr>
      <w:tabs>
        <w:tab w:val="center" w:pos="4320"/>
        <w:tab w:val="right" w:pos="8640"/>
      </w:tabs>
    </w:pPr>
    <w:rPr>
      <w:rFonts w:ascii="Arial" w:hAnsi="Arial" w:cs="Arial"/>
      <w:sz w:val="20"/>
    </w:rPr>
  </w:style>
  <w:style w:type="paragraph" w:styleId="NormalWeb">
    <w:name w:val="Normal (Web)"/>
    <w:basedOn w:val="Normal"/>
    <w:uiPriority w:val="99"/>
    <w:rsid w:val="00682C95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paragraph" w:styleId="ListParagraph">
    <w:name w:val="List Paragraph"/>
    <w:basedOn w:val="Normal"/>
    <w:uiPriority w:val="34"/>
    <w:qFormat/>
    <w:rsid w:val="005A091B"/>
    <w:pPr>
      <w:ind w:left="720"/>
    </w:pPr>
  </w:style>
  <w:style w:type="paragraph" w:customStyle="1" w:styleId="Address2">
    <w:name w:val="Address 2"/>
    <w:basedOn w:val="Normal"/>
    <w:rsid w:val="000273D3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  <w:szCs w:val="20"/>
      <w:lang w:val="en-GB"/>
    </w:rPr>
  </w:style>
  <w:style w:type="character" w:styleId="Strong">
    <w:name w:val="Strong"/>
    <w:uiPriority w:val="22"/>
    <w:qFormat/>
    <w:rsid w:val="00E1638A"/>
    <w:rPr>
      <w:b/>
      <w:bCs/>
    </w:rPr>
  </w:style>
  <w:style w:type="character" w:customStyle="1" w:styleId="apple-style-span">
    <w:name w:val="apple-style-span"/>
    <w:basedOn w:val="DefaultParagraphFont"/>
    <w:rsid w:val="0028388B"/>
  </w:style>
  <w:style w:type="character" w:customStyle="1" w:styleId="apple-converted-space">
    <w:name w:val="apple-converted-space"/>
    <w:basedOn w:val="DefaultParagraphFont"/>
    <w:rsid w:val="0028388B"/>
  </w:style>
  <w:style w:type="character" w:customStyle="1" w:styleId="Heading7Char">
    <w:name w:val="Heading 7 Char"/>
    <w:link w:val="Heading7"/>
    <w:uiPriority w:val="9"/>
    <w:semiHidden/>
    <w:rsid w:val="00AD3FFC"/>
    <w:rPr>
      <w:rFonts w:ascii="Cambria" w:eastAsia="Times New Roman" w:hAnsi="Cambria" w:cs="Times New Roman"/>
      <w:i/>
      <w:iCs/>
      <w:color w:val="404040"/>
      <w:sz w:val="24"/>
      <w:szCs w:val="24"/>
    </w:rPr>
  </w:style>
  <w:style w:type="paragraph" w:customStyle="1" w:styleId="CVhead">
    <w:name w:val="CV head"/>
    <w:basedOn w:val="BodyText"/>
    <w:rsid w:val="0031761F"/>
    <w:pPr>
      <w:spacing w:after="120"/>
      <w:ind w:left="720"/>
    </w:pPr>
    <w:rPr>
      <w:rFonts w:ascii="Georgia" w:hAnsi="Georgia"/>
      <w:b/>
      <w:color w:val="auto"/>
      <w:sz w:val="20"/>
      <w:szCs w:val="20"/>
      <w:lang w:val="en-GB"/>
    </w:rPr>
  </w:style>
  <w:style w:type="paragraph" w:customStyle="1" w:styleId="NormalIMPChar">
    <w:name w:val="Normal_IMP Char"/>
    <w:basedOn w:val="Normal"/>
    <w:rsid w:val="00A870F0"/>
    <w:pPr>
      <w:suppressAutoHyphens/>
      <w:overflowPunct w:val="0"/>
      <w:autoSpaceDE w:val="0"/>
      <w:autoSpaceDN w:val="0"/>
      <w:adjustRightInd w:val="0"/>
      <w:spacing w:line="230" w:lineRule="auto"/>
      <w:textAlignment w:val="baseline"/>
    </w:pPr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366B9D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366B9D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66B9D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366B9D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0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0EB0"/>
    <w:rPr>
      <w:rFonts w:ascii="Courier New" w:hAnsi="Courier New" w:cs="Courier New"/>
    </w:rPr>
  </w:style>
  <w:style w:type="paragraph" w:customStyle="1" w:styleId="public-draftstyledefault-unorderedlistitem">
    <w:name w:val="public-draftstyledefault-unorderedlistitem"/>
    <w:basedOn w:val="Normal"/>
    <w:rsid w:val="00510AFB"/>
    <w:pPr>
      <w:spacing w:before="100" w:beforeAutospacing="1" w:after="100" w:afterAutospacing="1"/>
    </w:pPr>
    <w:rPr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5E55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image" Target="https://rdxfootmark.naukri.com/v2/track/openCv?trackingInfo=002a7aff51cc6d0e38defa5d01af3b0b134f530e18705c4458440321091b5b58170d190a16435b551b4d58515c424154181c084b281e0103030213425e540f55481a1b0d11421e051d580f036a5d030915435d550d514c0f1b495a5318060a7f0e080103030b434550585858431758115110175f090d5043415f100242125d5e58571e175b100010415e4f1543094a5d03090347595e0b594d1a091800030c6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Documents%20and%20Settings\Administrator\My%20Documents\Downloads\omveer_Latest_Resume.doc%20(2)%20(1)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785E3-A28F-42C8-A090-D6985C088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omveer_Latest_Resume.doc (2) (1)</Template>
  <TotalTime>2</TotalTime>
  <Pages>3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Bipin Kumar Tiwari</vt:lpstr>
    </vt:vector>
  </TitlesOfParts>
  <Company>Info Edge (I) Pvt.Ltd.</Company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Bipin Kumar Tiwari</dc:title>
  <dc:subject>Resume</dc:subject>
  <dc:creator>Administrator</dc:creator>
  <dc:description>Softaware Quality Analyst</dc:description>
  <cp:lastModifiedBy>Omveer Gautam</cp:lastModifiedBy>
  <cp:revision>2</cp:revision>
  <cp:lastPrinted>2013-09-25T08:08:00Z</cp:lastPrinted>
  <dcterms:created xsi:type="dcterms:W3CDTF">2022-10-02T04:52:00Z</dcterms:created>
  <dcterms:modified xsi:type="dcterms:W3CDTF">2022-10-02T04:52:00Z</dcterms:modified>
  <cp:category>Software</cp:category>
</cp:coreProperties>
</file>